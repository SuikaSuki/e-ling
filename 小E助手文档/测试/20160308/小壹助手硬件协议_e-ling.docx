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71" w:rsidRDefault="001E0E71" w:rsidP="001E0E71">
      <w:pPr>
        <w:pStyle w:val="a3"/>
        <w:ind w:firstLineChars="490" w:firstLine="3102"/>
        <w:rPr>
          <w:lang w:val="zh-CN"/>
        </w:rPr>
      </w:pPr>
      <w:r>
        <w:rPr>
          <w:rFonts w:hint="eastAsia"/>
          <w:lang w:val="zh-CN"/>
        </w:rPr>
        <w:t>公版协议</w:t>
      </w:r>
    </w:p>
    <w:p w:rsidR="001E0E71" w:rsidRDefault="001E0E71" w:rsidP="00286ED4">
      <w:pPr>
        <w:rPr>
          <w:lang w:val="zh-CN"/>
        </w:rPr>
      </w:pPr>
    </w:p>
    <w:p w:rsidR="001E0E71" w:rsidRPr="00493D6A" w:rsidRDefault="001E0E71" w:rsidP="00493D6A">
      <w:pPr>
        <w:jc w:val="center"/>
        <w:rPr>
          <w:b/>
          <w:sz w:val="28"/>
          <w:szCs w:val="28"/>
          <w:lang w:val="zh-CN"/>
        </w:rPr>
      </w:pPr>
      <w:r w:rsidRPr="00493D6A">
        <w:rPr>
          <w:b/>
          <w:sz w:val="28"/>
          <w:szCs w:val="28"/>
          <w:lang w:val="zh-CN"/>
        </w:rPr>
        <w:t>V1.0</w:t>
      </w:r>
    </w:p>
    <w:p w:rsidR="001E0E71" w:rsidRDefault="001E0E71" w:rsidP="00286ED4">
      <w:pPr>
        <w:rPr>
          <w:lang w:val="zh-CN"/>
        </w:rPr>
      </w:pPr>
    </w:p>
    <w:p w:rsidR="001E0E71" w:rsidRDefault="001E0E71" w:rsidP="00286ED4">
      <w:pPr>
        <w:rPr>
          <w:lang w:val="zh-CN"/>
        </w:rPr>
      </w:pPr>
    </w:p>
    <w:p w:rsidR="001E0E71" w:rsidRDefault="001E0E71" w:rsidP="00286ED4">
      <w:pPr>
        <w:rPr>
          <w:lang w:val="zh-CN"/>
        </w:rPr>
      </w:pPr>
    </w:p>
    <w:p w:rsidR="001E0E71" w:rsidRPr="00254B29" w:rsidRDefault="001E0E71" w:rsidP="00254B29">
      <w:pPr>
        <w:rPr>
          <w:b/>
          <w:sz w:val="28"/>
          <w:szCs w:val="28"/>
          <w:lang w:val="zh-CN"/>
        </w:rPr>
      </w:pPr>
      <w:r w:rsidRPr="00254B29">
        <w:rPr>
          <w:rFonts w:hint="eastAsia"/>
          <w:b/>
          <w:sz w:val="28"/>
          <w:szCs w:val="28"/>
          <w:lang w:val="zh-CN"/>
        </w:rPr>
        <w:t>文档记录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16"/>
        <w:gridCol w:w="3117"/>
        <w:gridCol w:w="3117"/>
      </w:tblGrid>
      <w:tr w:rsidR="001E0E71" w:rsidRPr="00A36486" w:rsidTr="00A36486">
        <w:tc>
          <w:tcPr>
            <w:tcW w:w="3116" w:type="dxa"/>
          </w:tcPr>
          <w:p w:rsidR="001E0E71" w:rsidRPr="00A36486" w:rsidRDefault="001E0E71" w:rsidP="00A36486">
            <w:pPr>
              <w:spacing w:after="0" w:line="240" w:lineRule="auto"/>
              <w:rPr>
                <w:sz w:val="24"/>
                <w:szCs w:val="24"/>
                <w:lang w:val="zh-CN"/>
              </w:rPr>
            </w:pPr>
            <w:r w:rsidRPr="00A36486">
              <w:rPr>
                <w:sz w:val="24"/>
                <w:szCs w:val="24"/>
                <w:lang w:val="zh-CN"/>
              </w:rPr>
              <w:t>2015/8/5</w:t>
            </w: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sz w:val="24"/>
                <w:szCs w:val="24"/>
                <w:lang w:val="zh-CN"/>
              </w:rPr>
            </w:pPr>
            <w:r w:rsidRPr="00A36486">
              <w:rPr>
                <w:rFonts w:hint="eastAsia"/>
                <w:sz w:val="24"/>
                <w:szCs w:val="24"/>
                <w:lang w:val="zh-CN"/>
              </w:rPr>
              <w:t>张洋</w:t>
            </w: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sz w:val="24"/>
                <w:szCs w:val="24"/>
                <w:lang w:val="zh-CN"/>
              </w:rPr>
            </w:pPr>
            <w:r w:rsidRPr="00A36486">
              <w:rPr>
                <w:rFonts w:hint="eastAsia"/>
                <w:sz w:val="24"/>
                <w:szCs w:val="24"/>
                <w:lang w:val="zh-CN"/>
              </w:rPr>
              <w:t>初始版</w:t>
            </w:r>
          </w:p>
        </w:tc>
      </w:tr>
      <w:tr w:rsidR="001E0E71" w:rsidRPr="00A36486" w:rsidTr="00A36486">
        <w:tc>
          <w:tcPr>
            <w:tcW w:w="3116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  <w:r w:rsidRPr="00A36486">
              <w:rPr>
                <w:lang w:val="zh-CN"/>
              </w:rPr>
              <w:t>2015/9/9</w:t>
            </w: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  <w:r w:rsidRPr="00A36486">
              <w:rPr>
                <w:rFonts w:hint="eastAsia"/>
                <w:lang w:val="zh-CN"/>
              </w:rPr>
              <w:t>张洋</w:t>
            </w: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  <w:r w:rsidRPr="00A36486">
              <w:rPr>
                <w:rFonts w:hint="eastAsia"/>
                <w:lang w:val="zh-CN"/>
              </w:rPr>
              <w:t>增加多基站协议</w:t>
            </w:r>
            <w:r w:rsidRPr="00A36486">
              <w:rPr>
                <w:lang w:val="zh-CN"/>
              </w:rPr>
              <w:t xml:space="preserve"> AP02</w:t>
            </w:r>
            <w:r w:rsidRPr="00A36486">
              <w:rPr>
                <w:rFonts w:hint="eastAsia"/>
                <w:lang w:val="zh-CN"/>
              </w:rPr>
              <w:t>，</w:t>
            </w:r>
            <w:r w:rsidRPr="00A36486">
              <w:rPr>
                <w:lang w:val="zh-CN"/>
              </w:rPr>
              <w:br/>
            </w:r>
            <w:r w:rsidRPr="00A36486">
              <w:rPr>
                <w:rFonts w:hint="eastAsia"/>
                <w:lang w:val="zh-CN"/>
              </w:rPr>
              <w:t>以及奖励小红花协议</w:t>
            </w:r>
            <w:r w:rsidRPr="00A36486">
              <w:rPr>
                <w:lang w:val="zh-CN"/>
              </w:rPr>
              <w:t xml:space="preserve"> AP42</w:t>
            </w:r>
          </w:p>
        </w:tc>
      </w:tr>
      <w:tr w:rsidR="001E0E71" w:rsidRPr="00A36486" w:rsidTr="00A36486">
        <w:tc>
          <w:tcPr>
            <w:tcW w:w="3116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</w:tr>
      <w:tr w:rsidR="001E0E71" w:rsidRPr="00A36486" w:rsidTr="00A36486">
        <w:tc>
          <w:tcPr>
            <w:tcW w:w="3116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</w:tr>
      <w:tr w:rsidR="001E0E71" w:rsidRPr="00A36486" w:rsidTr="00A36486">
        <w:tc>
          <w:tcPr>
            <w:tcW w:w="3116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</w:tr>
    </w:tbl>
    <w:p w:rsidR="003845C5" w:rsidRDefault="003845C5">
      <w:pPr>
        <w:spacing w:after="0" w:line="240" w:lineRule="auto"/>
        <w:rPr>
          <w:lang w:val="zh-CN"/>
        </w:rPr>
      </w:pPr>
      <w:r>
        <w:rPr>
          <w:lang w:val="zh-CN"/>
        </w:rPr>
        <w:br w:type="page"/>
      </w:r>
    </w:p>
    <w:p w:rsidR="001E0E71" w:rsidRDefault="001E0E71">
      <w:pPr>
        <w:pStyle w:val="TOC"/>
      </w:pPr>
      <w:r>
        <w:rPr>
          <w:rFonts w:hint="eastAsia"/>
          <w:lang w:val="zh-CN"/>
        </w:rPr>
        <w:lastRenderedPageBreak/>
        <w:t>目录</w:t>
      </w:r>
    </w:p>
    <w:p w:rsidR="00D47359" w:rsidRDefault="00216C03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1E0E71">
        <w:instrText xml:space="preserve"> TOC \o "1-3" \h \z \u </w:instrText>
      </w:r>
      <w:r>
        <w:fldChar w:fldCharType="separate"/>
      </w:r>
      <w:hyperlink w:anchor="_Toc445226762" w:history="1">
        <w:r w:rsidR="00D47359" w:rsidRPr="001B47DC">
          <w:rPr>
            <w:rStyle w:val="aff0"/>
            <w:rFonts w:hint="eastAsia"/>
            <w:noProof/>
            <w:lang w:val="zh-CN"/>
          </w:rPr>
          <w:t>说明</w:t>
        </w:r>
        <w:r w:rsidR="00D47359">
          <w:rPr>
            <w:noProof/>
            <w:webHidden/>
          </w:rPr>
          <w:tab/>
        </w:r>
        <w:r w:rsidR="00D47359">
          <w:rPr>
            <w:noProof/>
            <w:webHidden/>
          </w:rPr>
          <w:fldChar w:fldCharType="begin"/>
        </w:r>
        <w:r w:rsidR="00D47359">
          <w:rPr>
            <w:noProof/>
            <w:webHidden/>
          </w:rPr>
          <w:instrText xml:space="preserve"> PAGEREF _Toc445226762 \h </w:instrText>
        </w:r>
        <w:r w:rsidR="00D47359">
          <w:rPr>
            <w:noProof/>
            <w:webHidden/>
          </w:rPr>
        </w:r>
        <w:r w:rsidR="00D47359">
          <w:rPr>
            <w:noProof/>
            <w:webHidden/>
          </w:rPr>
          <w:fldChar w:fldCharType="separate"/>
        </w:r>
        <w:r w:rsidR="00D47359">
          <w:rPr>
            <w:noProof/>
            <w:webHidden/>
          </w:rPr>
          <w:t>4</w:t>
        </w:r>
        <w:r w:rsidR="00D47359">
          <w:rPr>
            <w:noProof/>
            <w:webHidden/>
          </w:rPr>
          <w:fldChar w:fldCharType="end"/>
        </w:r>
      </w:hyperlink>
    </w:p>
    <w:p w:rsidR="00D47359" w:rsidRDefault="00D47359">
      <w:pPr>
        <w:pStyle w:val="11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63" w:history="1">
        <w:r w:rsidRPr="001B47DC">
          <w:rPr>
            <w:rStyle w:val="aff0"/>
            <w:rFonts w:hint="eastAsia"/>
            <w:noProof/>
            <w:lang w:val="zh-CN"/>
          </w:rPr>
          <w:t>一、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终端主动发起（设备</w:t>
        </w:r>
        <w:r w:rsidRPr="001B47DC">
          <w:rPr>
            <w:rStyle w:val="aff0"/>
            <w:noProof/>
            <w:lang w:val="zh-CN"/>
          </w:rPr>
          <w:sym w:font="Wingdings" w:char="F0E0"/>
        </w:r>
        <w:r w:rsidRPr="001B47DC">
          <w:rPr>
            <w:rStyle w:val="aff0"/>
            <w:rFonts w:hint="eastAsia"/>
            <w:noProof/>
            <w:lang w:val="zh-CN"/>
          </w:rPr>
          <w:t>服务器）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64" w:history="1">
        <w:r w:rsidRPr="001B47DC">
          <w:rPr>
            <w:rStyle w:val="aff0"/>
            <w:noProof/>
            <w:lang w:val="zh-CN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登录包</w:t>
        </w:r>
        <w:r w:rsidRPr="001B47DC">
          <w:rPr>
            <w:rStyle w:val="aff0"/>
            <w:noProof/>
            <w:lang w:val="zh-CN"/>
          </w:rPr>
          <w:t xml:space="preserve"> (</w:t>
        </w:r>
        <w:r w:rsidRPr="001B47DC">
          <w:rPr>
            <w:rStyle w:val="aff0"/>
            <w:rFonts w:hint="eastAsia"/>
            <w:noProof/>
            <w:lang w:val="zh-CN"/>
          </w:rPr>
          <w:t>上行协议号：</w:t>
        </w:r>
        <w:r w:rsidRPr="001B47DC">
          <w:rPr>
            <w:rStyle w:val="aff0"/>
            <w:noProof/>
            <w:lang w:val="zh-CN"/>
          </w:rPr>
          <w:t>AP00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BP00)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65" w:history="1">
        <w:r w:rsidRPr="001B47DC">
          <w:rPr>
            <w:rStyle w:val="aff0"/>
            <w:noProof/>
            <w:lang w:val="zh-CN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定位数据包，</w:t>
        </w:r>
        <w:r w:rsidRPr="001B47DC">
          <w:rPr>
            <w:rStyle w:val="aff0"/>
            <w:noProof/>
            <w:lang w:val="zh-CN"/>
          </w:rPr>
          <w:t>GPS+LBS+</w:t>
        </w:r>
        <w:r w:rsidRPr="001B47DC">
          <w:rPr>
            <w:rStyle w:val="aff0"/>
            <w:rFonts w:hint="eastAsia"/>
            <w:noProof/>
            <w:lang w:val="zh-CN"/>
          </w:rPr>
          <w:t>状态</w:t>
        </w:r>
        <w:r w:rsidRPr="001B47DC">
          <w:rPr>
            <w:rStyle w:val="aff0"/>
            <w:noProof/>
            <w:lang w:val="zh-CN"/>
          </w:rPr>
          <w:t>+</w:t>
        </w:r>
        <w:r w:rsidRPr="001B47DC">
          <w:rPr>
            <w:rStyle w:val="aff0"/>
            <w:rFonts w:hint="eastAsia"/>
            <w:noProof/>
            <w:lang w:val="zh-CN"/>
          </w:rPr>
          <w:t>基站</w:t>
        </w:r>
        <w:r w:rsidRPr="001B47DC">
          <w:rPr>
            <w:rStyle w:val="aff0"/>
            <w:noProof/>
            <w:lang w:val="zh-CN"/>
          </w:rPr>
          <w:t>+WIFI</w:t>
        </w:r>
        <w:r w:rsidRPr="001B47DC">
          <w:rPr>
            <w:rStyle w:val="aff0"/>
            <w:rFonts w:hint="eastAsia"/>
            <w:noProof/>
            <w:lang w:val="zh-CN"/>
          </w:rPr>
          <w:t>合并包</w:t>
        </w:r>
        <w:r w:rsidRPr="001B47DC">
          <w:rPr>
            <w:rStyle w:val="aff0"/>
            <w:noProof/>
            <w:lang w:val="zh-CN"/>
          </w:rPr>
          <w:t>(</w:t>
        </w:r>
        <w:r w:rsidRPr="001B47DC">
          <w:rPr>
            <w:rStyle w:val="aff0"/>
            <w:rFonts w:hint="eastAsia"/>
            <w:noProof/>
            <w:lang w:val="zh-CN"/>
          </w:rPr>
          <w:t>上行协议号：</w:t>
        </w:r>
        <w:r w:rsidRPr="001B47DC">
          <w:rPr>
            <w:rStyle w:val="aff0"/>
            <w:noProof/>
            <w:lang w:val="zh-CN"/>
          </w:rPr>
          <w:t>AP01</w:t>
        </w:r>
        <w:r w:rsidRPr="001B47DC">
          <w:rPr>
            <w:rStyle w:val="aff0"/>
            <w:rFonts w:hint="eastAsia"/>
            <w:noProof/>
            <w:lang w:val="zh-CN"/>
          </w:rPr>
          <w:t>，响应</w:t>
        </w:r>
        <w:r w:rsidRPr="001B47DC">
          <w:rPr>
            <w:rStyle w:val="aff0"/>
            <w:noProof/>
            <w:lang w:val="zh-CN"/>
          </w:rPr>
          <w:t>BP01)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66" w:history="1">
        <w:r w:rsidRPr="001B47DC">
          <w:rPr>
            <w:rStyle w:val="aff0"/>
            <w:noProof/>
            <w:lang w:val="zh-CN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多基站定位数据包</w:t>
        </w:r>
        <w:r w:rsidRPr="001B47DC">
          <w:rPr>
            <w:rStyle w:val="aff0"/>
            <w:noProof/>
            <w:lang w:val="zh-CN"/>
          </w:rPr>
          <w:t>(</w:t>
        </w:r>
        <w:r w:rsidRPr="001B47DC">
          <w:rPr>
            <w:rStyle w:val="aff0"/>
            <w:rFonts w:hint="eastAsia"/>
            <w:noProof/>
            <w:lang w:val="zh-CN"/>
          </w:rPr>
          <w:t>上行协议号：</w:t>
        </w:r>
        <w:r w:rsidRPr="001B47DC">
          <w:rPr>
            <w:rStyle w:val="aff0"/>
            <w:noProof/>
            <w:lang w:val="zh-CN"/>
          </w:rPr>
          <w:t>AP02</w:t>
        </w:r>
        <w:r w:rsidRPr="001B47DC">
          <w:rPr>
            <w:rStyle w:val="aff0"/>
            <w:rFonts w:hint="eastAsia"/>
            <w:noProof/>
            <w:lang w:val="zh-CN"/>
          </w:rPr>
          <w:t>，响应</w:t>
        </w:r>
        <w:r w:rsidRPr="001B47DC">
          <w:rPr>
            <w:rStyle w:val="aff0"/>
            <w:noProof/>
            <w:lang w:val="zh-CN"/>
          </w:rPr>
          <w:t>BP02)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67" w:history="1">
        <w:r w:rsidRPr="001B47DC">
          <w:rPr>
            <w:rStyle w:val="af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报警与地址回复包</w:t>
        </w:r>
        <w:r w:rsidRPr="001B47DC">
          <w:rPr>
            <w:rStyle w:val="aff0"/>
            <w:noProof/>
          </w:rPr>
          <w:t xml:space="preserve"> (</w:t>
        </w:r>
        <w:r w:rsidRPr="001B47DC">
          <w:rPr>
            <w:rStyle w:val="aff0"/>
            <w:rFonts w:hint="eastAsia"/>
            <w:noProof/>
            <w:lang w:val="zh-CN"/>
          </w:rPr>
          <w:t>上行协议号</w:t>
        </w:r>
        <w:r w:rsidRPr="001B47DC">
          <w:rPr>
            <w:rStyle w:val="aff0"/>
            <w:rFonts w:hint="eastAsia"/>
            <w:noProof/>
          </w:rPr>
          <w:t>：</w:t>
        </w:r>
        <w:r w:rsidRPr="001B47DC">
          <w:rPr>
            <w:rStyle w:val="aff0"/>
            <w:noProof/>
          </w:rPr>
          <w:t>AP10</w:t>
        </w:r>
        <w:r w:rsidRPr="001B47DC">
          <w:rPr>
            <w:rStyle w:val="aff0"/>
            <w:rFonts w:hint="eastAsia"/>
            <w:noProof/>
          </w:rPr>
          <w:t>，</w:t>
        </w:r>
        <w:r w:rsidRPr="001B47DC">
          <w:rPr>
            <w:rStyle w:val="aff0"/>
            <w:rFonts w:hint="eastAsia"/>
            <w:noProof/>
            <w:lang w:val="zh-CN"/>
          </w:rPr>
          <w:t>响应</w:t>
        </w:r>
        <w:r w:rsidRPr="001B47DC">
          <w:rPr>
            <w:rStyle w:val="aff0"/>
            <w:rFonts w:hint="eastAsia"/>
            <w:noProof/>
          </w:rPr>
          <w:t>：</w:t>
        </w:r>
        <w:r w:rsidRPr="001B47DC">
          <w:rPr>
            <w:rStyle w:val="aff0"/>
            <w:noProof/>
          </w:rPr>
          <w:t>BP10)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68" w:history="1">
        <w:r w:rsidRPr="001B47DC">
          <w:rPr>
            <w:rStyle w:val="aff0"/>
            <w:noProof/>
            <w:lang w:val="zh-CN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心跳包</w:t>
        </w:r>
        <w:r w:rsidRPr="001B47DC">
          <w:rPr>
            <w:rStyle w:val="aff0"/>
            <w:noProof/>
            <w:lang w:val="zh-CN"/>
          </w:rPr>
          <w:t xml:space="preserve"> (</w:t>
        </w:r>
        <w:r w:rsidRPr="001B47DC">
          <w:rPr>
            <w:rStyle w:val="aff0"/>
            <w:rFonts w:hint="eastAsia"/>
            <w:noProof/>
            <w:lang w:val="zh-CN"/>
          </w:rPr>
          <w:t>上行协议号：</w:t>
        </w:r>
        <w:r w:rsidRPr="001B47DC">
          <w:rPr>
            <w:rStyle w:val="aff0"/>
            <w:noProof/>
            <w:lang w:val="zh-CN"/>
          </w:rPr>
          <w:t>AP03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BP03)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69" w:history="1">
        <w:r w:rsidRPr="001B47DC">
          <w:rPr>
            <w:rStyle w:val="aff0"/>
            <w:noProof/>
            <w:lang w:val="zh-CN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低电量报警上报数据包（上行协议号：</w:t>
        </w:r>
        <w:r w:rsidRPr="001B47DC">
          <w:rPr>
            <w:rStyle w:val="aff0"/>
            <w:noProof/>
            <w:lang w:val="zh-CN"/>
          </w:rPr>
          <w:t>AP04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BP04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70" w:history="1">
        <w:r w:rsidRPr="001B47DC">
          <w:rPr>
            <w:rStyle w:val="aff0"/>
            <w:noProof/>
            <w:lang w:val="zh-CN"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语音查询接收协议（上行协议号：</w:t>
        </w:r>
        <w:r w:rsidRPr="001B47DC">
          <w:rPr>
            <w:rStyle w:val="aff0"/>
            <w:noProof/>
            <w:lang w:val="zh-CN"/>
          </w:rPr>
          <w:t>AP05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BP05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71" w:history="1">
        <w:r w:rsidRPr="001B47DC">
          <w:rPr>
            <w:rStyle w:val="aff0"/>
            <w:noProof/>
            <w:lang w:val="zh-CN"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noProof/>
            <w:lang w:val="zh-CN"/>
          </w:rPr>
          <w:t>AGPS</w:t>
        </w:r>
        <w:r w:rsidRPr="001B47DC">
          <w:rPr>
            <w:rStyle w:val="aff0"/>
            <w:rFonts w:hint="eastAsia"/>
            <w:noProof/>
            <w:lang w:val="zh-CN"/>
          </w:rPr>
          <w:t>辅助定位包</w:t>
        </w:r>
        <w:r w:rsidRPr="001B47DC">
          <w:rPr>
            <w:rStyle w:val="aff0"/>
            <w:noProof/>
            <w:lang w:val="zh-CN"/>
          </w:rPr>
          <w:t xml:space="preserve"> (</w:t>
        </w:r>
        <w:r w:rsidRPr="001B47DC">
          <w:rPr>
            <w:rStyle w:val="aff0"/>
            <w:rFonts w:hint="eastAsia"/>
            <w:noProof/>
            <w:lang w:val="zh-CN"/>
          </w:rPr>
          <w:t>上行协议号：</w:t>
        </w:r>
        <w:r w:rsidRPr="001B47DC">
          <w:rPr>
            <w:rStyle w:val="aff0"/>
            <w:noProof/>
            <w:lang w:val="zh-CN"/>
          </w:rPr>
          <w:t>AP06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BP06)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72" w:history="1">
        <w:r w:rsidRPr="001B47DC">
          <w:rPr>
            <w:rStyle w:val="aff0"/>
            <w:noProof/>
            <w:lang w:val="zh-CN"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语音上行（上行协议号：</w:t>
        </w:r>
        <w:r w:rsidRPr="001B47DC">
          <w:rPr>
            <w:rStyle w:val="aff0"/>
            <w:noProof/>
            <w:lang w:val="zh-CN"/>
          </w:rPr>
          <w:t>AP07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BP07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73" w:history="1">
        <w:r w:rsidRPr="001B47DC">
          <w:rPr>
            <w:rStyle w:val="aff0"/>
            <w:noProof/>
            <w:highlight w:val="green"/>
            <w:lang w:val="zh-CN"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上传计步数据（上行协议号：</w:t>
        </w:r>
        <w:r w:rsidRPr="001B47DC">
          <w:rPr>
            <w:rStyle w:val="aff0"/>
            <w:noProof/>
            <w:highlight w:val="green"/>
            <w:lang w:val="zh-CN"/>
          </w:rPr>
          <w:t>AP08</w:t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，响应：</w:t>
        </w:r>
        <w:r w:rsidRPr="001B47DC">
          <w:rPr>
            <w:rStyle w:val="aff0"/>
            <w:noProof/>
            <w:highlight w:val="green"/>
            <w:lang w:val="zh-CN"/>
          </w:rPr>
          <w:t>BP08</w:t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74" w:history="1">
        <w:r w:rsidRPr="001B47DC">
          <w:rPr>
            <w:rStyle w:val="aff0"/>
            <w:noProof/>
            <w:lang w:val="zh-CN"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语音标签查询接收协议（上行协议号：</w:t>
        </w:r>
        <w:r w:rsidRPr="001B47DC">
          <w:rPr>
            <w:rStyle w:val="aff0"/>
            <w:noProof/>
            <w:lang w:val="zh-CN"/>
          </w:rPr>
          <w:t>AP09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BP09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7359" w:rsidRDefault="00D47359">
      <w:pPr>
        <w:pStyle w:val="11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75" w:history="1">
        <w:r w:rsidRPr="001B47DC">
          <w:rPr>
            <w:rStyle w:val="aff0"/>
            <w:rFonts w:hint="eastAsia"/>
            <w:noProof/>
            <w:lang w:val="zh-CN"/>
          </w:rPr>
          <w:t>二、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服务器发起（服务器</w:t>
        </w:r>
        <w:r w:rsidRPr="001B47DC">
          <w:rPr>
            <w:rStyle w:val="aff0"/>
            <w:noProof/>
            <w:lang w:val="zh-CN"/>
          </w:rPr>
          <w:sym w:font="Wingdings" w:char="F0E0"/>
        </w:r>
        <w:r w:rsidRPr="001B47DC">
          <w:rPr>
            <w:rStyle w:val="aff0"/>
            <w:rFonts w:hint="eastAsia"/>
            <w:noProof/>
            <w:lang w:val="zh-CN"/>
          </w:rPr>
          <w:t>设备）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76" w:history="1">
        <w:r w:rsidRPr="001B47DC">
          <w:rPr>
            <w:rStyle w:val="aff0"/>
            <w:noProof/>
            <w:lang w:val="zh-CN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设置主控号码（</w:t>
        </w:r>
        <w:r w:rsidRPr="001B47DC">
          <w:rPr>
            <w:rStyle w:val="aff0"/>
            <w:noProof/>
            <w:lang w:val="zh-CN"/>
          </w:rPr>
          <w:t>1</w:t>
        </w:r>
        <w:r w:rsidRPr="001B47DC">
          <w:rPr>
            <w:rStyle w:val="aff0"/>
            <w:rFonts w:hint="eastAsia"/>
            <w:noProof/>
            <w:lang w:val="zh-CN"/>
          </w:rPr>
          <w:t>个号码）（下行协议号：</w:t>
        </w:r>
        <w:r w:rsidRPr="001B47DC">
          <w:rPr>
            <w:rStyle w:val="aff0"/>
            <w:noProof/>
            <w:lang w:val="zh-CN"/>
          </w:rPr>
          <w:t>BP11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AP11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77" w:history="1">
        <w:r w:rsidRPr="001B47DC">
          <w:rPr>
            <w:rStyle w:val="aff0"/>
            <w:noProof/>
            <w:lang w:val="zh-CN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设置</w:t>
        </w:r>
        <w:r w:rsidRPr="001B47DC">
          <w:rPr>
            <w:rStyle w:val="aff0"/>
            <w:noProof/>
            <w:lang w:val="zh-CN"/>
          </w:rPr>
          <w:t>SOS</w:t>
        </w:r>
        <w:r w:rsidRPr="001B47DC">
          <w:rPr>
            <w:rStyle w:val="aff0"/>
            <w:rFonts w:hint="eastAsia"/>
            <w:noProof/>
            <w:lang w:val="zh-CN"/>
          </w:rPr>
          <w:t>号码（</w:t>
        </w:r>
        <w:r w:rsidRPr="001B47DC">
          <w:rPr>
            <w:rStyle w:val="aff0"/>
            <w:noProof/>
            <w:lang w:val="zh-CN"/>
          </w:rPr>
          <w:t>3</w:t>
        </w:r>
        <w:r w:rsidRPr="001B47DC">
          <w:rPr>
            <w:rStyle w:val="aff0"/>
            <w:rFonts w:hint="eastAsia"/>
            <w:noProof/>
            <w:lang w:val="zh-CN"/>
          </w:rPr>
          <w:t>个）（下行协议号：</w:t>
        </w:r>
        <w:r w:rsidRPr="001B47DC">
          <w:rPr>
            <w:rStyle w:val="aff0"/>
            <w:noProof/>
            <w:lang w:val="zh-CN"/>
          </w:rPr>
          <w:t>BP12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AP12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78" w:history="1">
        <w:r w:rsidRPr="001B47DC">
          <w:rPr>
            <w:rStyle w:val="aff0"/>
            <w:noProof/>
            <w:lang w:val="zh-CN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设置联系人白名单（</w:t>
        </w:r>
        <w:r w:rsidRPr="001B47DC">
          <w:rPr>
            <w:rStyle w:val="aff0"/>
            <w:noProof/>
            <w:lang w:val="zh-CN"/>
          </w:rPr>
          <w:t>10</w:t>
        </w:r>
        <w:r w:rsidRPr="001B47DC">
          <w:rPr>
            <w:rStyle w:val="aff0"/>
            <w:rFonts w:hint="eastAsia"/>
            <w:noProof/>
            <w:lang w:val="zh-CN"/>
          </w:rPr>
          <w:t>个）（下行协议：</w:t>
        </w:r>
        <w:r w:rsidRPr="001B47DC">
          <w:rPr>
            <w:rStyle w:val="aff0"/>
            <w:noProof/>
            <w:lang w:val="zh-CN"/>
          </w:rPr>
          <w:t>BP14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AP14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79" w:history="1">
        <w:r w:rsidRPr="001B47DC">
          <w:rPr>
            <w:rStyle w:val="aff0"/>
            <w:noProof/>
            <w:lang w:val="zh-CN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noProof/>
            <w:lang w:val="zh-CN"/>
          </w:rPr>
          <w:t>GPRS</w:t>
        </w:r>
        <w:r w:rsidRPr="001B47DC">
          <w:rPr>
            <w:rStyle w:val="aff0"/>
            <w:rFonts w:hint="eastAsia"/>
            <w:noProof/>
            <w:lang w:val="zh-CN"/>
          </w:rPr>
          <w:t>定位数据上传时间间隔（下行协议号：</w:t>
        </w:r>
        <w:r w:rsidRPr="001B47DC">
          <w:rPr>
            <w:rStyle w:val="aff0"/>
            <w:noProof/>
            <w:lang w:val="zh-CN"/>
          </w:rPr>
          <w:t>BP15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AP15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80" w:history="1">
        <w:r w:rsidRPr="001B47DC">
          <w:rPr>
            <w:rStyle w:val="aff0"/>
            <w:noProof/>
            <w:lang w:val="zh-CN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立即定位指令（长链接有效）（下行协议号：</w:t>
        </w:r>
        <w:r w:rsidRPr="001B47DC">
          <w:rPr>
            <w:rStyle w:val="aff0"/>
            <w:noProof/>
            <w:lang w:val="zh-CN"/>
          </w:rPr>
          <w:t>BP16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AP16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81" w:history="1">
        <w:r w:rsidRPr="001B47DC">
          <w:rPr>
            <w:rStyle w:val="aff0"/>
            <w:noProof/>
            <w:lang w:val="zh-CN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恢复出厂设置（下行协议号：</w:t>
        </w:r>
        <w:r w:rsidRPr="001B47DC">
          <w:rPr>
            <w:rStyle w:val="aff0"/>
            <w:noProof/>
            <w:lang w:val="zh-CN"/>
          </w:rPr>
          <w:t>BP17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AP17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82" w:history="1">
        <w:r w:rsidRPr="001B47DC">
          <w:rPr>
            <w:rStyle w:val="aff0"/>
            <w:noProof/>
            <w:lang w:val="zh-CN"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重启终端（下行协议号：</w:t>
        </w:r>
        <w:r w:rsidRPr="001B47DC">
          <w:rPr>
            <w:rStyle w:val="aff0"/>
            <w:noProof/>
            <w:lang w:val="zh-CN"/>
          </w:rPr>
          <w:t>BP18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AP18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83" w:history="1">
        <w:r w:rsidRPr="001B47DC">
          <w:rPr>
            <w:rStyle w:val="aff0"/>
            <w:noProof/>
            <w:lang w:val="zh-CN"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设置服务器信息（下行协议号：</w:t>
        </w:r>
        <w:r w:rsidRPr="001B47DC">
          <w:rPr>
            <w:rStyle w:val="aff0"/>
            <w:noProof/>
            <w:lang w:val="zh-CN"/>
          </w:rPr>
          <w:t>BP19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AP19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84" w:history="1">
        <w:r w:rsidRPr="001B47DC">
          <w:rPr>
            <w:rStyle w:val="aff0"/>
            <w:noProof/>
            <w:lang w:val="zh-CN"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设置终端语言与时区（下行协议号：</w:t>
        </w:r>
        <w:r w:rsidRPr="001B47DC">
          <w:rPr>
            <w:rStyle w:val="aff0"/>
            <w:noProof/>
            <w:lang w:val="zh-CN"/>
          </w:rPr>
          <w:t>BP20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AP20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85" w:history="1">
        <w:r w:rsidRPr="001B47DC">
          <w:rPr>
            <w:rStyle w:val="aff0"/>
            <w:noProof/>
            <w:lang w:val="zh-CN"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设置计步器开关（下行协议号：</w:t>
        </w:r>
        <w:r w:rsidRPr="001B47DC">
          <w:rPr>
            <w:rStyle w:val="aff0"/>
            <w:noProof/>
            <w:lang w:val="zh-CN"/>
          </w:rPr>
          <w:t>BP21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AP21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86" w:history="1">
        <w:r w:rsidRPr="001B47DC">
          <w:rPr>
            <w:rStyle w:val="aff0"/>
            <w:noProof/>
            <w:lang w:val="zh-CN"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设置闹钟（下行协议号：</w:t>
        </w:r>
        <w:r w:rsidRPr="001B47DC">
          <w:rPr>
            <w:rStyle w:val="aff0"/>
            <w:noProof/>
            <w:lang w:val="zh-CN"/>
          </w:rPr>
          <w:t>BP25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AP25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87" w:history="1">
        <w:r w:rsidRPr="001B47DC">
          <w:rPr>
            <w:rStyle w:val="aff0"/>
            <w:noProof/>
            <w:lang w:val="zh-CN"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设置上课隐身时间段（下行协议号：</w:t>
        </w:r>
        <w:r w:rsidRPr="001B47DC">
          <w:rPr>
            <w:rStyle w:val="aff0"/>
            <w:noProof/>
            <w:lang w:val="zh-CN"/>
          </w:rPr>
          <w:t>BP26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AP26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88" w:history="1">
        <w:r w:rsidRPr="001B47DC">
          <w:rPr>
            <w:rStyle w:val="aff0"/>
            <w:noProof/>
            <w:lang w:val="zh-CN"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新语音记录提醒（下行协议号：</w:t>
        </w:r>
        <w:r w:rsidRPr="001B47DC">
          <w:rPr>
            <w:rStyle w:val="aff0"/>
            <w:noProof/>
            <w:lang w:val="zh-CN"/>
          </w:rPr>
          <w:t>BP27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AP27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89" w:history="1">
        <w:r w:rsidRPr="001B47DC">
          <w:rPr>
            <w:rStyle w:val="aff0"/>
            <w:noProof/>
            <w:lang w:val="zh-CN"/>
          </w:rPr>
          <w:t>14.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语音下行（下行协议号：</w:t>
        </w:r>
        <w:r w:rsidRPr="001B47DC">
          <w:rPr>
            <w:rStyle w:val="aff0"/>
            <w:noProof/>
            <w:lang w:val="zh-CN"/>
          </w:rPr>
          <w:t>BP28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AP28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90" w:history="1">
        <w:r w:rsidRPr="001B47DC">
          <w:rPr>
            <w:rStyle w:val="aff0"/>
            <w:noProof/>
            <w:lang w:val="zh-CN"/>
          </w:rPr>
          <w:t>15.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脱落报警开关（下行协议号：</w:t>
        </w:r>
        <w:r w:rsidRPr="001B47DC">
          <w:rPr>
            <w:rStyle w:val="aff0"/>
            <w:noProof/>
            <w:lang w:val="zh-CN"/>
          </w:rPr>
          <w:t>BP30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AP30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91" w:history="1">
        <w:r w:rsidRPr="001B47DC">
          <w:rPr>
            <w:rStyle w:val="aff0"/>
            <w:noProof/>
            <w:lang w:val="zh-CN"/>
          </w:rPr>
          <w:t>16.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拨打电话（下行协议号：</w:t>
        </w:r>
        <w:r w:rsidRPr="001B47DC">
          <w:rPr>
            <w:rStyle w:val="aff0"/>
            <w:noProof/>
            <w:lang w:val="zh-CN"/>
          </w:rPr>
          <w:t>BP32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AP32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92" w:history="1">
        <w:r w:rsidRPr="001B47DC">
          <w:rPr>
            <w:rStyle w:val="aff0"/>
            <w:noProof/>
            <w:lang w:val="zh-CN"/>
          </w:rPr>
          <w:t>17.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进入设备验证码显示界面（下行协议号：</w:t>
        </w:r>
        <w:r w:rsidRPr="001B47DC">
          <w:rPr>
            <w:rStyle w:val="aff0"/>
            <w:noProof/>
            <w:lang w:val="zh-CN"/>
          </w:rPr>
          <w:t>BP35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AP35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93" w:history="1">
        <w:r w:rsidRPr="001B47DC">
          <w:rPr>
            <w:rStyle w:val="aff0"/>
            <w:noProof/>
            <w:lang w:val="zh-CN"/>
          </w:rPr>
          <w:t>18.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退出设备验证码显示界面（下行协议号：</w:t>
        </w:r>
        <w:r w:rsidRPr="001B47DC">
          <w:rPr>
            <w:rStyle w:val="aff0"/>
            <w:noProof/>
            <w:lang w:val="zh-CN"/>
          </w:rPr>
          <w:t>BP36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AP36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94" w:history="1">
        <w:r w:rsidRPr="001B47DC">
          <w:rPr>
            <w:rStyle w:val="aff0"/>
            <w:noProof/>
            <w:highlight w:val="green"/>
            <w:lang w:val="zh-CN"/>
          </w:rPr>
          <w:t>19.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设定语音提醒（下行协议号：</w:t>
        </w:r>
        <w:r w:rsidRPr="001B47DC">
          <w:rPr>
            <w:rStyle w:val="aff0"/>
            <w:noProof/>
            <w:highlight w:val="green"/>
            <w:lang w:val="zh-CN"/>
          </w:rPr>
          <w:t>BP36</w:t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，响应：</w:t>
        </w:r>
        <w:r w:rsidRPr="001B47DC">
          <w:rPr>
            <w:rStyle w:val="aff0"/>
            <w:noProof/>
            <w:highlight w:val="green"/>
            <w:lang w:val="zh-CN"/>
          </w:rPr>
          <w:t>AP36</w:t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95" w:history="1">
        <w:r w:rsidRPr="001B47DC">
          <w:rPr>
            <w:rStyle w:val="aff0"/>
            <w:noProof/>
            <w:highlight w:val="green"/>
            <w:lang w:val="zh-CN"/>
          </w:rPr>
          <w:t>20.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查询语音提醒设置（下行协议号：</w:t>
        </w:r>
        <w:r w:rsidRPr="001B47DC">
          <w:rPr>
            <w:rStyle w:val="aff0"/>
            <w:noProof/>
            <w:highlight w:val="green"/>
            <w:lang w:val="zh-CN"/>
          </w:rPr>
          <w:t>BP37</w:t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，响应：</w:t>
        </w:r>
        <w:r w:rsidRPr="001B47DC">
          <w:rPr>
            <w:rStyle w:val="aff0"/>
            <w:noProof/>
            <w:highlight w:val="green"/>
            <w:lang w:val="zh-CN"/>
          </w:rPr>
          <w:t>AP37</w:t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96" w:history="1">
        <w:r w:rsidRPr="001B47DC">
          <w:rPr>
            <w:rStyle w:val="aff0"/>
            <w:noProof/>
            <w:lang w:val="zh-CN"/>
          </w:rPr>
          <w:t>21.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lang w:val="zh-CN"/>
          </w:rPr>
          <w:t>语音标签（下行协议号：</w:t>
        </w:r>
        <w:r w:rsidRPr="001B47DC">
          <w:rPr>
            <w:rStyle w:val="aff0"/>
            <w:noProof/>
            <w:lang w:val="zh-CN"/>
          </w:rPr>
          <w:t>BP38</w:t>
        </w:r>
        <w:r w:rsidRPr="001B47DC">
          <w:rPr>
            <w:rStyle w:val="aff0"/>
            <w:rFonts w:hint="eastAsia"/>
            <w:noProof/>
            <w:lang w:val="zh-CN"/>
          </w:rPr>
          <w:t>，响应：</w:t>
        </w:r>
        <w:r w:rsidRPr="001B47DC">
          <w:rPr>
            <w:rStyle w:val="aff0"/>
            <w:noProof/>
            <w:lang w:val="zh-CN"/>
          </w:rPr>
          <w:t>AP38</w:t>
        </w:r>
        <w:r w:rsidRPr="001B47DC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7359" w:rsidRDefault="00D47359" w:rsidP="00D4735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5226797" w:history="1">
        <w:r w:rsidRPr="001B47DC">
          <w:rPr>
            <w:rStyle w:val="aff0"/>
            <w:noProof/>
            <w:highlight w:val="green"/>
            <w:lang w:val="zh-CN"/>
          </w:rPr>
          <w:t>22.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删除语音提醒（下行协议号：</w:t>
        </w:r>
        <w:r w:rsidRPr="001B47DC">
          <w:rPr>
            <w:rStyle w:val="aff0"/>
            <w:noProof/>
            <w:highlight w:val="green"/>
            <w:lang w:val="zh-CN"/>
          </w:rPr>
          <w:t>BP39</w:t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，响应：</w:t>
        </w:r>
        <w:r w:rsidRPr="001B47DC">
          <w:rPr>
            <w:rStyle w:val="aff0"/>
            <w:noProof/>
            <w:highlight w:val="green"/>
            <w:lang w:val="zh-CN"/>
          </w:rPr>
          <w:t>AP39</w:t>
        </w:r>
        <w:r w:rsidRPr="001B47DC">
          <w:rPr>
            <w:rStyle w:val="aff0"/>
            <w:rFonts w:hint="eastAsia"/>
            <w:noProof/>
            <w:highlight w:val="green"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_Toc445226797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845C5" w:rsidRDefault="00216C03" w:rsidP="003845C5">
      <w:pPr>
        <w:rPr>
          <w:lang w:val="zh-CN"/>
        </w:rPr>
      </w:pPr>
      <w:r>
        <w:fldChar w:fldCharType="end"/>
      </w:r>
      <w:r w:rsidR="003845C5">
        <w:rPr>
          <w:lang w:val="zh-CN"/>
        </w:rPr>
        <w:br w:type="page"/>
      </w:r>
    </w:p>
    <w:p w:rsidR="001E0E71" w:rsidRDefault="001E0E71">
      <w:pPr>
        <w:pStyle w:val="1"/>
      </w:pPr>
      <w:bookmarkStart w:id="0" w:name="_Toc445226762"/>
      <w:r>
        <w:rPr>
          <w:rFonts w:hint="eastAsia"/>
          <w:lang w:val="zh-CN"/>
        </w:rPr>
        <w:lastRenderedPageBreak/>
        <w:t>说明</w:t>
      </w:r>
      <w:bookmarkEnd w:id="0"/>
    </w:p>
    <w:p w:rsidR="001E0E71" w:rsidRPr="00341B39" w:rsidRDefault="001E0E71">
      <w:pPr>
        <w:rPr>
          <w:sz w:val="24"/>
          <w:szCs w:val="24"/>
          <w:lang w:val="zh-CN"/>
        </w:rPr>
      </w:pPr>
      <w:r w:rsidRPr="00341B39">
        <w:rPr>
          <w:rFonts w:hint="eastAsia"/>
          <w:sz w:val="24"/>
          <w:szCs w:val="24"/>
          <w:lang w:val="zh-CN"/>
        </w:rPr>
        <w:t>该协议中所有数据包都扫照以下格式：</w:t>
      </w:r>
    </w:p>
    <w:p w:rsidR="001E0E71" w:rsidRPr="00341B39" w:rsidRDefault="001E0E71">
      <w:pPr>
        <w:rPr>
          <w:sz w:val="24"/>
          <w:szCs w:val="24"/>
          <w:lang w:val="zh-CN"/>
        </w:rPr>
      </w:pPr>
      <w:r w:rsidRPr="00341B39">
        <w:rPr>
          <w:rFonts w:hint="eastAsia"/>
          <w:sz w:val="24"/>
          <w:szCs w:val="24"/>
          <w:lang w:val="zh-CN"/>
        </w:rPr>
        <w:t>包头：</w:t>
      </w:r>
      <w:r w:rsidRPr="00341B39">
        <w:rPr>
          <w:sz w:val="24"/>
          <w:szCs w:val="24"/>
          <w:lang w:val="zh-CN"/>
        </w:rPr>
        <w:t xml:space="preserve"> IW</w:t>
      </w:r>
    </w:p>
    <w:p w:rsidR="001E0E71" w:rsidRDefault="001E0E71">
      <w:pPr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协议号</w:t>
      </w:r>
      <w:r w:rsidRPr="00341B39">
        <w:rPr>
          <w:rFonts w:hint="eastAsia"/>
          <w:sz w:val="24"/>
          <w:szCs w:val="24"/>
          <w:lang w:val="zh-CN"/>
        </w:rPr>
        <w:t>：上行</w:t>
      </w:r>
      <w:r w:rsidRPr="00341B39">
        <w:rPr>
          <w:sz w:val="24"/>
          <w:szCs w:val="24"/>
          <w:lang w:val="zh-CN"/>
        </w:rPr>
        <w:t>(</w:t>
      </w:r>
      <w:r w:rsidRPr="00341B39">
        <w:rPr>
          <w:rFonts w:hint="eastAsia"/>
          <w:sz w:val="24"/>
          <w:szCs w:val="24"/>
          <w:lang w:val="zh-CN"/>
        </w:rPr>
        <w:t>设备</w:t>
      </w:r>
      <w:r w:rsidRPr="00341B39">
        <w:rPr>
          <w:sz w:val="24"/>
          <w:szCs w:val="24"/>
          <w:lang w:val="zh-CN"/>
        </w:rPr>
        <w:sym w:font="Wingdings" w:char="F0E0"/>
      </w:r>
      <w:r w:rsidRPr="00341B39">
        <w:rPr>
          <w:rFonts w:hint="eastAsia"/>
          <w:sz w:val="24"/>
          <w:szCs w:val="24"/>
          <w:lang w:val="zh-CN"/>
        </w:rPr>
        <w:t>服务器</w:t>
      </w:r>
      <w:r w:rsidRPr="00341B39">
        <w:rPr>
          <w:sz w:val="24"/>
          <w:szCs w:val="24"/>
          <w:lang w:val="zh-CN"/>
        </w:rPr>
        <w:t>) AP</w:t>
      </w:r>
      <w:r>
        <w:rPr>
          <w:sz w:val="24"/>
          <w:szCs w:val="24"/>
          <w:lang w:val="zh-CN"/>
        </w:rPr>
        <w:t>[</w:t>
      </w:r>
      <w:r>
        <w:rPr>
          <w:rFonts w:hint="eastAsia"/>
          <w:sz w:val="24"/>
          <w:szCs w:val="24"/>
          <w:lang w:val="zh-CN"/>
        </w:rPr>
        <w:t>两位数字</w:t>
      </w:r>
      <w:r>
        <w:rPr>
          <w:sz w:val="24"/>
          <w:szCs w:val="24"/>
          <w:lang w:val="zh-CN"/>
        </w:rPr>
        <w:t>]</w:t>
      </w:r>
      <w:r w:rsidRPr="00341B39">
        <w:rPr>
          <w:rFonts w:hint="eastAsia"/>
          <w:sz w:val="24"/>
          <w:szCs w:val="24"/>
          <w:lang w:val="zh-CN"/>
        </w:rPr>
        <w:t>，下行</w:t>
      </w:r>
      <w:r w:rsidRPr="00341B39">
        <w:rPr>
          <w:sz w:val="24"/>
          <w:szCs w:val="24"/>
          <w:lang w:val="zh-CN"/>
        </w:rPr>
        <w:t>(</w:t>
      </w:r>
      <w:r w:rsidRPr="00341B39">
        <w:rPr>
          <w:rFonts w:hint="eastAsia"/>
          <w:sz w:val="24"/>
          <w:szCs w:val="24"/>
          <w:lang w:val="zh-CN"/>
        </w:rPr>
        <w:t>服务器</w:t>
      </w:r>
      <w:r w:rsidRPr="00341B39">
        <w:rPr>
          <w:sz w:val="24"/>
          <w:szCs w:val="24"/>
          <w:lang w:val="zh-CN"/>
        </w:rPr>
        <w:sym w:font="Wingdings" w:char="F0E0"/>
      </w:r>
      <w:r w:rsidRPr="00341B39">
        <w:rPr>
          <w:rFonts w:hint="eastAsia"/>
          <w:sz w:val="24"/>
          <w:szCs w:val="24"/>
          <w:lang w:val="zh-CN"/>
        </w:rPr>
        <w:t>设备</w:t>
      </w:r>
      <w:r w:rsidRPr="00341B39">
        <w:rPr>
          <w:sz w:val="24"/>
          <w:szCs w:val="24"/>
          <w:lang w:val="zh-CN"/>
        </w:rPr>
        <w:t>) BP</w:t>
      </w:r>
      <w:r>
        <w:rPr>
          <w:sz w:val="24"/>
          <w:szCs w:val="24"/>
          <w:lang w:val="zh-CN"/>
        </w:rPr>
        <w:t>[</w:t>
      </w:r>
      <w:r>
        <w:rPr>
          <w:rFonts w:hint="eastAsia"/>
          <w:sz w:val="24"/>
          <w:szCs w:val="24"/>
          <w:lang w:val="zh-CN"/>
        </w:rPr>
        <w:t>两位数字</w:t>
      </w:r>
      <w:r>
        <w:rPr>
          <w:sz w:val="24"/>
          <w:szCs w:val="24"/>
          <w:lang w:val="zh-CN"/>
        </w:rPr>
        <w:t>]</w:t>
      </w:r>
      <w:r>
        <w:rPr>
          <w:rFonts w:hint="eastAsia"/>
          <w:sz w:val="24"/>
          <w:szCs w:val="24"/>
          <w:lang w:val="zh-CN"/>
        </w:rPr>
        <w:t>，数字一样表示数据包及数据包响应</w:t>
      </w:r>
    </w:p>
    <w:p w:rsidR="001E0E71" w:rsidRPr="00341B39" w:rsidRDefault="001E0E71">
      <w:pPr>
        <w:rPr>
          <w:sz w:val="24"/>
          <w:szCs w:val="24"/>
          <w:lang w:val="zh-CN"/>
        </w:rPr>
      </w:pPr>
      <w:r w:rsidRPr="00341B39">
        <w:rPr>
          <w:rFonts w:hint="eastAsia"/>
          <w:sz w:val="24"/>
          <w:szCs w:val="24"/>
          <w:lang w:val="zh-CN"/>
        </w:rPr>
        <w:t>参数：数据包内容</w:t>
      </w:r>
    </w:p>
    <w:p w:rsidR="001E0E71" w:rsidRPr="00341B39" w:rsidRDefault="001E0E71">
      <w:pPr>
        <w:rPr>
          <w:sz w:val="24"/>
          <w:szCs w:val="24"/>
          <w:lang w:val="zh-CN"/>
        </w:rPr>
      </w:pPr>
      <w:r w:rsidRPr="00341B39">
        <w:rPr>
          <w:rFonts w:hint="eastAsia"/>
          <w:sz w:val="24"/>
          <w:szCs w:val="24"/>
          <w:lang w:val="zh-CN"/>
        </w:rPr>
        <w:t>结束符：</w:t>
      </w:r>
      <w:r w:rsidRPr="00341B39">
        <w:rPr>
          <w:sz w:val="24"/>
          <w:szCs w:val="24"/>
          <w:lang w:val="zh-CN"/>
        </w:rPr>
        <w:t>#</w:t>
      </w:r>
    </w:p>
    <w:p w:rsidR="001E0E71" w:rsidRPr="00341B39" w:rsidRDefault="001E0E71">
      <w:pPr>
        <w:rPr>
          <w:sz w:val="24"/>
          <w:szCs w:val="24"/>
          <w:lang w:val="zh-CN"/>
        </w:rPr>
      </w:pPr>
    </w:p>
    <w:p w:rsidR="001E0E71" w:rsidRPr="00341B39" w:rsidRDefault="001E0E71">
      <w:pPr>
        <w:rPr>
          <w:sz w:val="24"/>
          <w:szCs w:val="24"/>
          <w:lang w:val="zh-CN"/>
        </w:rPr>
      </w:pPr>
      <w:r w:rsidRPr="00341B39">
        <w:rPr>
          <w:rFonts w:hint="eastAsia"/>
          <w:sz w:val="24"/>
          <w:szCs w:val="24"/>
          <w:lang w:val="zh-CN"/>
        </w:rPr>
        <w:t>所有与中文有关</w:t>
      </w:r>
      <w:r>
        <w:rPr>
          <w:rFonts w:hint="eastAsia"/>
          <w:sz w:val="24"/>
          <w:szCs w:val="24"/>
          <w:lang w:val="zh-CN"/>
        </w:rPr>
        <w:t>，</w:t>
      </w:r>
      <w:r w:rsidRPr="00341B39">
        <w:rPr>
          <w:rFonts w:hint="eastAsia"/>
          <w:sz w:val="24"/>
          <w:szCs w:val="24"/>
          <w:lang w:val="zh-CN"/>
        </w:rPr>
        <w:t>例如地址，都使用</w:t>
      </w:r>
      <w:r>
        <w:rPr>
          <w:sz w:val="24"/>
          <w:szCs w:val="24"/>
          <w:lang w:val="zh-CN"/>
        </w:rPr>
        <w:t>UNICODE</w:t>
      </w:r>
      <w:r w:rsidRPr="00341B39">
        <w:rPr>
          <w:rFonts w:hint="eastAsia"/>
          <w:sz w:val="24"/>
          <w:szCs w:val="24"/>
          <w:lang w:val="zh-CN"/>
        </w:rPr>
        <w:t>编码</w:t>
      </w:r>
    </w:p>
    <w:p w:rsidR="001E0E71" w:rsidRDefault="001E0E71">
      <w:pPr>
        <w:rPr>
          <w:lang w:val="zh-CN"/>
        </w:rPr>
      </w:pPr>
      <w:r>
        <w:rPr>
          <w:rFonts w:hint="eastAsia"/>
          <w:lang w:val="zh-CN"/>
        </w:rPr>
        <w:t>数据包中所有标点符号</w:t>
      </w:r>
      <w:r>
        <w:rPr>
          <w:lang w:val="zh-CN"/>
        </w:rPr>
        <w:t>(</w:t>
      </w:r>
      <w:r>
        <w:rPr>
          <w:rFonts w:hint="eastAsia"/>
          <w:lang w:val="zh-CN"/>
        </w:rPr>
        <w:t>除了下发地址中的标点</w:t>
      </w:r>
      <w:r>
        <w:rPr>
          <w:lang w:val="zh-CN"/>
        </w:rPr>
        <w:t>)</w:t>
      </w:r>
      <w:r>
        <w:rPr>
          <w:rFonts w:hint="eastAsia"/>
          <w:lang w:val="zh-CN"/>
        </w:rPr>
        <w:t>均为英文半角。</w:t>
      </w:r>
    </w:p>
    <w:p w:rsidR="003845C5" w:rsidRDefault="003845C5">
      <w:pPr>
        <w:spacing w:after="0" w:line="240" w:lineRule="auto"/>
        <w:rPr>
          <w:lang w:val="zh-CN"/>
        </w:rPr>
      </w:pPr>
      <w:r>
        <w:rPr>
          <w:lang w:val="zh-CN"/>
        </w:rPr>
        <w:br w:type="page"/>
      </w:r>
    </w:p>
    <w:p w:rsidR="001E0E71" w:rsidRDefault="001E0E71" w:rsidP="00B543F7">
      <w:pPr>
        <w:pStyle w:val="1"/>
        <w:numPr>
          <w:ilvl w:val="0"/>
          <w:numId w:val="1"/>
        </w:numPr>
        <w:rPr>
          <w:lang w:val="zh-CN"/>
        </w:rPr>
      </w:pPr>
      <w:bookmarkStart w:id="1" w:name="_Toc445226763"/>
      <w:r>
        <w:rPr>
          <w:rFonts w:hint="eastAsia"/>
          <w:lang w:val="zh-CN"/>
        </w:rPr>
        <w:lastRenderedPageBreak/>
        <w:t>终端主动发起（设备</w:t>
      </w:r>
      <w:r w:rsidRPr="00B543F7">
        <w:rPr>
          <w:lang w:val="zh-CN"/>
        </w:rPr>
        <w:sym w:font="Wingdings" w:char="F0E0"/>
      </w:r>
      <w:r>
        <w:rPr>
          <w:rFonts w:hint="eastAsia"/>
          <w:lang w:val="zh-CN"/>
        </w:rPr>
        <w:t>服务器）</w:t>
      </w:r>
      <w:bookmarkEnd w:id="1"/>
    </w:p>
    <w:p w:rsidR="001E0E71" w:rsidRDefault="001E0E71" w:rsidP="00B543F7">
      <w:pPr>
        <w:pStyle w:val="2"/>
        <w:numPr>
          <w:ilvl w:val="0"/>
          <w:numId w:val="5"/>
        </w:numPr>
        <w:rPr>
          <w:lang w:val="zh-CN"/>
        </w:rPr>
      </w:pPr>
      <w:bookmarkStart w:id="2" w:name="_Toc445226764"/>
      <w:r>
        <w:rPr>
          <w:rFonts w:hint="eastAsia"/>
          <w:lang w:val="zh-CN"/>
        </w:rPr>
        <w:t>登录包</w:t>
      </w:r>
      <w:r>
        <w:rPr>
          <w:lang w:val="zh-CN"/>
        </w:rPr>
        <w:t xml:space="preserve"> (</w:t>
      </w:r>
      <w:r>
        <w:rPr>
          <w:rFonts w:hint="eastAsia"/>
          <w:lang w:val="zh-CN"/>
        </w:rPr>
        <w:t>上行协议号：</w:t>
      </w:r>
      <w:r>
        <w:rPr>
          <w:lang w:val="zh-CN"/>
        </w:rPr>
        <w:t>AP00</w:t>
      </w:r>
      <w:r>
        <w:rPr>
          <w:rFonts w:hint="eastAsia"/>
          <w:lang w:val="zh-CN"/>
        </w:rPr>
        <w:t>，响应：</w:t>
      </w:r>
      <w:r>
        <w:rPr>
          <w:lang w:val="zh-CN"/>
        </w:rPr>
        <w:t>BP00)</w:t>
      </w:r>
      <w:bookmarkEnd w:id="2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FB6574">
        <w:tc>
          <w:tcPr>
            <w:tcW w:w="9464" w:type="dxa"/>
            <w:gridSpan w:val="2"/>
          </w:tcPr>
          <w:p w:rsidR="001E0E71" w:rsidRPr="00A36486" w:rsidRDefault="001E0E71" w:rsidP="00A6772C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FB6574">
        <w:tc>
          <w:tcPr>
            <w:tcW w:w="9464" w:type="dxa"/>
            <w:gridSpan w:val="2"/>
          </w:tcPr>
          <w:p w:rsidR="001E0E71" w:rsidRPr="00EC7914" w:rsidRDefault="001E0E71" w:rsidP="00A6772C">
            <w:pPr>
              <w:rPr>
                <w:rFonts w:ascii="Meiryo" w:eastAsia="Meiryo" w:hAnsi="Meiryo" w:cs="Meiryo"/>
              </w:rPr>
            </w:pPr>
            <w:r w:rsidRPr="00EC7914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AP00</w:t>
            </w:r>
            <w:r w:rsidRPr="00EC7914">
              <w:rPr>
                <w:rFonts w:ascii="Meiryo" w:eastAsia="Meiryo" w:hAnsi="Meiryo" w:cs="Meiryo"/>
              </w:rPr>
              <w:t>353456789012345#</w:t>
            </w:r>
          </w:p>
        </w:tc>
      </w:tr>
      <w:tr w:rsidR="001E0E71" w:rsidRPr="00A36486" w:rsidTr="00FB6574">
        <w:tc>
          <w:tcPr>
            <w:tcW w:w="9464" w:type="dxa"/>
            <w:gridSpan w:val="2"/>
          </w:tcPr>
          <w:p w:rsidR="001E0E71" w:rsidRPr="00A36486" w:rsidRDefault="001E0E71" w:rsidP="00A6772C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FB657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A6772C">
            <w:r w:rsidRPr="00A36486">
              <w:t>IW: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A6772C">
            <w:pPr>
              <w:rPr>
                <w:b/>
                <w:bCs/>
              </w:rPr>
            </w:pPr>
            <w:r w:rsidRPr="00A36486">
              <w:rPr>
                <w:rStyle w:val="af5"/>
              </w:rPr>
              <w:t>AP00</w:t>
            </w:r>
            <w:r w:rsidRPr="00A36486">
              <w:rPr>
                <w:b/>
                <w:bCs/>
              </w:rPr>
              <w:t>:</w:t>
            </w:r>
            <w:r w:rsidRPr="00A36486">
              <w:rPr>
                <w:rFonts w:hint="eastAsia"/>
                <w:b/>
                <w:bCs/>
              </w:rPr>
              <w:t>命令字</w:t>
            </w:r>
          </w:p>
          <w:p w:rsidR="001E0E71" w:rsidRPr="00A36486" w:rsidRDefault="001E0E71" w:rsidP="00A6772C">
            <w:r w:rsidRPr="00A36486">
              <w:t xml:space="preserve">353456789012345: </w:t>
            </w:r>
            <w:r w:rsidRPr="00A36486">
              <w:rPr>
                <w:rFonts w:hint="eastAsia"/>
              </w:rPr>
              <w:t>设备</w:t>
            </w:r>
            <w:r w:rsidRPr="00A36486">
              <w:t>IMEI</w:t>
            </w:r>
            <w:r w:rsidRPr="00A36486">
              <w:rPr>
                <w:rFonts w:hint="eastAsia"/>
              </w:rPr>
              <w:t>号</w:t>
            </w:r>
            <w:r w:rsidRPr="00A36486">
              <w:t>,</w:t>
            </w:r>
            <w:r w:rsidRPr="00A36486">
              <w:rPr>
                <w:rFonts w:hint="eastAsia"/>
              </w:rPr>
              <w:t>固定</w:t>
            </w:r>
            <w:r w:rsidRPr="00A36486">
              <w:t>15</w:t>
            </w:r>
            <w:r w:rsidRPr="00A36486">
              <w:rPr>
                <w:rFonts w:hint="eastAsia"/>
              </w:rPr>
              <w:t>位</w:t>
            </w:r>
          </w:p>
          <w:p w:rsidR="001E0E71" w:rsidRPr="00A36486" w:rsidRDefault="001E0E71" w:rsidP="00A6772C">
            <w:r w:rsidRPr="00A36486">
              <w:t>#:</w:t>
            </w:r>
            <w:r w:rsidRPr="00A36486">
              <w:rPr>
                <w:rFonts w:hint="eastAsia"/>
              </w:rPr>
              <w:t>结束符</w:t>
            </w:r>
          </w:p>
        </w:tc>
      </w:tr>
      <w:tr w:rsidR="001E0E71" w:rsidRPr="00A36486" w:rsidTr="00FB6574">
        <w:trPr>
          <w:trHeight w:val="444"/>
        </w:trPr>
        <w:tc>
          <w:tcPr>
            <w:tcW w:w="2079" w:type="dxa"/>
          </w:tcPr>
          <w:p w:rsidR="001E0E71" w:rsidRPr="00A36486" w:rsidRDefault="001E0E71" w:rsidP="00A6772C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A6772C">
            <w:r w:rsidRPr="00A36486">
              <w:rPr>
                <w:rFonts w:hint="eastAsia"/>
              </w:rPr>
              <w:t>平台回复</w:t>
            </w:r>
          </w:p>
          <w:p w:rsidR="001E0E71" w:rsidRPr="00EC7914" w:rsidRDefault="001E0E71" w:rsidP="00A6772C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EC7914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BP00</w:t>
            </w:r>
            <w:r w:rsidRPr="00EC7914">
              <w:rPr>
                <w:rFonts w:ascii="Meiryo" w:eastAsia="Meiryo" w:hAnsi="Meiryo" w:cs="Meiryo"/>
                <w:bCs/>
              </w:rPr>
              <w:t>,20150101125223,8</w:t>
            </w:r>
            <w:r w:rsidRPr="00EC7914">
              <w:rPr>
                <w:rFonts w:ascii="Meiryo" w:eastAsia="Meiryo" w:hAnsi="Meiryo" w:cs="Meiryo"/>
              </w:rPr>
              <w:t>#</w:t>
            </w:r>
          </w:p>
          <w:p w:rsidR="001E0E71" w:rsidRPr="00A36486" w:rsidRDefault="001E0E71" w:rsidP="00994AB9">
            <w:pPr>
              <w:rPr>
                <w:bCs/>
              </w:rPr>
            </w:pPr>
            <w:r w:rsidRPr="00A36486">
              <w:rPr>
                <w:bCs/>
              </w:rPr>
              <w:t>20150101125223</w:t>
            </w:r>
            <w:r w:rsidRPr="00A36486">
              <w:rPr>
                <w:rFonts w:hint="eastAsia"/>
                <w:bCs/>
              </w:rPr>
              <w:t>为服务器授时，格式为年月日时分秒，该时间为</w:t>
            </w:r>
            <w:r w:rsidRPr="00A36486">
              <w:rPr>
                <w:bCs/>
              </w:rPr>
              <w:t xml:space="preserve">UTC0 </w:t>
            </w:r>
            <w:r w:rsidRPr="00A36486">
              <w:rPr>
                <w:rFonts w:hint="eastAsia"/>
                <w:bCs/>
              </w:rPr>
              <w:t>时区时间</w:t>
            </w:r>
          </w:p>
          <w:p w:rsidR="001E0E71" w:rsidRPr="00A36486" w:rsidRDefault="001E0E71" w:rsidP="00994AB9">
            <w:r w:rsidRPr="00A36486">
              <w:rPr>
                <w:bCs/>
              </w:rPr>
              <w:t xml:space="preserve">8 </w:t>
            </w:r>
            <w:r w:rsidRPr="00A36486">
              <w:rPr>
                <w:rFonts w:hint="eastAsia"/>
                <w:bCs/>
              </w:rPr>
              <w:t>为服务器当前时区</w:t>
            </w:r>
          </w:p>
        </w:tc>
      </w:tr>
      <w:tr w:rsidR="001E0E71" w:rsidRPr="00A36486" w:rsidTr="00FB6574">
        <w:trPr>
          <w:trHeight w:val="640"/>
        </w:trPr>
        <w:tc>
          <w:tcPr>
            <w:tcW w:w="2079" w:type="dxa"/>
          </w:tcPr>
          <w:p w:rsidR="001E0E71" w:rsidRPr="00A36486" w:rsidRDefault="001E0E71" w:rsidP="00A6772C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A6772C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设备每次与服务器连接</w:t>
            </w:r>
            <w:r w:rsidRPr="00A36486">
              <w:rPr>
                <w:sz w:val="24"/>
                <w:szCs w:val="24"/>
              </w:rPr>
              <w:t>,</w:t>
            </w:r>
            <w:r w:rsidRPr="00A36486">
              <w:rPr>
                <w:rFonts w:hint="eastAsia"/>
                <w:sz w:val="24"/>
                <w:szCs w:val="24"/>
              </w:rPr>
              <w:t>都需要重新发登陆包</w:t>
            </w:r>
          </w:p>
        </w:tc>
      </w:tr>
    </w:tbl>
    <w:p w:rsidR="001E0E71" w:rsidRDefault="001E0E71" w:rsidP="00994AB9">
      <w:pPr>
        <w:pStyle w:val="2"/>
        <w:numPr>
          <w:ilvl w:val="0"/>
          <w:numId w:val="5"/>
        </w:numPr>
        <w:rPr>
          <w:lang w:val="zh-CN"/>
        </w:rPr>
      </w:pPr>
      <w:bookmarkStart w:id="3" w:name="_Toc445226765"/>
      <w:r w:rsidRPr="00994AB9">
        <w:rPr>
          <w:rFonts w:hint="eastAsia"/>
          <w:lang w:val="zh-CN"/>
        </w:rPr>
        <w:t>定位数据包</w:t>
      </w:r>
      <w:r>
        <w:rPr>
          <w:rFonts w:hint="eastAsia"/>
          <w:lang w:val="zh-CN"/>
        </w:rPr>
        <w:t>，</w:t>
      </w:r>
      <w:r>
        <w:rPr>
          <w:lang w:val="zh-CN"/>
        </w:rPr>
        <w:t>GPS+LBS+</w:t>
      </w:r>
      <w:r>
        <w:rPr>
          <w:rFonts w:hint="eastAsia"/>
          <w:lang w:val="zh-CN"/>
        </w:rPr>
        <w:t>状态</w:t>
      </w:r>
      <w:r>
        <w:rPr>
          <w:lang w:val="zh-CN"/>
        </w:rPr>
        <w:t>+</w:t>
      </w:r>
      <w:r>
        <w:rPr>
          <w:rFonts w:hint="eastAsia"/>
          <w:lang w:val="zh-CN"/>
        </w:rPr>
        <w:t>基站</w:t>
      </w:r>
      <w:r>
        <w:rPr>
          <w:lang w:val="zh-CN"/>
        </w:rPr>
        <w:t>+WIFI</w:t>
      </w:r>
      <w:r>
        <w:rPr>
          <w:rFonts w:hint="eastAsia"/>
          <w:lang w:val="zh-CN"/>
        </w:rPr>
        <w:t>合并包</w:t>
      </w:r>
      <w:r>
        <w:rPr>
          <w:lang w:val="zh-CN"/>
        </w:rPr>
        <w:t>(</w:t>
      </w:r>
      <w:r>
        <w:rPr>
          <w:rFonts w:hint="eastAsia"/>
          <w:lang w:val="zh-CN"/>
        </w:rPr>
        <w:t>上行协议号：</w:t>
      </w:r>
      <w:r>
        <w:rPr>
          <w:lang w:val="zh-CN"/>
        </w:rPr>
        <w:t>AP01</w:t>
      </w:r>
      <w:r>
        <w:rPr>
          <w:rFonts w:hint="eastAsia"/>
          <w:lang w:val="zh-CN"/>
        </w:rPr>
        <w:t>，响应</w:t>
      </w:r>
      <w:r>
        <w:rPr>
          <w:lang w:val="zh-CN"/>
        </w:rPr>
        <w:t>BP01)</w:t>
      </w:r>
      <w:bookmarkEnd w:id="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FB657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FB6574">
        <w:tc>
          <w:tcPr>
            <w:tcW w:w="9464" w:type="dxa"/>
            <w:gridSpan w:val="2"/>
          </w:tcPr>
          <w:p w:rsidR="001E0E71" w:rsidRPr="00EC7914" w:rsidRDefault="001E0E71" w:rsidP="004E79D4">
            <w:pPr>
              <w:rPr>
                <w:rFonts w:ascii="Meiryo" w:eastAsia="Meiryo" w:hAnsi="Meiryo" w:cs="Meiryo"/>
              </w:rPr>
            </w:pPr>
            <w:r w:rsidRPr="00EC7914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AP01</w:t>
            </w:r>
            <w:r w:rsidRPr="00EC7914">
              <w:rPr>
                <w:rFonts w:ascii="Meiryo" w:eastAsia="Meiryo" w:hAnsi="Meiryo" w:cs="Meiryo"/>
              </w:rPr>
              <w:t>080524A2232.9806N11404.9355E000.1061830323.8706000908000102,460,0,9520,3671,</w:t>
            </w:r>
            <w:r w:rsidRPr="00EC7914">
              <w:rPr>
                <w:rFonts w:ascii="Meiryo" w:eastAsia="Meiryo" w:hAnsi="Meiryo" w:cs="Meiryo"/>
                <w:color w:val="FF0000"/>
              </w:rPr>
              <w:t>Home|74-DE-2B-44-88-8C|97&amp; Home1|74-DE-2B-44-88-8C|97&amp; Home2|74-DE-2B-44-88-8C|97&amp; Home3|74-DE-2B-44-88-8C|97</w:t>
            </w:r>
            <w:r w:rsidRPr="00EC7914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FB657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FB657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A13243">
            <w:r w:rsidRPr="00A36486">
              <w:t>IW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A13243">
            <w:r w:rsidRPr="00A36486">
              <w:lastRenderedPageBreak/>
              <w:t>AP01:</w:t>
            </w:r>
            <w:r w:rsidRPr="00A36486">
              <w:rPr>
                <w:rFonts w:hint="eastAsia"/>
              </w:rPr>
              <w:t>命令字</w:t>
            </w:r>
          </w:p>
          <w:p w:rsidR="001E0E71" w:rsidRPr="00A36486" w:rsidRDefault="001E0E71" w:rsidP="00A13243">
            <w:r w:rsidRPr="00A36486">
              <w:t xml:space="preserve">080524: 2008 </w:t>
            </w:r>
            <w:r w:rsidRPr="00A36486">
              <w:rPr>
                <w:rFonts w:hint="eastAsia"/>
              </w:rPr>
              <w:t>年</w:t>
            </w:r>
            <w:r w:rsidRPr="00A36486">
              <w:t xml:space="preserve">05 </w:t>
            </w:r>
            <w:r w:rsidRPr="00A36486">
              <w:rPr>
                <w:rFonts w:hint="eastAsia"/>
              </w:rPr>
              <w:t>月</w:t>
            </w:r>
            <w:r w:rsidRPr="00A36486">
              <w:t>24</w:t>
            </w:r>
          </w:p>
          <w:p w:rsidR="001E0E71" w:rsidRPr="00A36486" w:rsidRDefault="001E0E71" w:rsidP="00A13243">
            <w:r w:rsidRPr="00A36486">
              <w:t>A:</w:t>
            </w:r>
            <w:r w:rsidRPr="00A36486">
              <w:rPr>
                <w:rFonts w:hint="eastAsia"/>
              </w:rPr>
              <w:t>“</w:t>
            </w:r>
            <w:r w:rsidRPr="00A36486">
              <w:t>A</w:t>
            </w:r>
            <w:r w:rsidRPr="00A36486">
              <w:rPr>
                <w:rFonts w:hint="eastAsia"/>
              </w:rPr>
              <w:t>”表示数据有效</w:t>
            </w:r>
            <w:r w:rsidRPr="00A36486">
              <w:t>,</w:t>
            </w:r>
            <w:r w:rsidRPr="00A36486">
              <w:rPr>
                <w:rFonts w:hint="eastAsia"/>
              </w:rPr>
              <w:t>”</w:t>
            </w:r>
            <w:r w:rsidRPr="00A36486">
              <w:t>V</w:t>
            </w:r>
            <w:r w:rsidRPr="00A36486">
              <w:rPr>
                <w:rFonts w:hint="eastAsia"/>
              </w:rPr>
              <w:t>”无效</w:t>
            </w:r>
            <w:r w:rsidRPr="00A36486">
              <w:t>,</w:t>
            </w:r>
            <w:r w:rsidRPr="00A36486">
              <w:rPr>
                <w:rFonts w:hint="eastAsia"/>
              </w:rPr>
              <w:t>如为</w:t>
            </w:r>
            <w:r w:rsidRPr="00A36486">
              <w:t>V</w:t>
            </w:r>
            <w:r w:rsidRPr="00A36486">
              <w:rPr>
                <w:rFonts w:hint="eastAsia"/>
              </w:rPr>
              <w:t>则取</w:t>
            </w:r>
            <w:r w:rsidRPr="00A36486">
              <w:t>LBS</w:t>
            </w:r>
            <w:r w:rsidRPr="00A36486">
              <w:rPr>
                <w:rFonts w:hint="eastAsia"/>
              </w:rPr>
              <w:t>数据</w:t>
            </w:r>
          </w:p>
          <w:p w:rsidR="001E0E71" w:rsidRPr="00A36486" w:rsidRDefault="001E0E71" w:rsidP="00A13243">
            <w:r w:rsidRPr="00A36486">
              <w:t xml:space="preserve">2232.9806N11404.9355E000.1: </w:t>
            </w:r>
            <w:r w:rsidRPr="00A36486">
              <w:rPr>
                <w:rFonts w:hint="eastAsia"/>
              </w:rPr>
              <w:t>北纬</w:t>
            </w:r>
            <w:r w:rsidRPr="00A36486">
              <w:t>22</w:t>
            </w:r>
            <w:r w:rsidRPr="00A36486">
              <w:rPr>
                <w:rFonts w:hint="eastAsia"/>
              </w:rPr>
              <w:t>度</w:t>
            </w:r>
            <w:r w:rsidRPr="00A36486">
              <w:t>32.9806</w:t>
            </w:r>
            <w:r w:rsidRPr="00A36486">
              <w:rPr>
                <w:rFonts w:hint="eastAsia"/>
              </w:rPr>
              <w:t>分，东经</w:t>
            </w:r>
            <w:r w:rsidRPr="00A36486">
              <w:t>114</w:t>
            </w:r>
            <w:r w:rsidRPr="00A36486">
              <w:rPr>
                <w:rFonts w:hint="eastAsia"/>
              </w:rPr>
              <w:t>度</w:t>
            </w:r>
            <w:r w:rsidRPr="00A36486">
              <w:t>04.9355</w:t>
            </w:r>
            <w:r w:rsidRPr="00A36486">
              <w:rPr>
                <w:rFonts w:hint="eastAsia"/>
              </w:rPr>
              <w:t>分，速度为</w:t>
            </w:r>
            <w:r w:rsidRPr="00A36486">
              <w:t>000.1 km/h</w:t>
            </w:r>
            <w:r w:rsidRPr="00A36486">
              <w:rPr>
                <w:rFonts w:hint="eastAsia"/>
              </w:rPr>
              <w:t>，如经纬度无效</w:t>
            </w:r>
            <w:r w:rsidRPr="00A36486">
              <w:t>,</w:t>
            </w:r>
            <w:r w:rsidRPr="00A36486">
              <w:rPr>
                <w:rFonts w:hint="eastAsia"/>
              </w:rPr>
              <w:t>可默认全为</w:t>
            </w:r>
            <w:r w:rsidRPr="00A36486">
              <w:t>0,</w:t>
            </w:r>
            <w:r w:rsidRPr="00A36486">
              <w:rPr>
                <w:rFonts w:hint="eastAsia"/>
              </w:rPr>
              <w:t>如</w:t>
            </w:r>
            <w:r w:rsidRPr="00A36486">
              <w:t>0000.0000N00000.0000E</w:t>
            </w:r>
          </w:p>
          <w:p w:rsidR="001E0E71" w:rsidRPr="00A36486" w:rsidRDefault="001E0E71" w:rsidP="00A13243">
            <w:r w:rsidRPr="00A36486">
              <w:t xml:space="preserve">061830: </w:t>
            </w:r>
            <w:r w:rsidRPr="00A36486">
              <w:rPr>
                <w:rFonts w:hint="eastAsia"/>
              </w:rPr>
              <w:t>格林尼治时间</w:t>
            </w:r>
            <w:r w:rsidRPr="00A36486">
              <w:t xml:space="preserve">06 </w:t>
            </w:r>
            <w:r w:rsidRPr="00A36486">
              <w:rPr>
                <w:rFonts w:hint="eastAsia"/>
              </w:rPr>
              <w:t>点</w:t>
            </w:r>
            <w:r w:rsidRPr="00A36486">
              <w:t xml:space="preserve">18 </w:t>
            </w:r>
            <w:r w:rsidRPr="00A36486">
              <w:rPr>
                <w:rFonts w:hint="eastAsia"/>
              </w:rPr>
              <w:t>分</w:t>
            </w:r>
            <w:r w:rsidRPr="00A36486">
              <w:t xml:space="preserve">30 </w:t>
            </w:r>
            <w:r w:rsidRPr="00A36486">
              <w:rPr>
                <w:rFonts w:hint="eastAsia"/>
              </w:rPr>
              <w:t>秒</w:t>
            </w:r>
          </w:p>
          <w:p w:rsidR="001E0E71" w:rsidRPr="00A36486" w:rsidRDefault="001E0E71" w:rsidP="00A13243">
            <w:r w:rsidRPr="00A36486">
              <w:t>323.87:</w:t>
            </w:r>
            <w:r w:rsidRPr="00A36486">
              <w:rPr>
                <w:rFonts w:hint="eastAsia"/>
              </w:rPr>
              <w:t>方向角</w:t>
            </w:r>
            <w:r w:rsidRPr="00A36486">
              <w:t>323.87</w:t>
            </w:r>
            <w:r w:rsidRPr="00A36486">
              <w:rPr>
                <w:rFonts w:hint="eastAsia"/>
              </w:rPr>
              <w:t>°</w:t>
            </w:r>
          </w:p>
          <w:p w:rsidR="001E0E71" w:rsidRPr="00A36486" w:rsidRDefault="001E0E71" w:rsidP="00A13243">
            <w:r w:rsidRPr="00A36486">
              <w:t>06000908000102:060</w:t>
            </w:r>
            <w:r w:rsidRPr="00A36486">
              <w:rPr>
                <w:rFonts w:hint="eastAsia"/>
              </w:rPr>
              <w:t>为</w:t>
            </w:r>
            <w:r w:rsidRPr="00A36486">
              <w:t>GSM</w:t>
            </w:r>
            <w:r w:rsidRPr="00A36486">
              <w:rPr>
                <w:rFonts w:hint="eastAsia"/>
              </w:rPr>
              <w:t>信号</w:t>
            </w:r>
            <w:r w:rsidRPr="00A36486">
              <w:t>,009</w:t>
            </w:r>
            <w:r w:rsidRPr="00A36486">
              <w:rPr>
                <w:rFonts w:hint="eastAsia"/>
              </w:rPr>
              <w:t>为参与定位的卫星数</w:t>
            </w:r>
            <w:r w:rsidRPr="00A36486">
              <w:t>,080</w:t>
            </w:r>
            <w:r w:rsidRPr="00A36486">
              <w:rPr>
                <w:rFonts w:hint="eastAsia"/>
              </w:rPr>
              <w:t>为电池电量</w:t>
            </w:r>
            <w:r w:rsidRPr="00A36486">
              <w:t>,0,</w:t>
            </w:r>
            <w:r w:rsidRPr="00A36486">
              <w:rPr>
                <w:rFonts w:hint="eastAsia"/>
              </w:rPr>
              <w:t>为保留位</w:t>
            </w:r>
            <w:r w:rsidRPr="00A36486">
              <w:t>,01</w:t>
            </w:r>
            <w:r w:rsidRPr="00A36486">
              <w:rPr>
                <w:rFonts w:hint="eastAsia"/>
              </w:rPr>
              <w:t>为设防状态</w:t>
            </w:r>
            <w:r w:rsidRPr="00A36486">
              <w:t>,02</w:t>
            </w:r>
            <w:r w:rsidRPr="00A36486">
              <w:rPr>
                <w:rFonts w:hint="eastAsia"/>
              </w:rPr>
              <w:t>为工作模式</w:t>
            </w:r>
            <w:r w:rsidRPr="00A36486">
              <w:t xml:space="preserve"> ,(</w:t>
            </w:r>
            <w:r w:rsidRPr="00A36486">
              <w:rPr>
                <w:rFonts w:hint="eastAsia"/>
              </w:rPr>
              <w:t>设防</w:t>
            </w:r>
            <w:r w:rsidRPr="00A36486">
              <w:t>,</w:t>
            </w:r>
            <w:r w:rsidRPr="00A36486">
              <w:rPr>
                <w:rFonts w:hint="eastAsia"/>
              </w:rPr>
              <w:t>工作模式如果为</w:t>
            </w:r>
            <w:r w:rsidRPr="00A36486">
              <w:t>00,</w:t>
            </w:r>
            <w:r w:rsidRPr="00A36486">
              <w:rPr>
                <w:rFonts w:hint="eastAsia"/>
              </w:rPr>
              <w:t>则代表无或未设置</w:t>
            </w:r>
            <w:r w:rsidRPr="00A36486">
              <w:t>)</w:t>
            </w:r>
          </w:p>
          <w:p w:rsidR="001E0E71" w:rsidRPr="00A36486" w:rsidRDefault="001E0E71" w:rsidP="00A13243">
            <w:r w:rsidRPr="00A36486">
              <w:t>460,0,9520,3671 : LBS</w:t>
            </w:r>
            <w:r w:rsidRPr="00A36486">
              <w:rPr>
                <w:rFonts w:hint="eastAsia"/>
              </w:rPr>
              <w:t>基站数据</w:t>
            </w:r>
            <w:r w:rsidRPr="00A36486">
              <w:t>,MCC</w:t>
            </w:r>
            <w:r w:rsidRPr="00A36486">
              <w:rPr>
                <w:rFonts w:hint="eastAsia"/>
              </w:rPr>
              <w:t>国家码</w:t>
            </w:r>
            <w:r w:rsidRPr="00A36486">
              <w:t>,460</w:t>
            </w:r>
            <w:r w:rsidRPr="00A36486">
              <w:rPr>
                <w:rFonts w:hint="eastAsia"/>
              </w:rPr>
              <w:t>为中国</w:t>
            </w:r>
            <w:r w:rsidRPr="00A36486">
              <w:t>,0:MNC,0</w:t>
            </w:r>
            <w:r w:rsidRPr="00A36486">
              <w:rPr>
                <w:rFonts w:hint="eastAsia"/>
              </w:rPr>
              <w:t>为移动</w:t>
            </w:r>
            <w:r w:rsidRPr="00A36486">
              <w:t>,9520:LAC,</w:t>
            </w:r>
            <w:r w:rsidRPr="00A36486">
              <w:rPr>
                <w:rFonts w:hint="eastAsia"/>
              </w:rPr>
              <w:t>十进制</w:t>
            </w:r>
            <w:r w:rsidRPr="00A36486">
              <w:t>,3671,CID,</w:t>
            </w:r>
            <w:r w:rsidRPr="00A36486">
              <w:rPr>
                <w:rFonts w:hint="eastAsia"/>
              </w:rPr>
              <w:t>十进制</w:t>
            </w:r>
          </w:p>
          <w:p w:rsidR="001E0E71" w:rsidRPr="00A36486" w:rsidRDefault="001E0E71" w:rsidP="00A13243">
            <w:r w:rsidRPr="00A36486">
              <w:rPr>
                <w:rFonts w:hint="eastAsia"/>
              </w:rPr>
              <w:t>如果</w:t>
            </w:r>
            <w:r w:rsidRPr="00A36486">
              <w:t>GPS</w:t>
            </w:r>
            <w:r w:rsidRPr="00A36486">
              <w:rPr>
                <w:rFonts w:hint="eastAsia"/>
              </w:rPr>
              <w:t>数据包中状态为</w:t>
            </w:r>
            <w:r w:rsidRPr="00A36486">
              <w:t>V,</w:t>
            </w:r>
            <w:r w:rsidRPr="00A36486">
              <w:rPr>
                <w:rFonts w:hint="eastAsia"/>
              </w:rPr>
              <w:t>或者经纬度为”</w:t>
            </w:r>
            <w:r w:rsidRPr="00A36486">
              <w:t xml:space="preserve"> 0000.0000N00000.0000E</w:t>
            </w:r>
            <w:r w:rsidRPr="00A36486">
              <w:rPr>
                <w:rFonts w:hint="eastAsia"/>
              </w:rPr>
              <w:t>”时</w:t>
            </w:r>
            <w:r w:rsidRPr="00A36486">
              <w:t>,</w:t>
            </w:r>
            <w:r w:rsidRPr="00A36486">
              <w:rPr>
                <w:rFonts w:hint="eastAsia"/>
              </w:rPr>
              <w:t>则取</w:t>
            </w:r>
            <w:r w:rsidRPr="00A36486">
              <w:t>LBS</w:t>
            </w:r>
            <w:r w:rsidRPr="00A36486">
              <w:rPr>
                <w:rFonts w:hint="eastAsia"/>
              </w:rPr>
              <w:t>数据</w:t>
            </w:r>
          </w:p>
          <w:p w:rsidR="001E0E71" w:rsidRPr="00A36486" w:rsidRDefault="001E0E71" w:rsidP="00A13243">
            <w:r w:rsidRPr="00A36486">
              <w:rPr>
                <w:color w:val="FF0000"/>
              </w:rPr>
              <w:t xml:space="preserve">Home|74-DE-2B-44-88-8C|97 : </w:t>
            </w:r>
            <w:r w:rsidRPr="00A36486">
              <w:rPr>
                <w:rFonts w:hint="eastAsia"/>
                <w:color w:val="FF0000"/>
              </w:rPr>
              <w:t>一组</w:t>
            </w:r>
            <w:r w:rsidRPr="00A36486">
              <w:rPr>
                <w:color w:val="FF0000"/>
              </w:rPr>
              <w:t>WIFI</w:t>
            </w:r>
            <w:r w:rsidRPr="00A36486">
              <w:rPr>
                <w:rFonts w:hint="eastAsia"/>
                <w:color w:val="FF0000"/>
              </w:rPr>
              <w:t>信息，</w:t>
            </w:r>
            <w:r w:rsidRPr="00A36486">
              <w:rPr>
                <w:color w:val="FF0000"/>
              </w:rPr>
              <w:t>Home</w:t>
            </w:r>
            <w:r w:rsidRPr="00A36486">
              <w:rPr>
                <w:rFonts w:hint="eastAsia"/>
                <w:color w:val="FF0000"/>
              </w:rPr>
              <w:t>为</w:t>
            </w:r>
            <w:r w:rsidRPr="00A36486">
              <w:rPr>
                <w:color w:val="FF0000"/>
              </w:rPr>
              <w:t>SSID</w:t>
            </w:r>
            <w:r w:rsidRPr="00A36486">
              <w:rPr>
                <w:rFonts w:hint="eastAsia"/>
                <w:color w:val="FF0000"/>
              </w:rPr>
              <w:t>，</w:t>
            </w:r>
            <w:r w:rsidRPr="00A36486">
              <w:rPr>
                <w:color w:val="FF0000"/>
              </w:rPr>
              <w:t xml:space="preserve"> 74-DE-2B-44-88-8C</w:t>
            </w:r>
            <w:r w:rsidRPr="00A36486">
              <w:rPr>
                <w:rFonts w:hint="eastAsia"/>
                <w:color w:val="FF0000"/>
              </w:rPr>
              <w:t>为</w:t>
            </w:r>
            <w:r w:rsidRPr="00A36486">
              <w:rPr>
                <w:color w:val="FF0000"/>
              </w:rPr>
              <w:t>MAC</w:t>
            </w:r>
            <w:r w:rsidRPr="00A36486">
              <w:rPr>
                <w:rFonts w:hint="eastAsia"/>
                <w:color w:val="FF0000"/>
              </w:rPr>
              <w:t>地址，</w:t>
            </w:r>
            <w:r w:rsidRPr="00A36486">
              <w:rPr>
                <w:color w:val="FF0000"/>
              </w:rPr>
              <w:t>97</w:t>
            </w:r>
            <w:r w:rsidRPr="00A36486">
              <w:rPr>
                <w:rFonts w:hint="eastAsia"/>
                <w:color w:val="FF0000"/>
              </w:rPr>
              <w:t>为信号强度，变量之间用“</w:t>
            </w:r>
            <w:r w:rsidRPr="00A36486">
              <w:rPr>
                <w:color w:val="FF0000"/>
              </w:rPr>
              <w:t>|</w:t>
            </w:r>
            <w:r w:rsidRPr="00A36486">
              <w:rPr>
                <w:rFonts w:hint="eastAsia"/>
                <w:color w:val="FF0000"/>
              </w:rPr>
              <w:t>”分隔开</w:t>
            </w:r>
            <w:r w:rsidRPr="00A36486">
              <w:rPr>
                <w:color w:val="FF0000"/>
                <w:highlight w:val="yellow"/>
              </w:rPr>
              <w:t>WIFI</w:t>
            </w:r>
            <w:r w:rsidRPr="00A36486">
              <w:rPr>
                <w:rFonts w:hint="eastAsia"/>
                <w:color w:val="FF0000"/>
                <w:highlight w:val="yellow"/>
              </w:rPr>
              <w:t>信息可以有多组，每组之间用“</w:t>
            </w:r>
            <w:r w:rsidRPr="0044458A">
              <w:rPr>
                <w:rFonts w:ascii="Meiryo" w:eastAsia="Meiryo" w:hAnsi="Meiryo" w:cs="Meiryo"/>
                <w:color w:val="FF0000"/>
                <w:highlight w:val="yellow"/>
              </w:rPr>
              <w:t>&amp;</w:t>
            </w:r>
            <w:r w:rsidRPr="00A36486">
              <w:rPr>
                <w:rFonts w:hint="eastAsia"/>
                <w:color w:val="FF0000"/>
                <w:highlight w:val="yellow"/>
              </w:rPr>
              <w:t>”分隔</w:t>
            </w:r>
          </w:p>
        </w:tc>
      </w:tr>
      <w:tr w:rsidR="001E0E71" w:rsidRPr="00A36486" w:rsidTr="00FB657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平台回复</w:t>
            </w:r>
            <w:r w:rsidRPr="00A36486">
              <w:br/>
            </w:r>
            <w:r w:rsidRPr="00EF462D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BP01</w:t>
            </w:r>
            <w:r w:rsidRPr="00EF462D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FB657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4E79D4">
      <w:pPr>
        <w:pStyle w:val="2"/>
        <w:numPr>
          <w:ilvl w:val="0"/>
          <w:numId w:val="5"/>
        </w:numPr>
        <w:rPr>
          <w:lang w:val="zh-CN"/>
        </w:rPr>
      </w:pPr>
      <w:bookmarkStart w:id="4" w:name="_Toc445226766"/>
      <w:r>
        <w:rPr>
          <w:rFonts w:hint="eastAsia"/>
          <w:lang w:val="zh-CN"/>
        </w:rPr>
        <w:t>多基站</w:t>
      </w:r>
      <w:r w:rsidRPr="00994AB9">
        <w:rPr>
          <w:rFonts w:hint="eastAsia"/>
          <w:lang w:val="zh-CN"/>
        </w:rPr>
        <w:t>定位数据包</w:t>
      </w:r>
      <w:r>
        <w:rPr>
          <w:lang w:val="zh-CN"/>
        </w:rPr>
        <w:t>(</w:t>
      </w:r>
      <w:r>
        <w:rPr>
          <w:rFonts w:hint="eastAsia"/>
          <w:lang w:val="zh-CN"/>
        </w:rPr>
        <w:t>上行协议号：</w:t>
      </w:r>
      <w:r>
        <w:rPr>
          <w:lang w:val="zh-CN"/>
        </w:rPr>
        <w:t>AP02</w:t>
      </w:r>
      <w:r>
        <w:rPr>
          <w:rFonts w:hint="eastAsia"/>
          <w:lang w:val="zh-CN"/>
        </w:rPr>
        <w:t>，响应</w:t>
      </w:r>
      <w:r>
        <w:rPr>
          <w:lang w:val="zh-CN"/>
        </w:rPr>
        <w:t>BP02)</w:t>
      </w:r>
      <w:bookmarkEnd w:id="4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EC7914" w:rsidRDefault="001E0E71" w:rsidP="00A57CB5">
            <w:pPr>
              <w:rPr>
                <w:rFonts w:ascii="Meiryo" w:eastAsia="Meiryo" w:hAnsi="Meiryo" w:cs="Meiryo"/>
              </w:rPr>
            </w:pPr>
            <w:r w:rsidRPr="00EC7914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AP02</w:t>
            </w:r>
            <w:r>
              <w:rPr>
                <w:rStyle w:val="af5"/>
                <w:rFonts w:ascii="Meiryo" w:eastAsia="Meiryo" w:hAnsi="Meiryo" w:cs="Meiryo"/>
                <w:color w:val="auto"/>
              </w:rPr>
              <w:t>,</w:t>
            </w:r>
            <w:r>
              <w:rPr>
                <w:rStyle w:val="af5"/>
                <w:rFonts w:ascii="Meiryo" w:eastAsia="Meiryo" w:hAnsi="Meiryo" w:cs="Meiryo"/>
                <w:i w:val="0"/>
                <w:color w:val="auto"/>
              </w:rPr>
              <w:t>zh_cn,0,7,</w:t>
            </w:r>
            <w:r>
              <w:rPr>
                <w:rFonts w:ascii="Meiryo" w:eastAsia="Meiryo" w:hAnsi="Meiryo" w:cs="Meiryo"/>
              </w:rPr>
              <w:t>460,0</w:t>
            </w:r>
            <w:r w:rsidRPr="00A57CB5">
              <w:rPr>
                <w:rFonts w:ascii="Meiryo" w:eastAsia="Meiryo" w:hAnsi="Meiryo" w:cs="Meiryo"/>
              </w:rPr>
              <w:t>,9520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3671</w:t>
            </w:r>
            <w:r>
              <w:rPr>
                <w:rFonts w:ascii="Meiryo" w:eastAsia="华文新魏" w:hAnsi="Meiryo" w:cs="Meiryo"/>
              </w:rPr>
              <w:t>|13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2</w:t>
            </w:r>
            <w:r>
              <w:rPr>
                <w:rFonts w:ascii="Meiryo" w:eastAsia="华文新魏" w:hAnsi="Meiryo" w:cs="Meiryo"/>
              </w:rPr>
              <w:t>|12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3</w:t>
            </w:r>
            <w:r>
              <w:rPr>
                <w:rFonts w:ascii="Meiryo" w:eastAsia="华文新魏" w:hAnsi="Meiryo" w:cs="Meiryo"/>
              </w:rPr>
              <w:t>|11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4</w:t>
            </w:r>
            <w:r>
              <w:rPr>
                <w:rFonts w:ascii="Meiryo" w:eastAsia="华文新魏" w:hAnsi="Meiryo" w:cs="Meiryo"/>
              </w:rPr>
              <w:t>|10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5</w:t>
            </w:r>
            <w:r>
              <w:rPr>
                <w:rFonts w:ascii="Meiryo" w:eastAsia="华文新魏" w:hAnsi="Meiryo" w:cs="Meiryo"/>
              </w:rPr>
              <w:t>|9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6</w:t>
            </w:r>
            <w:r>
              <w:rPr>
                <w:rFonts w:ascii="Meiryo" w:eastAsia="华文新魏" w:hAnsi="Meiryo" w:cs="Meiryo"/>
              </w:rPr>
              <w:t>|8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7</w:t>
            </w:r>
            <w:r>
              <w:rPr>
                <w:rFonts w:ascii="Meiryo" w:eastAsia="华文新魏" w:hAnsi="Meiryo" w:cs="Meiryo"/>
              </w:rPr>
              <w:t>|7</w:t>
            </w:r>
            <w:r w:rsidRPr="00A57CB5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4E79D4">
            <w:r w:rsidRPr="00A36486">
              <w:t>AP02:</w:t>
            </w:r>
            <w:r w:rsidRPr="00A36486">
              <w:rPr>
                <w:rFonts w:hint="eastAsia"/>
              </w:rPr>
              <w:t>命令字</w:t>
            </w:r>
          </w:p>
          <w:p w:rsidR="001E0E71" w:rsidRPr="00A36486" w:rsidRDefault="001E0E71" w:rsidP="004E79D4">
            <w:proofErr w:type="spellStart"/>
            <w:r w:rsidRPr="00A36486">
              <w:lastRenderedPageBreak/>
              <w:t>zh_cn</w:t>
            </w:r>
            <w:proofErr w:type="spellEnd"/>
            <w:r w:rsidRPr="00A36486">
              <w:t xml:space="preserve">: </w:t>
            </w:r>
            <w:r w:rsidRPr="00A36486">
              <w:rPr>
                <w:rFonts w:hint="eastAsia"/>
              </w:rPr>
              <w:t>语言标志</w:t>
            </w:r>
          </w:p>
          <w:p w:rsidR="001E0E71" w:rsidRPr="00A36486" w:rsidRDefault="001E0E71" w:rsidP="004E79D4">
            <w:r w:rsidRPr="00A36486">
              <w:t>0:</w:t>
            </w:r>
            <w:r w:rsidRPr="00A36486">
              <w:rPr>
                <w:rFonts w:hint="eastAsia"/>
              </w:rPr>
              <w:t>回复标识，为</w:t>
            </w:r>
            <w:r w:rsidRPr="00A36486">
              <w:t>0</w:t>
            </w:r>
            <w:r w:rsidRPr="00A36486">
              <w:rPr>
                <w:rFonts w:hint="eastAsia"/>
              </w:rPr>
              <w:t>时不回复地址，为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时，服务器回复地址信息</w:t>
            </w:r>
          </w:p>
          <w:p w:rsidR="001E0E71" w:rsidRPr="00A36486" w:rsidRDefault="001E0E71" w:rsidP="004E79D4">
            <w:r w:rsidRPr="00A36486">
              <w:t xml:space="preserve">7: </w:t>
            </w:r>
            <w:r w:rsidRPr="00A36486">
              <w:rPr>
                <w:rFonts w:hint="eastAsia"/>
              </w:rPr>
              <w:t>表示共有</w:t>
            </w:r>
            <w:r w:rsidRPr="00A36486">
              <w:t>7</w:t>
            </w:r>
            <w:r w:rsidRPr="00A36486">
              <w:rPr>
                <w:rFonts w:hint="eastAsia"/>
              </w:rPr>
              <w:t>组基站</w:t>
            </w:r>
          </w:p>
          <w:p w:rsidR="001E0E71" w:rsidRPr="00A36486" w:rsidRDefault="001E0E71" w:rsidP="004E79D4">
            <w:r w:rsidRPr="00A36486">
              <w:t xml:space="preserve">460: MCC </w:t>
            </w:r>
            <w:r w:rsidRPr="00A36486">
              <w:rPr>
                <w:rFonts w:hint="eastAsia"/>
              </w:rPr>
              <w:t>国家码</w:t>
            </w:r>
          </w:p>
          <w:p w:rsidR="001E0E71" w:rsidRPr="00A36486" w:rsidRDefault="001E0E71" w:rsidP="004E79D4">
            <w:r w:rsidRPr="00A36486">
              <w:t>0: MNC</w:t>
            </w:r>
            <w:r w:rsidRPr="00A36486">
              <w:rPr>
                <w:rFonts w:hint="eastAsia"/>
              </w:rPr>
              <w:t>运营商代码</w:t>
            </w:r>
          </w:p>
          <w:p w:rsidR="001E0E71" w:rsidRPr="00A36486" w:rsidRDefault="001E0E71" w:rsidP="00EA5069"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3671</w:t>
            </w:r>
            <w:r>
              <w:rPr>
                <w:rFonts w:ascii="Meiryo" w:eastAsia="华文新魏" w:hAnsi="Meiryo" w:cs="Meiryo"/>
              </w:rPr>
              <w:t>|10</w:t>
            </w:r>
            <w:r w:rsidRPr="00A36486">
              <w:t xml:space="preserve">: </w:t>
            </w:r>
            <w:proofErr w:type="spellStart"/>
            <w:r w:rsidRPr="00A36486">
              <w:t>LAC|CID|dbm</w:t>
            </w:r>
            <w:proofErr w:type="spellEnd"/>
            <w:r w:rsidRPr="00A36486">
              <w:t xml:space="preserve"> </w:t>
            </w:r>
            <w:r w:rsidRPr="00A36486">
              <w:rPr>
                <w:rFonts w:hint="eastAsia"/>
              </w:rPr>
              <w:t>表示一组基站信息，后面数量需和基站组数地应</w:t>
            </w:r>
            <w:r w:rsidRPr="00A36486">
              <w:t xml:space="preserve">  10</w:t>
            </w:r>
            <w:r w:rsidRPr="00A36486">
              <w:rPr>
                <w:rFonts w:hint="eastAsia"/>
              </w:rPr>
              <w:t>：</w:t>
            </w:r>
            <w:proofErr w:type="spellStart"/>
            <w:r w:rsidRPr="00A36486">
              <w:t>dbm</w:t>
            </w:r>
            <w:proofErr w:type="spellEnd"/>
            <w:r w:rsidRPr="00A36486">
              <w:rPr>
                <w:rFonts w:hint="eastAsia"/>
              </w:rPr>
              <w:t>为信号强度</w:t>
            </w:r>
            <w:r w:rsidRPr="00A36486">
              <w:t xml:space="preserve">  </w:t>
            </w:r>
            <w:r w:rsidRPr="00A36486">
              <w:rPr>
                <w:rFonts w:hint="eastAsia"/>
              </w:rPr>
              <w:t>多基站信号强度建议从高到低排列后上传</w:t>
            </w:r>
          </w:p>
          <w:p w:rsidR="001E0E71" w:rsidRPr="00A36486" w:rsidRDefault="001E0E71" w:rsidP="004E79D4"/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平台响应：</w:t>
            </w:r>
          </w:p>
        </w:tc>
        <w:tc>
          <w:tcPr>
            <w:tcW w:w="7385" w:type="dxa"/>
          </w:tcPr>
          <w:p w:rsidR="001E0E71" w:rsidRDefault="001E0E71" w:rsidP="00E52528">
            <w:pPr>
              <w:rPr>
                <w:rFonts w:ascii="Meiryo" w:eastAsia="华文新魏" w:hAnsi="Meiryo" w:cs="Meiryo"/>
              </w:rPr>
            </w:pPr>
            <w:r w:rsidRPr="00A36486">
              <w:rPr>
                <w:rFonts w:hint="eastAsia"/>
              </w:rPr>
              <w:t>平台回复</w:t>
            </w:r>
            <w:r w:rsidRPr="00A36486">
              <w:br/>
            </w:r>
            <w:r w:rsidRPr="00EF462D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BP02</w:t>
            </w:r>
            <w:r w:rsidRPr="00EF462D">
              <w:rPr>
                <w:rFonts w:ascii="Meiryo" w:eastAsia="Meiryo" w:hAnsi="Meiryo" w:cs="Meiryo"/>
              </w:rPr>
              <w:t>#</w:t>
            </w:r>
          </w:p>
          <w:p w:rsidR="001E0E71" w:rsidRPr="00A36486" w:rsidRDefault="001E0E71" w:rsidP="00E52528">
            <w:r w:rsidRPr="00A36486">
              <w:rPr>
                <w:rFonts w:hint="eastAsia"/>
              </w:rPr>
              <w:t>若标志位为</w:t>
            </w:r>
            <w:r w:rsidRPr="00A36486">
              <w:t xml:space="preserve">1 </w:t>
            </w:r>
            <w:r w:rsidRPr="00A36486">
              <w:rPr>
                <w:rFonts w:hint="eastAsia"/>
              </w:rPr>
              <w:t>时。则回复</w:t>
            </w:r>
          </w:p>
          <w:p w:rsidR="001E0E71" w:rsidRDefault="001E0E71" w:rsidP="00E52528">
            <w:pPr>
              <w:rPr>
                <w:rFonts w:ascii="Meiryo" w:eastAsia="Meiryo" w:hAnsi="Meiryo" w:cs="Meiryo"/>
              </w:rPr>
            </w:pPr>
            <w:r w:rsidRPr="00A36486">
              <w:t>I</w:t>
            </w:r>
            <w:r w:rsidRPr="00E52528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eastAsia="Meiryo"/>
              </w:rPr>
              <w:t>BP02</w:t>
            </w:r>
            <w:r w:rsidRPr="00E52528">
              <w:rPr>
                <w:rFonts w:ascii="Meiryo" w:eastAsia="Meiryo" w:hAnsi="Meiryo" w:cs="Meiryo"/>
              </w:rPr>
              <w:t>F16D3357025E5753715C3A535753776D275953903100300037003900F753#</w:t>
            </w:r>
          </w:p>
          <w:p w:rsidR="001E0E71" w:rsidRPr="00E52528" w:rsidRDefault="001E0E71" w:rsidP="007E00E7">
            <w:pPr>
              <w:rPr>
                <w:rFonts w:ascii="Meiryo" w:eastAsia="华文新魏" w:hAnsi="Meiryo" w:cs="Meiryo"/>
              </w:rPr>
            </w:pPr>
            <w:r w:rsidRPr="00A36486">
              <w:rPr>
                <w:rFonts w:hint="eastAsia"/>
              </w:rPr>
              <w:t>平台回复的地址信息以</w:t>
            </w:r>
            <w:r w:rsidRPr="00A36486">
              <w:t>UNICODE HEX String</w:t>
            </w:r>
            <w:r w:rsidRPr="00A36486">
              <w:rPr>
                <w:rFonts w:hint="eastAsia"/>
              </w:rPr>
              <w:t>形式返回，其中包含地址信息：深圳市南山区南海大道</w:t>
            </w:r>
            <w:r w:rsidRPr="00A36486">
              <w:t>1079</w:t>
            </w:r>
            <w:r w:rsidRPr="00A36486">
              <w:rPr>
                <w:rFonts w:hint="eastAsia"/>
              </w:rPr>
              <w:t>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EF462D" w:rsidRDefault="001E0E71" w:rsidP="000E4312">
      <w:pPr>
        <w:pStyle w:val="2"/>
        <w:numPr>
          <w:ilvl w:val="0"/>
          <w:numId w:val="5"/>
        </w:numPr>
      </w:pPr>
      <w:bookmarkStart w:id="5" w:name="_Toc445226767"/>
      <w:r w:rsidRPr="00A2224F">
        <w:rPr>
          <w:rFonts w:hint="eastAsia"/>
          <w:lang w:val="zh-CN"/>
        </w:rPr>
        <w:t>报警与地址回复包</w:t>
      </w:r>
      <w:r w:rsidRPr="00EF462D">
        <w:t xml:space="preserve"> (</w:t>
      </w:r>
      <w:r>
        <w:rPr>
          <w:rFonts w:hint="eastAsia"/>
          <w:lang w:val="zh-CN"/>
        </w:rPr>
        <w:t>上行协议号</w:t>
      </w:r>
      <w:r w:rsidRPr="00EF462D">
        <w:rPr>
          <w:rFonts w:hint="eastAsia"/>
        </w:rPr>
        <w:t>：</w:t>
      </w:r>
      <w:r w:rsidRPr="00EF462D">
        <w:t>AP10</w:t>
      </w:r>
      <w:r w:rsidRPr="00EF462D">
        <w:rPr>
          <w:rFonts w:hint="eastAsia"/>
        </w:rPr>
        <w:t>，</w:t>
      </w:r>
      <w:r>
        <w:rPr>
          <w:rFonts w:hint="eastAsia"/>
          <w:lang w:val="zh-CN"/>
        </w:rPr>
        <w:t>响应</w:t>
      </w:r>
      <w:r w:rsidRPr="00EF462D">
        <w:rPr>
          <w:rFonts w:hint="eastAsia"/>
        </w:rPr>
        <w:t>：</w:t>
      </w:r>
      <w:r w:rsidRPr="00EF462D">
        <w:t>BP10)</w:t>
      </w:r>
      <w:bookmarkEnd w:id="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EC7914" w:rsidRDefault="001E0E71" w:rsidP="004E79D4">
            <w:pPr>
              <w:rPr>
                <w:rFonts w:ascii="Meiryo" w:eastAsia="Meiryo" w:hAnsi="Meiryo" w:cs="Meiryo"/>
              </w:rPr>
            </w:pPr>
            <w:r w:rsidRPr="00EC7914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AP10</w:t>
            </w:r>
            <w:r w:rsidRPr="00EC7914">
              <w:rPr>
                <w:rFonts w:ascii="Meiryo" w:eastAsia="Meiryo" w:hAnsi="Meiryo" w:cs="Meiryo"/>
              </w:rPr>
              <w:t>080524A2232.9806N11404.9355E000.1061830323.8706000908000502,460,0,9520,3671,00,</w:t>
            </w:r>
            <w:r>
              <w:rPr>
                <w:rFonts w:ascii="Meiryo" w:eastAsia="Meiryo" w:hAnsi="Meiryo" w:cs="Meiryo"/>
              </w:rPr>
              <w:t>zh_cn</w:t>
            </w:r>
            <w:r w:rsidRPr="00EC7914">
              <w:rPr>
                <w:rFonts w:ascii="Meiryo" w:eastAsia="Meiryo" w:hAnsi="Meiryo" w:cs="Meiryo"/>
              </w:rPr>
              <w:t>,00,</w:t>
            </w:r>
            <w:r w:rsidRPr="00EC7914">
              <w:rPr>
                <w:rFonts w:ascii="Meiryo" w:eastAsia="Meiryo" w:hAnsi="Meiryo" w:cs="Meiryo"/>
                <w:color w:val="FF0000"/>
                <w:highlight w:val="yellow"/>
              </w:rPr>
              <w:t>HOME|74-DE-2B-44-88-8C|97&amp;HOME1|74-DE-2B-44-88-8C|97&amp;HOME2|74-DE-2B-44-88-8C|97&amp;HOME3|74-DE-2B-44-88-8C|97</w:t>
            </w:r>
            <w:r w:rsidRPr="00EC7914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673FC9">
            <w:r w:rsidRPr="00A36486">
              <w:t>IW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673FC9">
            <w:r w:rsidRPr="00A36486">
              <w:t>AP10:</w:t>
            </w:r>
            <w:r w:rsidRPr="00A36486">
              <w:rPr>
                <w:rFonts w:hint="eastAsia"/>
              </w:rPr>
              <w:t>命令字</w:t>
            </w:r>
          </w:p>
          <w:p w:rsidR="001E0E71" w:rsidRPr="00A36486" w:rsidRDefault="001E0E71" w:rsidP="00673FC9">
            <w:r w:rsidRPr="00A36486">
              <w:lastRenderedPageBreak/>
              <w:t xml:space="preserve">080524: 2008 </w:t>
            </w:r>
            <w:r w:rsidRPr="00A36486">
              <w:rPr>
                <w:rFonts w:hint="eastAsia"/>
              </w:rPr>
              <w:t>年</w:t>
            </w:r>
            <w:r w:rsidRPr="00A36486">
              <w:t xml:space="preserve">05 </w:t>
            </w:r>
            <w:r w:rsidRPr="00A36486">
              <w:rPr>
                <w:rFonts w:hint="eastAsia"/>
              </w:rPr>
              <w:t>月</w:t>
            </w:r>
            <w:r w:rsidRPr="00A36486">
              <w:t>24</w:t>
            </w:r>
          </w:p>
          <w:p w:rsidR="001E0E71" w:rsidRPr="00A36486" w:rsidRDefault="001E0E71" w:rsidP="00673FC9">
            <w:r w:rsidRPr="00A36486">
              <w:t>A:</w:t>
            </w:r>
            <w:r w:rsidRPr="00A36486">
              <w:rPr>
                <w:rFonts w:hint="eastAsia"/>
              </w:rPr>
              <w:t>“</w:t>
            </w:r>
            <w:r w:rsidRPr="00A36486">
              <w:t>A</w:t>
            </w:r>
            <w:r w:rsidRPr="00A36486">
              <w:rPr>
                <w:rFonts w:hint="eastAsia"/>
              </w:rPr>
              <w:t>”表示数据有效</w:t>
            </w:r>
            <w:r w:rsidRPr="00A36486">
              <w:t>,</w:t>
            </w:r>
            <w:r w:rsidRPr="00A36486">
              <w:rPr>
                <w:rFonts w:hint="eastAsia"/>
              </w:rPr>
              <w:t>”</w:t>
            </w:r>
            <w:r w:rsidRPr="00A36486">
              <w:t>V</w:t>
            </w:r>
            <w:r w:rsidRPr="00A36486">
              <w:rPr>
                <w:rFonts w:hint="eastAsia"/>
              </w:rPr>
              <w:t>”无效</w:t>
            </w:r>
            <w:r w:rsidRPr="00A36486">
              <w:t>,</w:t>
            </w:r>
            <w:r w:rsidRPr="00A36486">
              <w:rPr>
                <w:rFonts w:hint="eastAsia"/>
              </w:rPr>
              <w:t>如为</w:t>
            </w:r>
            <w:r w:rsidRPr="00A36486">
              <w:t>V</w:t>
            </w:r>
            <w:r w:rsidRPr="00A36486">
              <w:rPr>
                <w:rFonts w:hint="eastAsia"/>
              </w:rPr>
              <w:t>则取</w:t>
            </w:r>
            <w:r w:rsidRPr="00A36486">
              <w:t>LBS</w:t>
            </w:r>
            <w:r w:rsidRPr="00A36486">
              <w:rPr>
                <w:rFonts w:hint="eastAsia"/>
              </w:rPr>
              <w:t>数据</w:t>
            </w:r>
          </w:p>
          <w:p w:rsidR="001E0E71" w:rsidRPr="00A36486" w:rsidRDefault="001E0E71" w:rsidP="00673FC9">
            <w:r w:rsidRPr="00A36486">
              <w:t xml:space="preserve">2232.9806N11404.9355E000.1: </w:t>
            </w:r>
            <w:r w:rsidRPr="00A36486">
              <w:rPr>
                <w:rFonts w:hint="eastAsia"/>
              </w:rPr>
              <w:t>北纬</w:t>
            </w:r>
            <w:r w:rsidRPr="00A36486">
              <w:t>22</w:t>
            </w:r>
            <w:r w:rsidRPr="00A36486">
              <w:rPr>
                <w:rFonts w:hint="eastAsia"/>
              </w:rPr>
              <w:t>度</w:t>
            </w:r>
            <w:r w:rsidRPr="00A36486">
              <w:t>32.9806</w:t>
            </w:r>
            <w:r w:rsidRPr="00A36486">
              <w:rPr>
                <w:rFonts w:hint="eastAsia"/>
              </w:rPr>
              <w:t>分，东经</w:t>
            </w:r>
            <w:r w:rsidRPr="00A36486">
              <w:t>114</w:t>
            </w:r>
            <w:r w:rsidRPr="00A36486">
              <w:rPr>
                <w:rFonts w:hint="eastAsia"/>
              </w:rPr>
              <w:t>度</w:t>
            </w:r>
            <w:r w:rsidRPr="00A36486">
              <w:t>04.9355</w:t>
            </w:r>
            <w:r w:rsidRPr="00A36486">
              <w:rPr>
                <w:rFonts w:hint="eastAsia"/>
              </w:rPr>
              <w:t>分，速度为</w:t>
            </w:r>
            <w:r w:rsidRPr="00A36486">
              <w:t>000.1 km/h</w:t>
            </w:r>
            <w:r w:rsidRPr="00A36486">
              <w:rPr>
                <w:rFonts w:hint="eastAsia"/>
              </w:rPr>
              <w:t>，如经纬度无效</w:t>
            </w:r>
            <w:r w:rsidRPr="00A36486">
              <w:t>,</w:t>
            </w:r>
            <w:r w:rsidRPr="00A36486">
              <w:rPr>
                <w:rFonts w:hint="eastAsia"/>
              </w:rPr>
              <w:t>可默认全为</w:t>
            </w:r>
            <w:r w:rsidRPr="00A36486">
              <w:t>0,</w:t>
            </w:r>
            <w:r w:rsidRPr="00A36486">
              <w:rPr>
                <w:rFonts w:hint="eastAsia"/>
              </w:rPr>
              <w:t>如</w:t>
            </w:r>
            <w:r w:rsidRPr="00A36486">
              <w:t>0000.0000N00000.0000E</w:t>
            </w:r>
          </w:p>
          <w:p w:rsidR="001E0E71" w:rsidRPr="00A36486" w:rsidRDefault="001E0E71" w:rsidP="00673FC9">
            <w:r w:rsidRPr="00A36486">
              <w:t xml:space="preserve">061830: </w:t>
            </w:r>
            <w:r w:rsidRPr="00A36486">
              <w:rPr>
                <w:rFonts w:hint="eastAsia"/>
              </w:rPr>
              <w:t>格林尼治时间</w:t>
            </w:r>
            <w:r w:rsidRPr="00A36486">
              <w:t xml:space="preserve">06 </w:t>
            </w:r>
            <w:r w:rsidRPr="00A36486">
              <w:rPr>
                <w:rFonts w:hint="eastAsia"/>
              </w:rPr>
              <w:t>点</w:t>
            </w:r>
            <w:r w:rsidRPr="00A36486">
              <w:t xml:space="preserve">18 </w:t>
            </w:r>
            <w:r w:rsidRPr="00A36486">
              <w:rPr>
                <w:rFonts w:hint="eastAsia"/>
              </w:rPr>
              <w:t>分</w:t>
            </w:r>
            <w:r w:rsidRPr="00A36486">
              <w:t xml:space="preserve">30 </w:t>
            </w:r>
            <w:r w:rsidRPr="00A36486">
              <w:rPr>
                <w:rFonts w:hint="eastAsia"/>
              </w:rPr>
              <w:t>秒</w:t>
            </w:r>
          </w:p>
          <w:p w:rsidR="001E0E71" w:rsidRPr="00A36486" w:rsidRDefault="001E0E71" w:rsidP="00673FC9">
            <w:r w:rsidRPr="00A36486">
              <w:t>323.87:</w:t>
            </w:r>
            <w:r w:rsidRPr="00A36486">
              <w:rPr>
                <w:rFonts w:hint="eastAsia"/>
              </w:rPr>
              <w:t>方向角</w:t>
            </w:r>
            <w:r w:rsidRPr="00A36486">
              <w:t>323.87</w:t>
            </w:r>
            <w:r w:rsidRPr="00A36486">
              <w:rPr>
                <w:rFonts w:hint="eastAsia"/>
              </w:rPr>
              <w:t>°</w:t>
            </w:r>
          </w:p>
          <w:p w:rsidR="001E0E71" w:rsidRPr="00A36486" w:rsidRDefault="001E0E71" w:rsidP="00673FC9">
            <w:r w:rsidRPr="00A36486">
              <w:t>06000908000102:060</w:t>
            </w:r>
            <w:r w:rsidRPr="00A36486">
              <w:rPr>
                <w:rFonts w:hint="eastAsia"/>
              </w:rPr>
              <w:t>为</w:t>
            </w:r>
            <w:r w:rsidRPr="00A36486">
              <w:t>GSM</w:t>
            </w:r>
            <w:r w:rsidRPr="00A36486">
              <w:rPr>
                <w:rFonts w:hint="eastAsia"/>
              </w:rPr>
              <w:t>信号</w:t>
            </w:r>
            <w:r w:rsidRPr="00A36486">
              <w:t>,009</w:t>
            </w:r>
            <w:r w:rsidRPr="00A36486">
              <w:rPr>
                <w:rFonts w:hint="eastAsia"/>
              </w:rPr>
              <w:t>为参与定位的卫星数</w:t>
            </w:r>
            <w:r w:rsidRPr="00A36486">
              <w:t>,080</w:t>
            </w:r>
            <w:r w:rsidRPr="00A36486">
              <w:rPr>
                <w:rFonts w:hint="eastAsia"/>
              </w:rPr>
              <w:t>为电池电量</w:t>
            </w:r>
            <w:r w:rsidRPr="00A36486">
              <w:t>,0,</w:t>
            </w:r>
            <w:r w:rsidRPr="00A36486">
              <w:rPr>
                <w:rFonts w:hint="eastAsia"/>
              </w:rPr>
              <w:t>保留位</w:t>
            </w:r>
            <w:r w:rsidRPr="00A36486">
              <w:t>,01</w:t>
            </w:r>
            <w:r w:rsidRPr="00A36486">
              <w:rPr>
                <w:rFonts w:hint="eastAsia"/>
              </w:rPr>
              <w:t>为设防状态</w:t>
            </w:r>
            <w:r w:rsidRPr="00A36486">
              <w:t>,02</w:t>
            </w:r>
            <w:r w:rsidRPr="00A36486">
              <w:rPr>
                <w:rFonts w:hint="eastAsia"/>
              </w:rPr>
              <w:t>为工作模式</w:t>
            </w:r>
            <w:r w:rsidRPr="00A36486">
              <w:t xml:space="preserve"> ,(</w:t>
            </w:r>
            <w:r w:rsidRPr="00A36486">
              <w:rPr>
                <w:rFonts w:hint="eastAsia"/>
              </w:rPr>
              <w:t>设防</w:t>
            </w:r>
            <w:r w:rsidRPr="00A36486">
              <w:t>,</w:t>
            </w:r>
            <w:r w:rsidRPr="00A36486">
              <w:rPr>
                <w:rFonts w:hint="eastAsia"/>
              </w:rPr>
              <w:t>工作模式如果为</w:t>
            </w:r>
            <w:r w:rsidRPr="00A36486">
              <w:t>00,</w:t>
            </w:r>
            <w:r w:rsidRPr="00A36486">
              <w:rPr>
                <w:rFonts w:hint="eastAsia"/>
              </w:rPr>
              <w:t>则代表无或未设置</w:t>
            </w:r>
            <w:r w:rsidRPr="00A36486">
              <w:t>)</w:t>
            </w:r>
          </w:p>
          <w:p w:rsidR="001E0E71" w:rsidRPr="00A36486" w:rsidRDefault="001E0E71" w:rsidP="00673FC9">
            <w:r w:rsidRPr="00A36486">
              <w:t>460,0,9520,3671 : LBS</w:t>
            </w:r>
            <w:r w:rsidRPr="00A36486">
              <w:rPr>
                <w:rFonts w:hint="eastAsia"/>
              </w:rPr>
              <w:t>基站数据</w:t>
            </w:r>
            <w:r w:rsidRPr="00A36486">
              <w:t>,MCC</w:t>
            </w:r>
            <w:r w:rsidRPr="00A36486">
              <w:rPr>
                <w:rFonts w:hint="eastAsia"/>
              </w:rPr>
              <w:t>国家码</w:t>
            </w:r>
            <w:r w:rsidRPr="00A36486">
              <w:t>,460</w:t>
            </w:r>
            <w:r w:rsidRPr="00A36486">
              <w:rPr>
                <w:rFonts w:hint="eastAsia"/>
              </w:rPr>
              <w:t>为中国</w:t>
            </w:r>
            <w:r w:rsidRPr="00A36486">
              <w:t>,0:MNC,0</w:t>
            </w:r>
            <w:r w:rsidRPr="00A36486">
              <w:rPr>
                <w:rFonts w:hint="eastAsia"/>
              </w:rPr>
              <w:t>为移动</w:t>
            </w:r>
            <w:r w:rsidRPr="00A36486">
              <w:t>,9520:LAC,</w:t>
            </w:r>
            <w:r w:rsidRPr="00A36486">
              <w:rPr>
                <w:rFonts w:hint="eastAsia"/>
              </w:rPr>
              <w:t>十进制</w:t>
            </w:r>
            <w:r w:rsidRPr="00A36486">
              <w:t>,3671,CID,</w:t>
            </w:r>
            <w:r w:rsidRPr="00A36486">
              <w:rPr>
                <w:rFonts w:hint="eastAsia"/>
              </w:rPr>
              <w:t>十进制</w:t>
            </w:r>
          </w:p>
          <w:p w:rsidR="001E0E71" w:rsidRPr="00A36486" w:rsidRDefault="001E0E71" w:rsidP="00673FC9">
            <w:r w:rsidRPr="00A36486">
              <w:t>00</w:t>
            </w:r>
            <w:r w:rsidRPr="00A36486">
              <w:rPr>
                <w:rFonts w:hint="eastAsia"/>
              </w:rPr>
              <w:t>为报警状态</w:t>
            </w:r>
            <w:r w:rsidRPr="00A36486">
              <w:t>,00</w:t>
            </w:r>
            <w:r w:rsidRPr="00A36486">
              <w:rPr>
                <w:rFonts w:hint="eastAsia"/>
              </w:rPr>
              <w:t>为无任何报警</w:t>
            </w:r>
            <w:r w:rsidRPr="00A36486">
              <w:t>(01</w:t>
            </w:r>
            <w:r w:rsidRPr="00A36486">
              <w:rPr>
                <w:rFonts w:hint="eastAsia"/>
              </w:rPr>
              <w:t>：</w:t>
            </w:r>
            <w:r w:rsidRPr="00A36486">
              <w:t>SOS,02</w:t>
            </w:r>
            <w:r w:rsidRPr="00A36486">
              <w:rPr>
                <w:rFonts w:hint="eastAsia"/>
              </w:rPr>
              <w:t>：低电</w:t>
            </w:r>
            <w:r w:rsidRPr="00A36486">
              <w:t>,03</w:t>
            </w:r>
            <w:r w:rsidRPr="00A36486">
              <w:rPr>
                <w:rFonts w:hint="eastAsia"/>
              </w:rPr>
              <w:t>：脱落报警</w:t>
            </w:r>
            <w:r w:rsidRPr="00A36486">
              <w:t>)</w:t>
            </w:r>
          </w:p>
          <w:p w:rsidR="001E0E71" w:rsidRPr="00A36486" w:rsidRDefault="001E0E71" w:rsidP="00673FC9">
            <w:proofErr w:type="spellStart"/>
            <w:r>
              <w:t>zh_cn</w:t>
            </w:r>
            <w:proofErr w:type="spellEnd"/>
            <w:r w:rsidRPr="00A36486">
              <w:t>:</w:t>
            </w:r>
            <w:r w:rsidRPr="00A36486">
              <w:rPr>
                <w:rFonts w:hint="eastAsia"/>
              </w:rPr>
              <w:t>设备语言</w:t>
            </w:r>
          </w:p>
          <w:p w:rsidR="001E0E71" w:rsidRPr="00A36486" w:rsidRDefault="001E0E71" w:rsidP="00673FC9">
            <w:r w:rsidRPr="00A36486">
              <w:t>00:</w:t>
            </w:r>
            <w:r w:rsidRPr="00A36486">
              <w:rPr>
                <w:rFonts w:hint="eastAsia"/>
              </w:rPr>
              <w:t>第一个</w:t>
            </w:r>
            <w:r w:rsidRPr="00A36486">
              <w:t>0:</w:t>
            </w:r>
            <w:r w:rsidRPr="00A36486">
              <w:rPr>
                <w:rFonts w:hint="eastAsia"/>
              </w:rPr>
              <w:t>是否需要回复地址信息</w:t>
            </w:r>
            <w:r w:rsidRPr="00A36486">
              <w:t>,0:</w:t>
            </w:r>
            <w:r w:rsidRPr="00A36486">
              <w:rPr>
                <w:rFonts w:hint="eastAsia"/>
              </w:rPr>
              <w:t>不回复</w:t>
            </w:r>
            <w:r w:rsidRPr="00A36486">
              <w:t>,1</w:t>
            </w:r>
            <w:r w:rsidRPr="00A36486">
              <w:rPr>
                <w:rFonts w:hint="eastAsia"/>
              </w:rPr>
              <w:t>回复</w:t>
            </w:r>
            <w:r w:rsidRPr="00A36486">
              <w:t>.</w:t>
            </w:r>
          </w:p>
          <w:p w:rsidR="001E0E71" w:rsidRPr="00A36486" w:rsidRDefault="001E0E71" w:rsidP="00673FC9">
            <w:r w:rsidRPr="00A36486">
              <w:rPr>
                <w:rFonts w:hint="eastAsia"/>
              </w:rPr>
              <w:t>第二个</w:t>
            </w:r>
            <w:r w:rsidRPr="00A36486">
              <w:t>0:</w:t>
            </w:r>
            <w:r w:rsidRPr="00A36486">
              <w:rPr>
                <w:rFonts w:hint="eastAsia"/>
              </w:rPr>
              <w:t>地址信息中是否包含手机超链接</w:t>
            </w:r>
            <w:r w:rsidRPr="00A36486">
              <w:t>,0</w:t>
            </w:r>
            <w:r w:rsidRPr="00A36486">
              <w:rPr>
                <w:rFonts w:hint="eastAsia"/>
              </w:rPr>
              <w:t>不包含</w:t>
            </w:r>
            <w:r w:rsidRPr="00A36486">
              <w:t>,1</w:t>
            </w:r>
            <w:r w:rsidRPr="00A36486">
              <w:rPr>
                <w:rFonts w:hint="eastAsia"/>
              </w:rPr>
              <w:t>包含</w:t>
            </w:r>
          </w:p>
          <w:p w:rsidR="001E0E71" w:rsidRPr="00A36486" w:rsidRDefault="001E0E71" w:rsidP="004A3573">
            <w:r w:rsidRPr="00A36486">
              <w:t xml:space="preserve">Home|74-DE-2B-44-88-8C|97 : </w:t>
            </w:r>
            <w:r w:rsidRPr="00A36486">
              <w:rPr>
                <w:rFonts w:hint="eastAsia"/>
              </w:rPr>
              <w:t>一组</w:t>
            </w:r>
            <w:r w:rsidRPr="00A36486">
              <w:t>WIFI</w:t>
            </w:r>
            <w:r w:rsidRPr="00A36486">
              <w:rPr>
                <w:rFonts w:hint="eastAsia"/>
              </w:rPr>
              <w:t>信息，</w:t>
            </w:r>
            <w:r w:rsidRPr="00A36486">
              <w:t>Home</w:t>
            </w:r>
            <w:r w:rsidRPr="00A36486">
              <w:rPr>
                <w:rFonts w:hint="eastAsia"/>
              </w:rPr>
              <w:t>为</w:t>
            </w:r>
            <w:r w:rsidRPr="00A36486">
              <w:t>SSID</w:t>
            </w:r>
            <w:r w:rsidRPr="00A36486">
              <w:rPr>
                <w:rFonts w:hint="eastAsia"/>
              </w:rPr>
              <w:t>，</w:t>
            </w:r>
            <w:r w:rsidRPr="00A36486">
              <w:t xml:space="preserve"> 74-DE-2B-44-88-8C</w:t>
            </w:r>
            <w:r w:rsidRPr="00A36486">
              <w:rPr>
                <w:rFonts w:hint="eastAsia"/>
              </w:rPr>
              <w:t>为</w:t>
            </w:r>
            <w:r w:rsidRPr="00A36486">
              <w:t>MAC</w:t>
            </w:r>
            <w:r w:rsidRPr="00A36486">
              <w:rPr>
                <w:rFonts w:hint="eastAsia"/>
              </w:rPr>
              <w:t>地址，</w:t>
            </w:r>
            <w:r w:rsidRPr="00A36486">
              <w:t>97</w:t>
            </w:r>
            <w:r w:rsidRPr="00A36486">
              <w:rPr>
                <w:rFonts w:hint="eastAsia"/>
              </w:rPr>
              <w:t>为信号强度，变量之间用“</w:t>
            </w:r>
            <w:r w:rsidRPr="00A36486">
              <w:t>|</w:t>
            </w:r>
            <w:r w:rsidRPr="00A36486">
              <w:rPr>
                <w:rFonts w:hint="eastAsia"/>
              </w:rPr>
              <w:t>”分隔开</w:t>
            </w:r>
          </w:p>
          <w:p w:rsidR="001E0E71" w:rsidRPr="00A36486" w:rsidRDefault="001E0E71" w:rsidP="004A3573">
            <w:r w:rsidRPr="00A36486">
              <w:rPr>
                <w:highlight w:val="yellow"/>
              </w:rPr>
              <w:t>WIFI</w:t>
            </w:r>
            <w:r w:rsidRPr="00A36486">
              <w:rPr>
                <w:rFonts w:hint="eastAsia"/>
                <w:highlight w:val="yellow"/>
              </w:rPr>
              <w:t>信息可以有多组，每组之间用“</w:t>
            </w:r>
            <w:r w:rsidRPr="00B72BE2">
              <w:rPr>
                <w:rFonts w:ascii="Meiryo" w:eastAsia="Meiryo" w:hAnsi="Meiryo" w:cs="Meiryo"/>
                <w:highlight w:val="yellow"/>
              </w:rPr>
              <w:t>&amp;</w:t>
            </w:r>
            <w:r w:rsidRPr="00A36486">
              <w:rPr>
                <w:rFonts w:hint="eastAsia"/>
                <w:highlight w:val="yellow"/>
              </w:rPr>
              <w:t>”分隔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481E60">
            <w:r w:rsidRPr="00A36486">
              <w:rPr>
                <w:rFonts w:hint="eastAsia"/>
              </w:rPr>
              <w:t>平台回应</w:t>
            </w:r>
            <w:r w:rsidRPr="00A36486">
              <w:t>BP10,</w:t>
            </w:r>
            <w:r w:rsidRPr="00A36486">
              <w:rPr>
                <w:rFonts w:hint="eastAsia"/>
              </w:rPr>
              <w:t>如果不需要回复地址内容</w:t>
            </w:r>
            <w:r w:rsidRPr="00A36486">
              <w:t>,</w:t>
            </w:r>
            <w:r w:rsidRPr="00A36486">
              <w:rPr>
                <w:rFonts w:hint="eastAsia"/>
              </w:rPr>
              <w:t>则回复数据包中地址内容部分为空</w:t>
            </w:r>
            <w:r w:rsidRPr="00A36486">
              <w:t>.</w:t>
            </w:r>
          </w:p>
          <w:p w:rsidR="001E0E71" w:rsidRPr="00EF462D" w:rsidRDefault="001E0E71" w:rsidP="00481E60">
            <w:pPr>
              <w:rPr>
                <w:rFonts w:ascii="Meiryo" w:eastAsia="Meiryo" w:hAnsi="Meiryo" w:cs="Meiryo"/>
              </w:rPr>
            </w:pPr>
            <w:r w:rsidRPr="00EF462D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BP10</w:t>
            </w:r>
            <w:r w:rsidRPr="00EF462D">
              <w:rPr>
                <w:rFonts w:ascii="Meiryo" w:eastAsia="Meiryo" w:hAnsi="Meiryo" w:cs="Meiryo"/>
              </w:rPr>
              <w:t>6df157335e0253575c71533a53576d7759279053003100300037003953f7002000200068007400740070003a002f002f007700770077002e006700700073002e0063006f006d002f006d00610070002e0061007300700078003f006c00610074003d00320033002e0031003200330026006c006e0067003d003100310033002e003100320033#</w:t>
            </w:r>
          </w:p>
          <w:p w:rsidR="001E0E71" w:rsidRPr="00A36486" w:rsidRDefault="001E0E71" w:rsidP="00481E60">
            <w:r w:rsidRPr="00A36486">
              <w:rPr>
                <w:rFonts w:hint="eastAsia"/>
              </w:rPr>
              <w:lastRenderedPageBreak/>
              <w:t>平台回应地址内容为</w:t>
            </w:r>
            <w:r w:rsidRPr="00A36486">
              <w:t>HEX</w:t>
            </w:r>
            <w:r w:rsidRPr="00A36486">
              <w:rPr>
                <w:rFonts w:hint="eastAsia"/>
              </w:rPr>
              <w:t>的</w:t>
            </w:r>
            <w:r w:rsidRPr="00A36486">
              <w:t>UNICODE</w:t>
            </w:r>
            <w:r w:rsidRPr="00A36486">
              <w:rPr>
                <w:rFonts w:hint="eastAsia"/>
              </w:rPr>
              <w:t>编码</w:t>
            </w:r>
            <w:r w:rsidRPr="00A36486">
              <w:t>,</w:t>
            </w:r>
            <w:r w:rsidRPr="00A36486">
              <w:rPr>
                <w:rFonts w:hint="eastAsia"/>
              </w:rPr>
              <w:t>非明文</w:t>
            </w:r>
            <w:r w:rsidRPr="00A36486">
              <w:t>,</w:t>
            </w:r>
            <w:r w:rsidRPr="00A36486">
              <w:rPr>
                <w:rFonts w:hint="eastAsia"/>
              </w:rPr>
              <w:t>上方示例内容为</w:t>
            </w:r>
            <w:r w:rsidRPr="00A36486">
              <w:t>:</w:t>
            </w:r>
          </w:p>
          <w:p w:rsidR="001E0E71" w:rsidRPr="00A36486" w:rsidRDefault="001E0E71" w:rsidP="00481E60">
            <w:r w:rsidRPr="00A36486">
              <w:rPr>
                <w:rFonts w:hint="eastAsia"/>
              </w:rPr>
              <w:t>深圳市南山区南海大道</w:t>
            </w:r>
            <w:r w:rsidRPr="00A36486">
              <w:t>1079</w:t>
            </w:r>
            <w:r w:rsidRPr="00A36486">
              <w:rPr>
                <w:rFonts w:hint="eastAsia"/>
              </w:rPr>
              <w:t>号</w:t>
            </w:r>
            <w:r w:rsidRPr="00A36486">
              <w:t>http://www.gps.com/map.aspx?lat=23.123&amp;lng=113.123</w:t>
            </w:r>
          </w:p>
          <w:p w:rsidR="001E0E71" w:rsidRPr="00A36486" w:rsidRDefault="001E0E71" w:rsidP="00481E60">
            <w:r w:rsidRPr="00A36486">
              <w:rPr>
                <w:rFonts w:hint="eastAsia"/>
              </w:rPr>
              <w:t>内容语言根据</w:t>
            </w:r>
            <w:r w:rsidRPr="00A36486">
              <w:t>AP10</w:t>
            </w:r>
            <w:r w:rsidRPr="00A36486">
              <w:rPr>
                <w:rFonts w:hint="eastAsia"/>
              </w:rPr>
              <w:t>数据包中语言自动判断</w:t>
            </w:r>
            <w:r w:rsidRPr="00A36486">
              <w:t>,</w:t>
            </w:r>
            <w:r w:rsidRPr="00A36486">
              <w:rPr>
                <w:rFonts w:hint="eastAsia"/>
              </w:rPr>
              <w:t>是否回复超链接也根据</w:t>
            </w:r>
            <w:r w:rsidRPr="00A36486">
              <w:t>AP10</w:t>
            </w:r>
            <w:r w:rsidRPr="00A36486">
              <w:rPr>
                <w:rFonts w:hint="eastAsia"/>
              </w:rPr>
              <w:t>状态判断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F02839">
      <w:pPr>
        <w:pStyle w:val="2"/>
        <w:numPr>
          <w:ilvl w:val="0"/>
          <w:numId w:val="5"/>
        </w:numPr>
        <w:rPr>
          <w:lang w:val="zh-CN"/>
        </w:rPr>
      </w:pPr>
      <w:bookmarkStart w:id="6" w:name="_Toc445226768"/>
      <w:r w:rsidRPr="003845C5">
        <w:rPr>
          <w:rFonts w:hint="eastAsia"/>
          <w:lang w:val="zh-CN"/>
        </w:rPr>
        <w:t>心跳包</w:t>
      </w:r>
      <w:r w:rsidRPr="003845C5">
        <w:rPr>
          <w:lang w:val="zh-CN"/>
        </w:rPr>
        <w:t xml:space="preserve"> (</w:t>
      </w:r>
      <w:r w:rsidRPr="003845C5">
        <w:rPr>
          <w:rFonts w:hint="eastAsia"/>
          <w:lang w:val="zh-CN"/>
        </w:rPr>
        <w:t>上行协议号：</w:t>
      </w:r>
      <w:r w:rsidRPr="003845C5">
        <w:rPr>
          <w:lang w:val="zh-CN"/>
        </w:rPr>
        <w:t>AP03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BP03)</w:t>
      </w:r>
      <w:bookmarkEnd w:id="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EF462D" w:rsidRDefault="001E0E71" w:rsidP="000F04AE">
            <w:pPr>
              <w:rPr>
                <w:rFonts w:ascii="Meiryo" w:eastAsia="Meiryo" w:hAnsi="Meiryo" w:cs="Meiryo"/>
              </w:rPr>
            </w:pPr>
            <w:r w:rsidRPr="00EF462D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AP03</w:t>
            </w:r>
            <w:r w:rsidRPr="00EF462D">
              <w:rPr>
                <w:rFonts w:ascii="Meiryo" w:eastAsia="Meiryo" w:hAnsi="Meiryo" w:cs="Meiryo"/>
              </w:rPr>
              <w:t>,06000908000102</w:t>
            </w:r>
            <w:r>
              <w:rPr>
                <w:rFonts w:ascii="Meiryo" w:eastAsia="Meiryo" w:hAnsi="Meiryo" w:cs="Meiryo"/>
              </w:rPr>
              <w:t>,5555,30</w:t>
            </w:r>
            <w:r w:rsidRPr="00EF462D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110B60">
            <w:r w:rsidRPr="00A36486">
              <w:t xml:space="preserve">IW: 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110B60">
            <w:r w:rsidRPr="00A36486">
              <w:t>AP03:</w:t>
            </w:r>
            <w:r w:rsidRPr="00A36486">
              <w:rPr>
                <w:rFonts w:hint="eastAsia"/>
              </w:rPr>
              <w:t>命令字</w:t>
            </w:r>
          </w:p>
          <w:p w:rsidR="001E0E71" w:rsidRPr="00A36486" w:rsidRDefault="001E0E71" w:rsidP="00110B60">
            <w:r w:rsidRPr="00A36486">
              <w:rPr>
                <w:rFonts w:hint="eastAsia"/>
              </w:rPr>
              <w:t>设备在静止时</w:t>
            </w:r>
            <w:r w:rsidRPr="00A36486">
              <w:t>,</w:t>
            </w:r>
            <w:r w:rsidRPr="00A36486">
              <w:rPr>
                <w:rFonts w:hint="eastAsia"/>
              </w:rPr>
              <w:t>可以通过该指令与平台保持连接和解决静态漂移</w:t>
            </w:r>
          </w:p>
          <w:p w:rsidR="001E0E71" w:rsidRPr="00A36486" w:rsidRDefault="001E0E71" w:rsidP="00110B60">
            <w:r w:rsidRPr="00A36486">
              <w:t>06000908000102:060</w:t>
            </w:r>
            <w:r w:rsidRPr="00A36486">
              <w:rPr>
                <w:rFonts w:hint="eastAsia"/>
              </w:rPr>
              <w:t>为</w:t>
            </w:r>
            <w:r w:rsidRPr="00A36486">
              <w:t>GSM</w:t>
            </w:r>
            <w:r w:rsidRPr="00A36486">
              <w:rPr>
                <w:rFonts w:hint="eastAsia"/>
              </w:rPr>
              <w:t>信号</w:t>
            </w:r>
            <w:r w:rsidRPr="00A36486">
              <w:t>,009</w:t>
            </w:r>
            <w:r w:rsidRPr="00A36486">
              <w:rPr>
                <w:rFonts w:hint="eastAsia"/>
              </w:rPr>
              <w:t>为参与定位的卫星数</w:t>
            </w:r>
            <w:r w:rsidRPr="00A36486">
              <w:t>,080</w:t>
            </w:r>
            <w:r w:rsidRPr="00A36486">
              <w:rPr>
                <w:rFonts w:hint="eastAsia"/>
              </w:rPr>
              <w:t>为电池电量</w:t>
            </w:r>
            <w:r w:rsidRPr="00A36486">
              <w:t>,0,</w:t>
            </w:r>
            <w:r w:rsidRPr="00A36486">
              <w:rPr>
                <w:rFonts w:hint="eastAsia"/>
              </w:rPr>
              <w:t>为保留位</w:t>
            </w:r>
            <w:r w:rsidRPr="00A36486">
              <w:t>,01</w:t>
            </w:r>
            <w:r w:rsidRPr="00A36486">
              <w:rPr>
                <w:rFonts w:hint="eastAsia"/>
              </w:rPr>
              <w:t>为设防状态</w:t>
            </w:r>
            <w:r w:rsidRPr="00A36486">
              <w:t>,02</w:t>
            </w:r>
            <w:r w:rsidRPr="00A36486">
              <w:rPr>
                <w:rFonts w:hint="eastAsia"/>
              </w:rPr>
              <w:t>为工作模式</w:t>
            </w:r>
            <w:r w:rsidRPr="00A36486">
              <w:t xml:space="preserve"> ,(</w:t>
            </w:r>
            <w:r w:rsidRPr="00A36486">
              <w:rPr>
                <w:rFonts w:hint="eastAsia"/>
              </w:rPr>
              <w:t>设防</w:t>
            </w:r>
            <w:r w:rsidRPr="00A36486">
              <w:t>,</w:t>
            </w:r>
            <w:r w:rsidRPr="00A36486">
              <w:rPr>
                <w:rFonts w:hint="eastAsia"/>
              </w:rPr>
              <w:t>工作模式如果为</w:t>
            </w:r>
            <w:r w:rsidRPr="00A36486">
              <w:t>00,</w:t>
            </w:r>
            <w:r w:rsidRPr="00A36486">
              <w:rPr>
                <w:rFonts w:hint="eastAsia"/>
              </w:rPr>
              <w:t>则代表无或未设置</w:t>
            </w:r>
            <w:r w:rsidRPr="00A36486">
              <w:t>)</w:t>
            </w:r>
          </w:p>
          <w:p w:rsidR="001E0E71" w:rsidRPr="00A36486" w:rsidRDefault="001E0E71" w:rsidP="00110B60">
            <w:r w:rsidRPr="00A36486">
              <w:t xml:space="preserve">5555: </w:t>
            </w:r>
            <w:r w:rsidRPr="00A36486">
              <w:rPr>
                <w:rFonts w:hint="eastAsia"/>
              </w:rPr>
              <w:t>计步步数，每次到达</w:t>
            </w:r>
            <w:r w:rsidRPr="00A36486">
              <w:t xml:space="preserve"> 9999 </w:t>
            </w:r>
            <w:r w:rsidRPr="00A36486">
              <w:rPr>
                <w:rFonts w:hint="eastAsia"/>
              </w:rPr>
              <w:t>后重</w:t>
            </w:r>
            <w:r w:rsidRPr="00A36486">
              <w:t xml:space="preserve"> 0 </w:t>
            </w:r>
            <w:r w:rsidRPr="00A36486">
              <w:rPr>
                <w:rFonts w:hint="eastAsia"/>
              </w:rPr>
              <w:t>开始计</w:t>
            </w:r>
          </w:p>
          <w:p w:rsidR="001E0E71" w:rsidRPr="00A36486" w:rsidRDefault="001E0E71" w:rsidP="00FC44B1">
            <w:r w:rsidRPr="00A36486">
              <w:t xml:space="preserve">30: </w:t>
            </w:r>
            <w:r w:rsidRPr="00A36486">
              <w:rPr>
                <w:rFonts w:hint="eastAsia"/>
              </w:rPr>
              <w:t>翻滚次数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E554E0">
            <w:r w:rsidRPr="00A36486">
              <w:rPr>
                <w:rFonts w:hint="eastAsia"/>
              </w:rPr>
              <w:t>平台回复</w:t>
            </w:r>
            <w:r w:rsidRPr="00A36486">
              <w:br/>
            </w:r>
            <w:r>
              <w:rPr>
                <w:rFonts w:ascii="Meiryo" w:eastAsia="Meiryo" w:hAnsi="Meiryo" w:cs="Meiryo"/>
              </w:rPr>
              <w:t>I</w:t>
            </w:r>
            <w:r w:rsidRPr="00AE728F">
              <w:rPr>
                <w:rFonts w:ascii="Meiryo" w:eastAsia="Meiryo" w:hAnsi="Meiryo" w:cs="Meiryo"/>
              </w:rPr>
              <w:t>WBP03#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9213CF">
      <w:pPr>
        <w:pStyle w:val="2"/>
        <w:numPr>
          <w:ilvl w:val="0"/>
          <w:numId w:val="5"/>
        </w:numPr>
        <w:rPr>
          <w:lang w:val="zh-CN"/>
        </w:rPr>
      </w:pPr>
      <w:bookmarkStart w:id="7" w:name="_Toc445226769"/>
      <w:r w:rsidRPr="003845C5">
        <w:rPr>
          <w:rFonts w:hint="eastAsia"/>
          <w:lang w:val="zh-CN"/>
        </w:rPr>
        <w:t>低电量报警上报数据包（上行协议号：</w:t>
      </w:r>
      <w:r w:rsidRPr="003845C5">
        <w:rPr>
          <w:lang w:val="zh-CN"/>
        </w:rPr>
        <w:t>AP04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BP04</w:t>
      </w:r>
      <w:r w:rsidRPr="003845C5">
        <w:rPr>
          <w:rFonts w:hint="eastAsia"/>
          <w:lang w:val="zh-CN"/>
        </w:rPr>
        <w:t>）</w:t>
      </w:r>
      <w:bookmarkEnd w:id="7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830AB3" w:rsidRDefault="001E0E71" w:rsidP="00E554E0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830AB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AP04</w:t>
            </w:r>
            <w:r w:rsidRPr="00830AB3">
              <w:rPr>
                <w:rFonts w:ascii="Meiryo" w:eastAsia="Meiryo" w:hAnsi="Meiryo" w:cs="Meiryo"/>
              </w:rPr>
              <w:t>07</w:t>
            </w:r>
            <w:r>
              <w:rPr>
                <w:rFonts w:ascii="Meiryo" w:eastAsia="Meiryo" w:hAnsi="Meiryo" w:cs="Meiryo"/>
              </w:rPr>
              <w:t>5</w:t>
            </w:r>
            <w:r w:rsidRPr="00830AB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E554E0">
            <w:r w:rsidRPr="00A36486">
              <w:lastRenderedPageBreak/>
              <w:t xml:space="preserve">IW: 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E554E0">
            <w:r w:rsidRPr="00A36486">
              <w:t>AP04</w:t>
            </w:r>
            <w:r w:rsidRPr="00A36486">
              <w:rPr>
                <w:rFonts w:hint="eastAsia"/>
              </w:rPr>
              <w:t>：命令字符</w:t>
            </w:r>
          </w:p>
          <w:p w:rsidR="001E0E71" w:rsidRPr="00A36486" w:rsidRDefault="001E0E71" w:rsidP="00E554E0">
            <w:r w:rsidRPr="00A36486">
              <w:t>075</w:t>
            </w:r>
            <w:r w:rsidRPr="00A36486">
              <w:rPr>
                <w:rFonts w:hint="eastAsia"/>
              </w:rPr>
              <w:t>：电池电量低于百分之</w:t>
            </w:r>
            <w:r w:rsidRPr="00A36486">
              <w:t xml:space="preserve">75  , </w:t>
            </w:r>
            <w:r w:rsidRPr="00A36486">
              <w:rPr>
                <w:rFonts w:hint="eastAsia"/>
              </w:rPr>
              <w:t>电量在低于</w:t>
            </w:r>
            <w:r w:rsidRPr="00A36486">
              <w:t>75%</w:t>
            </w:r>
            <w:r w:rsidRPr="00A36486">
              <w:rPr>
                <w:rFonts w:hint="eastAsia"/>
              </w:rPr>
              <w:t>，</w:t>
            </w:r>
            <w:r w:rsidRPr="00A36486">
              <w:t>50%</w:t>
            </w:r>
            <w:r w:rsidRPr="00A36486">
              <w:rPr>
                <w:rFonts w:hint="eastAsia"/>
              </w:rPr>
              <w:t>，</w:t>
            </w:r>
            <w:r w:rsidRPr="00A36486">
              <w:t>25%</w:t>
            </w:r>
            <w:r w:rsidRPr="00A36486">
              <w:rPr>
                <w:rFonts w:hint="eastAsia"/>
              </w:rPr>
              <w:t>，</w:t>
            </w:r>
            <w:r w:rsidRPr="00A36486">
              <w:t>10%</w:t>
            </w:r>
            <w:r w:rsidRPr="00A36486">
              <w:rPr>
                <w:rFonts w:hint="eastAsia"/>
              </w:rPr>
              <w:t>的时候出发该电量状态上报报警包，用于平台获取电量信息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F72FFF">
            <w:r w:rsidRPr="00A36486">
              <w:rPr>
                <w:rFonts w:hint="eastAsia"/>
              </w:rPr>
              <w:t>平台回复</w:t>
            </w:r>
            <w:r w:rsidRPr="00A36486">
              <w:br/>
            </w:r>
            <w:r>
              <w:rPr>
                <w:rFonts w:ascii="Meiryo" w:eastAsia="Meiryo" w:hAnsi="Meiryo" w:cs="Meiryo"/>
              </w:rPr>
              <w:t>I</w:t>
            </w:r>
            <w:r w:rsidRPr="00AE728F">
              <w:rPr>
                <w:rFonts w:ascii="Meiryo" w:eastAsia="Meiryo" w:hAnsi="Meiryo" w:cs="Meiryo"/>
              </w:rPr>
              <w:t>WBP0</w:t>
            </w:r>
            <w:r>
              <w:rPr>
                <w:rFonts w:ascii="Meiryo" w:eastAsia="Meiryo" w:hAnsi="Meiryo" w:cs="Meiryo"/>
              </w:rPr>
              <w:t>4</w:t>
            </w:r>
            <w:r w:rsidRPr="00AE728F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A72B49">
      <w:pPr>
        <w:pStyle w:val="2"/>
        <w:numPr>
          <w:ilvl w:val="0"/>
          <w:numId w:val="5"/>
        </w:numPr>
        <w:rPr>
          <w:lang w:val="zh-CN"/>
        </w:rPr>
      </w:pPr>
      <w:bookmarkStart w:id="8" w:name="_Toc445226770"/>
      <w:r w:rsidRPr="003845C5">
        <w:rPr>
          <w:rFonts w:hint="eastAsia"/>
          <w:lang w:val="zh-CN"/>
        </w:rPr>
        <w:t>语音查询接收协议（上行协议号：</w:t>
      </w:r>
      <w:r w:rsidRPr="003845C5">
        <w:rPr>
          <w:lang w:val="zh-CN"/>
        </w:rPr>
        <w:t>AP05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BP05</w:t>
      </w:r>
      <w:r w:rsidRPr="003845C5">
        <w:rPr>
          <w:rFonts w:hint="eastAsia"/>
          <w:lang w:val="zh-CN"/>
        </w:rPr>
        <w:t>）</w:t>
      </w:r>
      <w:bookmarkEnd w:id="8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152523" w:rsidRDefault="001E0E71" w:rsidP="00A06AF3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AP05</w:t>
            </w:r>
            <w:r w:rsidRPr="00A06AF3">
              <w:rPr>
                <w:rStyle w:val="af5"/>
                <w:rFonts w:ascii="Meiryo" w:eastAsia="Meiryo" w:hAnsi="Meiryo" w:cs="Meiryo"/>
                <w:i w:val="0"/>
                <w:color w:val="auto"/>
              </w:rPr>
              <w:t>,</w:t>
            </w:r>
            <w:r>
              <w:rPr>
                <w:rStyle w:val="af5"/>
                <w:rFonts w:ascii="Meiryo" w:eastAsia="Meiryo" w:hAnsi="Meiryo" w:cs="Meiryo"/>
                <w:i w:val="0"/>
                <w:color w:val="auto"/>
              </w:rPr>
              <w:t>1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AP05 : </w:t>
            </w:r>
            <w:r w:rsidRPr="00A36486">
              <w:rPr>
                <w:rFonts w:cs="宋体" w:hint="eastAsia"/>
              </w:rPr>
              <w:t>命令字符</w:t>
            </w:r>
          </w:p>
          <w:p w:rsidR="001E0E71" w:rsidRPr="00A36486" w:rsidRDefault="001E0E71" w:rsidP="00485A10">
            <w:r w:rsidRPr="00A36486">
              <w:t>1</w:t>
            </w:r>
            <w:r w:rsidRPr="00A36486">
              <w:rPr>
                <w:rFonts w:hint="eastAsia"/>
              </w:rPr>
              <w:t>：表示此时设备空闲，可接收服务器端语音下发，</w:t>
            </w:r>
            <w:r w:rsidRPr="00A36486">
              <w:t>0</w:t>
            </w:r>
            <w:r w:rsidRPr="00A36486">
              <w:rPr>
                <w:rFonts w:hint="eastAsia"/>
              </w:rPr>
              <w:t>表示仅查询数量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 w:rsidRPr="003F0F0F">
              <w:rPr>
                <w:rFonts w:ascii="Meiryo" w:eastAsia="Meiryo" w:hAnsi="Meiryo" w:cs="Meiryo"/>
              </w:rPr>
              <w:t>IWBP0</w:t>
            </w:r>
            <w:r>
              <w:rPr>
                <w:rFonts w:ascii="Meiryo" w:eastAsia="Meiryo" w:hAnsi="Meiryo" w:cs="Meiryo"/>
              </w:rPr>
              <w:t>5</w:t>
            </w:r>
            <w:r w:rsidRPr="003F0F0F">
              <w:rPr>
                <w:rFonts w:ascii="Meiryo" w:eastAsia="Meiryo" w:hAnsi="Meiryo" w:cs="Meiryo"/>
              </w:rPr>
              <w:t>,6</w:t>
            </w:r>
            <w:r>
              <w:rPr>
                <w:rFonts w:ascii="Meiryo" w:eastAsia="Meiryo" w:hAnsi="Meiryo" w:cs="Meiryo"/>
              </w:rPr>
              <w:t>#</w:t>
            </w:r>
          </w:p>
          <w:p w:rsidR="001E0E71" w:rsidRPr="00A36486" w:rsidRDefault="001E0E71" w:rsidP="004E79D4">
            <w:r w:rsidRPr="00A36486">
              <w:t xml:space="preserve">6 </w:t>
            </w:r>
            <w:r w:rsidRPr="00A36486">
              <w:rPr>
                <w:rFonts w:hint="eastAsia"/>
              </w:rPr>
              <w:t>：表明此时服务器有</w:t>
            </w:r>
            <w:r w:rsidRPr="00A36486">
              <w:t>6</w:t>
            </w:r>
            <w:r w:rsidRPr="00A36486">
              <w:rPr>
                <w:rFonts w:hint="eastAsia"/>
              </w:rPr>
              <w:t>条语音待接收</w:t>
            </w:r>
          </w:p>
          <w:p w:rsidR="001E0E71" w:rsidRPr="00A36486" w:rsidRDefault="001E0E71" w:rsidP="004E79D4">
            <w:r w:rsidRPr="00A36486">
              <w:rPr>
                <w:rFonts w:hint="eastAsia"/>
              </w:rPr>
              <w:t>若接收标识为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。则在响应后。开始下发第一条语音包，若语音消息数为</w:t>
            </w:r>
            <w:r w:rsidRPr="00A36486">
              <w:t>0</w:t>
            </w:r>
            <w:r w:rsidRPr="00A36486">
              <w:rPr>
                <w:rFonts w:hint="eastAsia"/>
              </w:rPr>
              <w:t>时，则不进行下一步。</w:t>
            </w:r>
          </w:p>
          <w:p w:rsidR="001E0E71" w:rsidRPr="00A36486" w:rsidRDefault="001E0E71" w:rsidP="004E79D4">
            <w:r w:rsidRPr="00A36486">
              <w:rPr>
                <w:rFonts w:hint="eastAsia"/>
              </w:rPr>
              <w:t>语音流程：</w:t>
            </w:r>
          </w:p>
          <w:p w:rsidR="001E0E71" w:rsidRPr="00A36486" w:rsidRDefault="001E0E71" w:rsidP="00973D99">
            <w:r w:rsidRPr="00A36486">
              <w:rPr>
                <w:rFonts w:hint="eastAsia"/>
              </w:rPr>
              <w:t>收到</w:t>
            </w:r>
            <w:r w:rsidRPr="00A36486">
              <w:t xml:space="preserve"> BP27</w:t>
            </w:r>
            <w:r w:rsidRPr="00A36486">
              <w:rPr>
                <w:rFonts w:hint="eastAsia"/>
              </w:rPr>
              <w:t>后，设备若空闲，则发送</w:t>
            </w:r>
            <w:r w:rsidRPr="00A36486">
              <w:t>AP05</w:t>
            </w:r>
            <w:r w:rsidRPr="00A36486">
              <w:rPr>
                <w:rFonts w:hint="eastAsia"/>
              </w:rPr>
              <w:t>查询语音数量，若</w:t>
            </w:r>
            <w:r w:rsidRPr="00A36486">
              <w:t>AP05</w:t>
            </w:r>
            <w:r w:rsidRPr="00A36486">
              <w:rPr>
                <w:rFonts w:hint="eastAsia"/>
              </w:rPr>
              <w:t>标志位为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，则服务器在收到查询，响应完当前数量后，开始调用</w:t>
            </w:r>
            <w:r w:rsidRPr="00A36486">
              <w:t>BP28</w:t>
            </w:r>
            <w:r w:rsidRPr="00A36486">
              <w:rPr>
                <w:rFonts w:hint="eastAsia"/>
              </w:rPr>
              <w:t>发送语音。当有多条语音时，设备可在处理完当前语音后。继续发送</w:t>
            </w:r>
            <w:r w:rsidRPr="00A36486">
              <w:t>AP05</w:t>
            </w:r>
            <w:r w:rsidRPr="00A36486">
              <w:rPr>
                <w:rFonts w:hint="eastAsia"/>
              </w:rPr>
              <w:t>，来获取余下语音。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051E25">
      <w:pPr>
        <w:pStyle w:val="2"/>
        <w:numPr>
          <w:ilvl w:val="0"/>
          <w:numId w:val="5"/>
        </w:numPr>
        <w:rPr>
          <w:lang w:val="zh-CN"/>
        </w:rPr>
      </w:pPr>
      <w:bookmarkStart w:id="9" w:name="_Toc445226771"/>
      <w:r w:rsidRPr="003845C5">
        <w:rPr>
          <w:lang w:val="zh-CN"/>
        </w:rPr>
        <w:lastRenderedPageBreak/>
        <w:t>AGPS</w:t>
      </w:r>
      <w:r w:rsidRPr="003845C5">
        <w:rPr>
          <w:rFonts w:hint="eastAsia"/>
          <w:lang w:val="zh-CN"/>
        </w:rPr>
        <w:t>辅助定位包</w:t>
      </w:r>
      <w:r w:rsidRPr="003845C5">
        <w:rPr>
          <w:lang w:val="zh-CN"/>
        </w:rPr>
        <w:t xml:space="preserve"> (</w:t>
      </w:r>
      <w:r w:rsidRPr="003845C5">
        <w:rPr>
          <w:rFonts w:hint="eastAsia"/>
          <w:lang w:val="zh-CN"/>
        </w:rPr>
        <w:t>上行协议号：</w:t>
      </w:r>
      <w:r w:rsidRPr="003845C5">
        <w:rPr>
          <w:lang w:val="zh-CN"/>
        </w:rPr>
        <w:t>AP06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BP06)</w:t>
      </w:r>
      <w:bookmarkEnd w:id="9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EF462D" w:rsidRDefault="001E0E71" w:rsidP="004E79D4">
            <w:pPr>
              <w:rPr>
                <w:rFonts w:ascii="Meiryo" w:eastAsia="Meiryo" w:hAnsi="Meiryo" w:cs="Meiryo"/>
              </w:rPr>
            </w:pPr>
            <w:r w:rsidRPr="00EF462D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</w:t>
            </w:r>
            <w:r w:rsidRPr="00A36486">
              <w:rPr>
                <w:rStyle w:val="af5"/>
                <w:rFonts w:ascii="Meiryo" w:eastAsia="华文新魏" w:hAnsi="Meiryo" w:cs="Meiryo"/>
              </w:rPr>
              <w:t>6</w:t>
            </w:r>
            <w:r w:rsidRPr="00EF462D">
              <w:rPr>
                <w:rFonts w:ascii="Meiryo" w:eastAsia="Meiryo" w:hAnsi="Meiryo" w:cs="Meiryo"/>
              </w:rPr>
              <w:t>,</w:t>
            </w:r>
            <w:r w:rsidRPr="00A36486">
              <w:t xml:space="preserve"> 460,0,9520,3671</w:t>
            </w:r>
            <w:r w:rsidRPr="00EF462D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 xml:space="preserve">IW: 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4E79D4">
            <w:r w:rsidRPr="00A36486">
              <w:t>AP06:</w:t>
            </w:r>
            <w:r w:rsidRPr="00A36486">
              <w:rPr>
                <w:rFonts w:hint="eastAsia"/>
              </w:rPr>
              <w:t>命令字</w:t>
            </w:r>
          </w:p>
          <w:p w:rsidR="001E0E71" w:rsidRPr="00A36486" w:rsidRDefault="001E0E71" w:rsidP="004E79D4">
            <w:r w:rsidRPr="00A36486">
              <w:t>460,0,9520,3671 : LBS</w:t>
            </w:r>
            <w:r w:rsidRPr="00A36486">
              <w:rPr>
                <w:rFonts w:hint="eastAsia"/>
              </w:rPr>
              <w:t>基站数据</w:t>
            </w:r>
            <w:r w:rsidRPr="00A36486">
              <w:t>,MCC</w:t>
            </w:r>
            <w:r w:rsidRPr="00A36486">
              <w:rPr>
                <w:rFonts w:hint="eastAsia"/>
              </w:rPr>
              <w:t>国家码</w:t>
            </w:r>
            <w:r w:rsidRPr="00A36486">
              <w:t>,460</w:t>
            </w:r>
            <w:r w:rsidRPr="00A36486">
              <w:rPr>
                <w:rFonts w:hint="eastAsia"/>
              </w:rPr>
              <w:t>为中国</w:t>
            </w:r>
            <w:r w:rsidRPr="00A36486">
              <w:t>,0:MNC,0</w:t>
            </w:r>
            <w:r w:rsidRPr="00A36486">
              <w:rPr>
                <w:rFonts w:hint="eastAsia"/>
              </w:rPr>
              <w:t>为移动</w:t>
            </w:r>
            <w:r w:rsidRPr="00A36486">
              <w:t>,9520:LAC,</w:t>
            </w:r>
            <w:r w:rsidRPr="00A36486">
              <w:rPr>
                <w:rFonts w:hint="eastAsia"/>
              </w:rPr>
              <w:t>十进制</w:t>
            </w:r>
            <w:r w:rsidRPr="00A36486">
              <w:t>,3671,CID,</w:t>
            </w:r>
            <w:r w:rsidRPr="00A36486">
              <w:rPr>
                <w:rFonts w:hint="eastAsia"/>
              </w:rPr>
              <w:t>十进制</w:t>
            </w:r>
          </w:p>
          <w:p w:rsidR="001E0E71" w:rsidRPr="00A36486" w:rsidRDefault="001E0E71" w:rsidP="004E79D4"/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平台回复</w:t>
            </w:r>
            <w:r w:rsidRPr="00A36486">
              <w:br/>
              <w:t>IWBP06,23.11333,113.12333#</w:t>
            </w:r>
          </w:p>
          <w:p w:rsidR="001E0E71" w:rsidRPr="00A36486" w:rsidRDefault="001E0E71" w:rsidP="004E79D4">
            <w:r w:rsidRPr="00A36486">
              <w:t>23.11333,113.12333:</w:t>
            </w:r>
            <w:r w:rsidRPr="00A36486">
              <w:rPr>
                <w:rFonts w:hint="eastAsia"/>
              </w:rPr>
              <w:t>纬度</w:t>
            </w:r>
            <w:r w:rsidRPr="00A36486">
              <w:t>,</w:t>
            </w:r>
            <w:r w:rsidRPr="00A36486">
              <w:rPr>
                <w:rFonts w:hint="eastAsia"/>
              </w:rPr>
              <w:t>经度</w:t>
            </w:r>
          </w:p>
          <w:p w:rsidR="001E0E71" w:rsidRPr="00A36486" w:rsidRDefault="001E0E71" w:rsidP="004E79D4"/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66961" w:rsidRDefault="001E0E71" w:rsidP="00366961">
      <w:pPr>
        <w:rPr>
          <w:lang w:val="zh-CN"/>
        </w:rPr>
      </w:pPr>
    </w:p>
    <w:p w:rsidR="001E0E71" w:rsidRPr="00051E25" w:rsidRDefault="001E0E71" w:rsidP="00051E25">
      <w:pPr>
        <w:pStyle w:val="2"/>
        <w:numPr>
          <w:ilvl w:val="0"/>
          <w:numId w:val="5"/>
        </w:numPr>
        <w:rPr>
          <w:lang w:val="zh-CN"/>
        </w:rPr>
      </w:pPr>
      <w:bookmarkStart w:id="10" w:name="_Toc445226772"/>
      <w:r w:rsidRPr="00051E25">
        <w:rPr>
          <w:rFonts w:hint="eastAsia"/>
          <w:lang w:val="zh-CN"/>
        </w:rPr>
        <w:t>语音上行（上行协议号：</w:t>
      </w:r>
      <w:r w:rsidRPr="00051E25">
        <w:rPr>
          <w:lang w:val="zh-CN"/>
        </w:rPr>
        <w:t>AP07</w:t>
      </w:r>
      <w:r w:rsidRPr="00051E25">
        <w:rPr>
          <w:rFonts w:hint="eastAsia"/>
          <w:lang w:val="zh-CN"/>
        </w:rPr>
        <w:t>，响应：</w:t>
      </w:r>
      <w:r w:rsidRPr="00051E25">
        <w:rPr>
          <w:lang w:val="zh-CN"/>
        </w:rPr>
        <w:t>BP07</w:t>
      </w:r>
      <w:r w:rsidRPr="00051E25">
        <w:rPr>
          <w:rFonts w:hint="eastAsia"/>
          <w:lang w:val="zh-CN"/>
        </w:rPr>
        <w:t>）</w:t>
      </w:r>
      <w:bookmarkEnd w:id="10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152523" w:rsidRDefault="001E0E71" w:rsidP="00DA175A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AP07</w:t>
            </w:r>
            <w:r w:rsidRPr="00152523">
              <w:rPr>
                <w:rFonts w:ascii="Meiryo" w:eastAsia="Meiryo" w:hAnsi="Meiryo" w:cs="Meiryo"/>
              </w:rPr>
              <w:t>,20140818064408,6,1,1024,XXXXXX</w:t>
            </w:r>
            <w:r>
              <w:rPr>
                <w:rFonts w:ascii="Meiryo" w:eastAsia="Meiryo" w:hAnsi="Meiryo" w:cs="Meiryo"/>
              </w:rPr>
              <w:t>XXXXXXXXXXXXXXXXXXXXXXXXXXX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7055B0">
            <w:r w:rsidRPr="00A36486">
              <w:t xml:space="preserve">AP07 : </w:t>
            </w:r>
            <w:r w:rsidRPr="00A36486">
              <w:rPr>
                <w:rFonts w:cs="宋体" w:hint="eastAsia"/>
              </w:rPr>
              <w:t>命令字符</w:t>
            </w:r>
          </w:p>
          <w:p w:rsidR="001E0E71" w:rsidRPr="00A36486" w:rsidRDefault="001E0E71" w:rsidP="007055B0">
            <w:r w:rsidRPr="00A36486">
              <w:t>20140818064408 :</w:t>
            </w:r>
            <w:proofErr w:type="spellStart"/>
            <w:r w:rsidRPr="00A36486">
              <w:t>yyyyMMddHHmmss</w:t>
            </w:r>
            <w:proofErr w:type="spellEnd"/>
            <w:r w:rsidRPr="00A36486">
              <w:t xml:space="preserve"> </w:t>
            </w:r>
            <w:r w:rsidRPr="00A36486">
              <w:rPr>
                <w:rFonts w:cs="宋体" w:hint="eastAsia"/>
              </w:rPr>
              <w:t>格式的年月日时分秒，设备录音时间</w:t>
            </w:r>
          </w:p>
          <w:p w:rsidR="001E0E71" w:rsidRPr="00A36486" w:rsidRDefault="001E0E71" w:rsidP="007055B0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1E0E71" w:rsidRPr="00A36486" w:rsidRDefault="001E0E71" w:rsidP="007055B0">
            <w:r w:rsidRPr="00A36486">
              <w:t xml:space="preserve">1 </w:t>
            </w:r>
            <w:r w:rsidRPr="00A36486">
              <w:rPr>
                <w:rFonts w:cs="宋体" w:hint="eastAsia"/>
              </w:rPr>
              <w:t>：当前包数，第一包为</w:t>
            </w:r>
            <w:r w:rsidRPr="00A36486">
              <w:t>1</w:t>
            </w:r>
            <w:r w:rsidRPr="00A36486">
              <w:rPr>
                <w:rFonts w:cs="宋体" w:hint="eastAsia"/>
              </w:rPr>
              <w:t>，第二包为</w:t>
            </w:r>
            <w:r w:rsidRPr="00A36486">
              <w:t>2</w:t>
            </w:r>
            <w:r w:rsidRPr="00A36486">
              <w:rPr>
                <w:rFonts w:cs="宋体" w:hint="eastAsia"/>
              </w:rPr>
              <w:t>，。。。。。。同一个语音包的语音时间相同</w:t>
            </w:r>
          </w:p>
          <w:p w:rsidR="001E0E71" w:rsidRPr="00A36486" w:rsidRDefault="001E0E71" w:rsidP="007055B0">
            <w:r w:rsidRPr="00A36486">
              <w:t>1024 :</w:t>
            </w:r>
            <w:r w:rsidRPr="00A36486">
              <w:rPr>
                <w:rFonts w:cs="宋体" w:hint="eastAsia"/>
              </w:rPr>
              <w:t>语音包长度</w:t>
            </w:r>
          </w:p>
          <w:p w:rsidR="001E0E71" w:rsidRPr="00A36486" w:rsidRDefault="001E0E71" w:rsidP="007055B0">
            <w:pPr>
              <w:rPr>
                <w:rFonts w:cs="宋体"/>
              </w:rPr>
            </w:pPr>
            <w:r w:rsidRPr="00A36486">
              <w:lastRenderedPageBreak/>
              <w:t>XXXXXXXXXXXXXXXXXXXXXXXXXXXXXXXXXXXXXX</w:t>
            </w:r>
            <w:r w:rsidRPr="00A36486">
              <w:rPr>
                <w:rFonts w:cs="宋体" w:hint="eastAsia"/>
              </w:rPr>
              <w:t>：当前音频数据</w:t>
            </w:r>
            <w:r w:rsidRPr="00A36486">
              <w:t xml:space="preserve">, </w:t>
            </w:r>
            <w:r w:rsidRPr="00A36486">
              <w:rPr>
                <w:rFonts w:cs="宋体" w:hint="eastAsia"/>
              </w:rPr>
              <w:t>每个音频数据包大小为</w:t>
            </w:r>
            <w:r w:rsidRPr="00A36486">
              <w:t>1024</w:t>
            </w:r>
            <w:r w:rsidRPr="00A36486">
              <w:rPr>
                <w:rFonts w:cs="宋体" w:hint="eastAsia"/>
              </w:rPr>
              <w:t>字节，最后一包不足</w:t>
            </w:r>
            <w:r w:rsidRPr="00A36486">
              <w:t>1024</w:t>
            </w:r>
            <w:r w:rsidRPr="00A36486">
              <w:rPr>
                <w:rFonts w:cs="宋体" w:hint="eastAsia"/>
              </w:rPr>
              <w:t>的取实际字节数</w:t>
            </w:r>
          </w:p>
          <w:p w:rsidR="001E0E71" w:rsidRPr="00A36486" w:rsidRDefault="001E0E71" w:rsidP="002958C6">
            <w:r w:rsidRPr="00A36486">
              <w:rPr>
                <w:rFonts w:cs="宋体" w:hint="eastAsia"/>
              </w:rPr>
              <w:t>语音包上传规则：</w:t>
            </w:r>
          </w:p>
          <w:p w:rsidR="001E0E71" w:rsidRPr="00A36486" w:rsidRDefault="001E0E71" w:rsidP="002958C6">
            <w:r w:rsidRPr="00A36486">
              <w:rPr>
                <w:rFonts w:cs="宋体" w:hint="eastAsia"/>
              </w:rPr>
              <w:t>按包次序依次上传，上传后如果没有收到服务器的响应包，则继续上传该语音包。</w:t>
            </w:r>
          </w:p>
          <w:p w:rsidR="001E0E71" w:rsidRPr="00A36486" w:rsidRDefault="001E0E71" w:rsidP="002958C6">
            <w:r w:rsidRPr="00A36486">
              <w:rPr>
                <w:rFonts w:cs="宋体" w:hint="eastAsia"/>
              </w:rPr>
              <w:t>收到设备回复确认数据包接收成功状态后，继续开始依次上传下一个数据包。。。。。。</w:t>
            </w:r>
          </w:p>
          <w:p w:rsidR="001E0E71" w:rsidRPr="00A36486" w:rsidRDefault="001E0E71" w:rsidP="002958C6">
            <w:r w:rsidRPr="00A36486">
              <w:rPr>
                <w:rFonts w:cs="宋体" w:hint="eastAsia"/>
              </w:rPr>
              <w:t>如果设备回复确认数据包接收失败状态，则重复发送上一个数据包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0C7B0E">
            <w:r w:rsidRPr="003F0F0F">
              <w:rPr>
                <w:rFonts w:ascii="Meiryo" w:eastAsia="Meiryo" w:hAnsi="Meiryo" w:cs="Meiryo"/>
              </w:rPr>
              <w:t>IWBP0</w:t>
            </w:r>
            <w:r>
              <w:rPr>
                <w:rFonts w:ascii="Meiryo" w:eastAsia="Meiryo" w:hAnsi="Meiryo" w:cs="Meiryo"/>
              </w:rPr>
              <w:t>7</w:t>
            </w:r>
            <w:r w:rsidRPr="003F0F0F">
              <w:rPr>
                <w:rFonts w:ascii="Meiryo" w:eastAsia="Meiryo" w:hAnsi="Meiryo" w:cs="Meiryo"/>
              </w:rPr>
              <w:t xml:space="preserve">,20140818064408,6,1,1# </w:t>
            </w:r>
          </w:p>
          <w:p w:rsidR="001E0E71" w:rsidRPr="00A36486" w:rsidRDefault="001E0E71" w:rsidP="000C7B0E">
            <w:r w:rsidRPr="003F0F0F">
              <w:rPr>
                <w:rFonts w:ascii="Meiryo" w:eastAsia="Meiryo" w:hAnsi="Meiryo" w:cs="Meiryo"/>
              </w:rPr>
              <w:t>20140818064408</w:t>
            </w:r>
            <w:r w:rsidRPr="00A36486">
              <w:rPr>
                <w:rFonts w:cs="宋体" w:hint="eastAsia"/>
              </w:rPr>
              <w:t>：设备语音时间，</w:t>
            </w:r>
            <w:proofErr w:type="spellStart"/>
            <w:r w:rsidRPr="00A36486">
              <w:t>yyyyMMddHHmmss</w:t>
            </w:r>
            <w:proofErr w:type="spellEnd"/>
            <w:r w:rsidRPr="00A36486">
              <w:t xml:space="preserve"> </w:t>
            </w:r>
            <w:r w:rsidRPr="00A36486">
              <w:rPr>
                <w:rFonts w:cs="宋体" w:hint="eastAsia"/>
              </w:rPr>
              <w:t>格式的年月日时分秒</w:t>
            </w:r>
          </w:p>
          <w:p w:rsidR="001E0E71" w:rsidRPr="00A36486" w:rsidRDefault="001E0E71" w:rsidP="000C7B0E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1E0E71" w:rsidRPr="00A36486" w:rsidRDefault="001E0E71" w:rsidP="000C7B0E">
            <w:r w:rsidRPr="00A36486">
              <w:t>1</w:t>
            </w:r>
            <w:r w:rsidRPr="00A36486">
              <w:rPr>
                <w:rFonts w:cs="宋体" w:hint="eastAsia"/>
              </w:rPr>
              <w:t>：当前设备收到的是第几个包</w:t>
            </w:r>
          </w:p>
          <w:p w:rsidR="001E0E71" w:rsidRPr="00A36486" w:rsidRDefault="001E0E71" w:rsidP="000C7B0E">
            <w:r w:rsidRPr="00A36486">
              <w:t>1</w:t>
            </w:r>
            <w:r w:rsidRPr="00A36486">
              <w:rPr>
                <w:rFonts w:cs="宋体" w:hint="eastAsia"/>
              </w:rPr>
              <w:t>：表示服务器接受数据成功，</w:t>
            </w:r>
            <w:r w:rsidRPr="00A36486">
              <w:t>0</w:t>
            </w:r>
            <w:r w:rsidRPr="00A36486">
              <w:rPr>
                <w:rFonts w:cs="宋体" w:hint="eastAsia"/>
              </w:rPr>
              <w:t>表示服务器接受数据失败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030655" w:rsidRDefault="005D1A3E" w:rsidP="00030655">
      <w:pPr>
        <w:pStyle w:val="2"/>
        <w:numPr>
          <w:ilvl w:val="0"/>
          <w:numId w:val="5"/>
        </w:numPr>
        <w:rPr>
          <w:highlight w:val="green"/>
          <w:lang w:val="zh-CN"/>
        </w:rPr>
      </w:pPr>
      <w:bookmarkStart w:id="11" w:name="_Toc445226773"/>
      <w:r w:rsidRPr="00030655">
        <w:rPr>
          <w:highlight w:val="green"/>
          <w:lang w:val="zh-CN"/>
        </w:rPr>
        <w:t>上传计步</w:t>
      </w:r>
      <w:r w:rsidRPr="00030655">
        <w:rPr>
          <w:rFonts w:hint="eastAsia"/>
          <w:highlight w:val="green"/>
          <w:lang w:val="zh-CN"/>
        </w:rPr>
        <w:t>数据</w:t>
      </w:r>
      <w:r w:rsidR="00030655">
        <w:rPr>
          <w:highlight w:val="green"/>
          <w:lang w:val="zh-CN"/>
        </w:rPr>
        <w:t>（上行协议号：</w:t>
      </w:r>
      <w:r w:rsidR="00030655">
        <w:rPr>
          <w:rFonts w:hint="eastAsia"/>
          <w:highlight w:val="green"/>
          <w:lang w:val="zh-CN"/>
        </w:rPr>
        <w:t>AP</w:t>
      </w:r>
      <w:r w:rsidR="00030655">
        <w:rPr>
          <w:highlight w:val="green"/>
          <w:lang w:val="zh-CN"/>
        </w:rPr>
        <w:t>08</w:t>
      </w:r>
      <w:r w:rsidR="00030655">
        <w:rPr>
          <w:highlight w:val="green"/>
          <w:lang w:val="zh-CN"/>
        </w:rPr>
        <w:t>，</w:t>
      </w:r>
      <w:r w:rsidR="00030655">
        <w:rPr>
          <w:rFonts w:hint="eastAsia"/>
          <w:highlight w:val="green"/>
          <w:lang w:val="zh-CN"/>
        </w:rPr>
        <w:t>响应</w:t>
      </w:r>
      <w:r w:rsidR="00030655">
        <w:rPr>
          <w:highlight w:val="green"/>
          <w:lang w:val="zh-CN"/>
        </w:rPr>
        <w:t>：</w:t>
      </w:r>
      <w:r w:rsidR="00030655">
        <w:rPr>
          <w:rFonts w:hint="eastAsia"/>
          <w:highlight w:val="green"/>
          <w:lang w:val="zh-CN"/>
        </w:rPr>
        <w:t>BP08</w:t>
      </w:r>
      <w:r w:rsidR="00030655">
        <w:rPr>
          <w:highlight w:val="green"/>
          <w:lang w:val="zh-CN"/>
        </w:rPr>
        <w:t>）</w:t>
      </w:r>
      <w:bookmarkEnd w:id="11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5D1A3E" w:rsidRPr="00A36486" w:rsidTr="00883CF8">
        <w:tc>
          <w:tcPr>
            <w:tcW w:w="9464" w:type="dxa"/>
            <w:gridSpan w:val="2"/>
          </w:tcPr>
          <w:p w:rsidR="005D1A3E" w:rsidRPr="00A36486" w:rsidRDefault="005D1A3E" w:rsidP="00883CF8">
            <w:r w:rsidRPr="00A36486">
              <w:rPr>
                <w:rFonts w:hint="eastAsia"/>
              </w:rPr>
              <w:t>示例：</w:t>
            </w:r>
          </w:p>
        </w:tc>
      </w:tr>
      <w:tr w:rsidR="005D1A3E" w:rsidRPr="00A36486" w:rsidTr="00883CF8">
        <w:tc>
          <w:tcPr>
            <w:tcW w:w="9464" w:type="dxa"/>
            <w:gridSpan w:val="2"/>
          </w:tcPr>
          <w:p w:rsidR="005D1A3E" w:rsidRPr="00152523" w:rsidRDefault="005D1A3E" w:rsidP="00030655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</w:t>
            </w:r>
            <w:r>
              <w:rPr>
                <w:rStyle w:val="af5"/>
                <w:rFonts w:ascii="Meiryo" w:eastAsia="Meiryo" w:hAnsi="Meiryo" w:cs="Meiryo"/>
              </w:rPr>
              <w:t>8</w:t>
            </w:r>
            <w:r w:rsidR="00030655">
              <w:rPr>
                <w:rFonts w:ascii="Meiryo" w:eastAsia="Meiryo" w:hAnsi="Meiryo" w:cs="Meiryo"/>
              </w:rPr>
              <w:t>,</w:t>
            </w:r>
            <w:r w:rsidRPr="00152523">
              <w:rPr>
                <w:rFonts w:ascii="Meiryo" w:eastAsia="Meiryo" w:hAnsi="Meiryo" w:cs="Meiryo"/>
              </w:rPr>
              <w:t>140818064408,</w:t>
            </w:r>
            <w:r w:rsidR="00030655">
              <w:rPr>
                <w:rFonts w:ascii="Meiryo" w:eastAsia="Meiryo" w:hAnsi="Meiryo" w:cs="Meiryo"/>
              </w:rPr>
              <w:t>3574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5D1A3E" w:rsidRPr="00A36486" w:rsidTr="00883CF8">
        <w:tc>
          <w:tcPr>
            <w:tcW w:w="9464" w:type="dxa"/>
            <w:gridSpan w:val="2"/>
          </w:tcPr>
          <w:p w:rsidR="005D1A3E" w:rsidRPr="00A36486" w:rsidRDefault="005D1A3E" w:rsidP="00883CF8">
            <w:r w:rsidRPr="00A36486">
              <w:rPr>
                <w:rFonts w:hint="eastAsia"/>
              </w:rPr>
              <w:t>说明：</w:t>
            </w:r>
          </w:p>
        </w:tc>
      </w:tr>
      <w:tr w:rsidR="005D1A3E" w:rsidRPr="00A36486" w:rsidTr="00883CF8">
        <w:trPr>
          <w:trHeight w:val="640"/>
        </w:trPr>
        <w:tc>
          <w:tcPr>
            <w:tcW w:w="9464" w:type="dxa"/>
            <w:gridSpan w:val="2"/>
          </w:tcPr>
          <w:p w:rsidR="005D1A3E" w:rsidRPr="00A36486" w:rsidRDefault="005D1A3E" w:rsidP="00883CF8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5D1A3E" w:rsidRPr="00A36486" w:rsidRDefault="005D1A3E" w:rsidP="00883CF8">
            <w:r w:rsidRPr="00A36486">
              <w:t>AP07</w:t>
            </w:r>
            <w:r w:rsidR="00030655">
              <w:t>BP08</w:t>
            </w:r>
            <w:r w:rsidRPr="00A36486">
              <w:t xml:space="preserve"> : </w:t>
            </w:r>
            <w:r w:rsidRPr="00A36486">
              <w:rPr>
                <w:rFonts w:cs="宋体" w:hint="eastAsia"/>
              </w:rPr>
              <w:t>命令字符</w:t>
            </w:r>
          </w:p>
          <w:p w:rsidR="005D1A3E" w:rsidRPr="00A36486" w:rsidRDefault="00030655" w:rsidP="00883CF8">
            <w:r>
              <w:t>140818064408 :</w:t>
            </w:r>
            <w:proofErr w:type="spellStart"/>
            <w:r w:rsidR="005D1A3E" w:rsidRPr="00A36486">
              <w:t>yyMMddHHmmss</w:t>
            </w:r>
            <w:proofErr w:type="spellEnd"/>
            <w:r w:rsidR="005D1A3E" w:rsidRPr="00A36486">
              <w:t xml:space="preserve"> </w:t>
            </w:r>
            <w:r w:rsidR="005D1A3E" w:rsidRPr="00A36486">
              <w:rPr>
                <w:rFonts w:cs="宋体" w:hint="eastAsia"/>
              </w:rPr>
              <w:t>格式的年月日时分秒，</w:t>
            </w:r>
            <w:r>
              <w:rPr>
                <w:rFonts w:cs="宋体"/>
              </w:rPr>
              <w:t>一般是当前时间</w:t>
            </w:r>
          </w:p>
          <w:p w:rsidR="005D1A3E" w:rsidRPr="00A36486" w:rsidRDefault="00030655" w:rsidP="00883CF8">
            <w:r>
              <w:t>3574</w:t>
            </w:r>
            <w:r w:rsidR="005D1A3E" w:rsidRPr="00A36486">
              <w:rPr>
                <w:rFonts w:cs="宋体" w:hint="eastAsia"/>
              </w:rPr>
              <w:t>：</w:t>
            </w:r>
            <w:r>
              <w:rPr>
                <w:rFonts w:cs="宋体"/>
              </w:rPr>
              <w:t>当前时间当天的累计步数</w:t>
            </w:r>
          </w:p>
          <w:p w:rsidR="005D1A3E" w:rsidRPr="00A36486" w:rsidRDefault="005D1A3E" w:rsidP="00883CF8"/>
        </w:tc>
      </w:tr>
      <w:tr w:rsidR="005D1A3E" w:rsidRPr="00A36486" w:rsidTr="00883CF8">
        <w:trPr>
          <w:trHeight w:val="444"/>
        </w:trPr>
        <w:tc>
          <w:tcPr>
            <w:tcW w:w="2079" w:type="dxa"/>
          </w:tcPr>
          <w:p w:rsidR="005D1A3E" w:rsidRPr="00A36486" w:rsidRDefault="005D1A3E" w:rsidP="00883CF8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5D1A3E" w:rsidRPr="00A36486" w:rsidRDefault="005D1A3E" w:rsidP="00883CF8">
            <w:r w:rsidRPr="003F0F0F">
              <w:rPr>
                <w:rFonts w:ascii="Meiryo" w:eastAsia="Meiryo" w:hAnsi="Meiryo" w:cs="Meiryo"/>
              </w:rPr>
              <w:t>IWBP0</w:t>
            </w:r>
            <w:r w:rsidR="00030655">
              <w:rPr>
                <w:rFonts w:ascii="Meiryo" w:eastAsia="Meiryo" w:hAnsi="Meiryo" w:cs="Meiryo"/>
              </w:rPr>
              <w:t>8,140818064408</w:t>
            </w:r>
            <w:r w:rsidRPr="003F0F0F">
              <w:rPr>
                <w:rFonts w:ascii="Meiryo" w:eastAsia="Meiryo" w:hAnsi="Meiryo" w:cs="Meiryo"/>
              </w:rPr>
              <w:t xml:space="preserve"># </w:t>
            </w:r>
          </w:p>
          <w:p w:rsidR="005D1A3E" w:rsidRPr="00A36486" w:rsidRDefault="005D1A3E" w:rsidP="00883CF8">
            <w:r w:rsidRPr="003F0F0F">
              <w:rPr>
                <w:rFonts w:ascii="Meiryo" w:eastAsia="Meiryo" w:hAnsi="Meiryo" w:cs="Meiryo"/>
              </w:rPr>
              <w:lastRenderedPageBreak/>
              <w:t>140818064408</w:t>
            </w:r>
            <w:r w:rsidRPr="00A36486">
              <w:rPr>
                <w:rFonts w:cs="宋体" w:hint="eastAsia"/>
              </w:rPr>
              <w:t>：</w:t>
            </w:r>
            <w:r w:rsidR="00030655">
              <w:rPr>
                <w:rFonts w:cs="宋体"/>
              </w:rPr>
              <w:t>时间原样返回</w:t>
            </w:r>
          </w:p>
        </w:tc>
      </w:tr>
      <w:tr w:rsidR="005D1A3E" w:rsidRPr="00A36486" w:rsidTr="00883CF8">
        <w:trPr>
          <w:trHeight w:val="640"/>
        </w:trPr>
        <w:tc>
          <w:tcPr>
            <w:tcW w:w="2079" w:type="dxa"/>
          </w:tcPr>
          <w:p w:rsidR="005D1A3E" w:rsidRPr="00A36486" w:rsidRDefault="005D1A3E" w:rsidP="00883CF8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5D1A3E" w:rsidRPr="00A36486" w:rsidRDefault="0034165C" w:rsidP="00883C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计步</w:t>
            </w: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分钟</w:t>
            </w:r>
            <w:r>
              <w:rPr>
                <w:sz w:val="24"/>
                <w:szCs w:val="24"/>
              </w:rPr>
              <w:t>上传一次</w:t>
            </w:r>
            <w:bookmarkStart w:id="12" w:name="_GoBack"/>
            <w:bookmarkEnd w:id="12"/>
          </w:p>
        </w:tc>
      </w:tr>
    </w:tbl>
    <w:p w:rsidR="00D778C1" w:rsidRPr="003845C5" w:rsidRDefault="00D778C1" w:rsidP="00D778C1">
      <w:pPr>
        <w:pStyle w:val="2"/>
        <w:numPr>
          <w:ilvl w:val="0"/>
          <w:numId w:val="5"/>
        </w:numPr>
        <w:rPr>
          <w:lang w:val="zh-CN"/>
        </w:rPr>
      </w:pPr>
      <w:bookmarkStart w:id="13" w:name="_Toc445226774"/>
      <w:r w:rsidRPr="003845C5">
        <w:rPr>
          <w:rFonts w:hint="eastAsia"/>
          <w:lang w:val="zh-CN"/>
        </w:rPr>
        <w:t>语音</w:t>
      </w:r>
      <w:r>
        <w:rPr>
          <w:rFonts w:hint="eastAsia"/>
          <w:lang w:val="zh-CN"/>
        </w:rPr>
        <w:t>标签</w:t>
      </w:r>
      <w:r w:rsidRPr="003845C5">
        <w:rPr>
          <w:rFonts w:hint="eastAsia"/>
          <w:lang w:val="zh-CN"/>
        </w:rPr>
        <w:t>查询接收协议（上行协议号：</w:t>
      </w:r>
      <w:r w:rsidRPr="003845C5">
        <w:rPr>
          <w:lang w:val="zh-CN"/>
        </w:rPr>
        <w:t>AP0</w:t>
      </w:r>
      <w:r>
        <w:rPr>
          <w:rFonts w:hint="eastAsia"/>
          <w:lang w:val="zh-CN"/>
        </w:rPr>
        <w:t>9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BP0</w:t>
      </w:r>
      <w:r>
        <w:rPr>
          <w:rFonts w:hint="eastAsia"/>
          <w:lang w:val="zh-CN"/>
        </w:rPr>
        <w:t>9</w:t>
      </w:r>
      <w:r w:rsidRPr="003845C5">
        <w:rPr>
          <w:rFonts w:hint="eastAsia"/>
          <w:lang w:val="zh-CN"/>
        </w:rPr>
        <w:t>）</w:t>
      </w:r>
      <w:bookmarkEnd w:id="1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D778C1" w:rsidRPr="00A36486" w:rsidTr="00681B8D">
        <w:tc>
          <w:tcPr>
            <w:tcW w:w="9464" w:type="dxa"/>
            <w:gridSpan w:val="2"/>
          </w:tcPr>
          <w:p w:rsidR="00D778C1" w:rsidRPr="00A36486" w:rsidRDefault="00D778C1" w:rsidP="00681B8D">
            <w:r w:rsidRPr="00A36486">
              <w:rPr>
                <w:rFonts w:hint="eastAsia"/>
              </w:rPr>
              <w:t>示例：</w:t>
            </w:r>
          </w:p>
        </w:tc>
      </w:tr>
      <w:tr w:rsidR="00D778C1" w:rsidRPr="00A36486" w:rsidTr="00681B8D">
        <w:tc>
          <w:tcPr>
            <w:tcW w:w="9464" w:type="dxa"/>
            <w:gridSpan w:val="2"/>
          </w:tcPr>
          <w:p w:rsidR="00D778C1" w:rsidRPr="00152523" w:rsidRDefault="00D778C1" w:rsidP="00D778C1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</w:t>
            </w:r>
            <w:r>
              <w:rPr>
                <w:rStyle w:val="af5"/>
                <w:rFonts w:ascii="Meiryo" w:eastAsiaTheme="minorEastAsia" w:hAnsi="Meiryo" w:cs="Meiryo" w:hint="eastAsia"/>
              </w:rPr>
              <w:t>9</w:t>
            </w:r>
            <w:r w:rsidRPr="00A06AF3">
              <w:rPr>
                <w:rStyle w:val="af5"/>
                <w:rFonts w:ascii="Meiryo" w:eastAsia="Meiryo" w:hAnsi="Meiryo" w:cs="Meiryo"/>
                <w:i w:val="0"/>
                <w:color w:val="auto"/>
              </w:rPr>
              <w:t>,</w:t>
            </w:r>
            <w:r>
              <w:rPr>
                <w:rStyle w:val="af5"/>
                <w:rFonts w:ascii="Meiryo" w:eastAsia="Meiryo" w:hAnsi="Meiryo" w:cs="Meiryo"/>
                <w:i w:val="0"/>
                <w:color w:val="auto"/>
              </w:rPr>
              <w:t>1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D778C1" w:rsidRPr="00A36486" w:rsidTr="00681B8D">
        <w:tc>
          <w:tcPr>
            <w:tcW w:w="9464" w:type="dxa"/>
            <w:gridSpan w:val="2"/>
          </w:tcPr>
          <w:p w:rsidR="00D778C1" w:rsidRPr="00A36486" w:rsidRDefault="00D778C1" w:rsidP="00681B8D">
            <w:r w:rsidRPr="00A36486">
              <w:rPr>
                <w:rFonts w:hint="eastAsia"/>
              </w:rPr>
              <w:t>说明：</w:t>
            </w:r>
          </w:p>
        </w:tc>
      </w:tr>
      <w:tr w:rsidR="00D778C1" w:rsidRPr="00A36486" w:rsidTr="00681B8D">
        <w:trPr>
          <w:trHeight w:val="640"/>
        </w:trPr>
        <w:tc>
          <w:tcPr>
            <w:tcW w:w="9464" w:type="dxa"/>
            <w:gridSpan w:val="2"/>
          </w:tcPr>
          <w:p w:rsidR="00D778C1" w:rsidRPr="00A36486" w:rsidRDefault="00D778C1" w:rsidP="00681B8D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D778C1" w:rsidRPr="00A36486" w:rsidRDefault="00D778C1" w:rsidP="00681B8D">
            <w:r w:rsidRPr="00A36486">
              <w:t>AP0</w:t>
            </w:r>
            <w:r>
              <w:rPr>
                <w:rFonts w:hint="eastAsia"/>
              </w:rPr>
              <w:t>9</w:t>
            </w:r>
            <w:r w:rsidRPr="00A36486">
              <w:t xml:space="preserve"> : </w:t>
            </w:r>
            <w:r w:rsidRPr="00A36486">
              <w:rPr>
                <w:rFonts w:cs="宋体" w:hint="eastAsia"/>
              </w:rPr>
              <w:t>命令字符</w:t>
            </w:r>
          </w:p>
          <w:p w:rsidR="00D778C1" w:rsidRPr="00A36486" w:rsidRDefault="00D778C1" w:rsidP="00681B8D">
            <w:r w:rsidRPr="00A36486">
              <w:t>1</w:t>
            </w:r>
            <w:r w:rsidRPr="00A36486">
              <w:rPr>
                <w:rFonts w:hint="eastAsia"/>
              </w:rPr>
              <w:t>：表示此时设备空闲，可接收服务器端语音下发，</w:t>
            </w:r>
            <w:r w:rsidRPr="00A36486">
              <w:t>0</w:t>
            </w:r>
            <w:r w:rsidRPr="00A36486">
              <w:rPr>
                <w:rFonts w:hint="eastAsia"/>
              </w:rPr>
              <w:t>表示仅查询数量</w:t>
            </w:r>
          </w:p>
        </w:tc>
      </w:tr>
      <w:tr w:rsidR="00D778C1" w:rsidRPr="00A36486" w:rsidTr="00681B8D">
        <w:trPr>
          <w:trHeight w:val="444"/>
        </w:trPr>
        <w:tc>
          <w:tcPr>
            <w:tcW w:w="2079" w:type="dxa"/>
          </w:tcPr>
          <w:p w:rsidR="00D778C1" w:rsidRPr="00A36486" w:rsidRDefault="00D778C1" w:rsidP="00681B8D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D778C1" w:rsidRPr="00A36486" w:rsidRDefault="00D778C1" w:rsidP="00681B8D">
            <w:r w:rsidRPr="003F0F0F">
              <w:rPr>
                <w:rFonts w:ascii="Meiryo" w:eastAsia="Meiryo" w:hAnsi="Meiryo" w:cs="Meiryo"/>
              </w:rPr>
              <w:t>IWBP0</w:t>
            </w:r>
            <w:r>
              <w:rPr>
                <w:rFonts w:ascii="Meiryo" w:eastAsiaTheme="minorEastAsia" w:hAnsi="Meiryo" w:cs="Meiryo" w:hint="eastAsia"/>
              </w:rPr>
              <w:t>9</w:t>
            </w:r>
            <w:r w:rsidRPr="003F0F0F">
              <w:rPr>
                <w:rFonts w:ascii="Meiryo" w:eastAsia="Meiryo" w:hAnsi="Meiryo" w:cs="Meiryo"/>
              </w:rPr>
              <w:t>,6</w:t>
            </w:r>
            <w:r>
              <w:rPr>
                <w:rFonts w:ascii="Meiryo" w:eastAsia="Meiryo" w:hAnsi="Meiryo" w:cs="Meiryo"/>
              </w:rPr>
              <w:t>#</w:t>
            </w:r>
          </w:p>
          <w:p w:rsidR="00D778C1" w:rsidRPr="00A36486" w:rsidRDefault="00D778C1" w:rsidP="00681B8D">
            <w:r w:rsidRPr="00A36486">
              <w:t xml:space="preserve">6 </w:t>
            </w:r>
            <w:r w:rsidRPr="00A36486">
              <w:rPr>
                <w:rFonts w:hint="eastAsia"/>
              </w:rPr>
              <w:t>：表明此时服务器有</w:t>
            </w:r>
            <w:r w:rsidRPr="00A36486">
              <w:t>6</w:t>
            </w:r>
            <w:r w:rsidRPr="00A36486">
              <w:rPr>
                <w:rFonts w:hint="eastAsia"/>
              </w:rPr>
              <w:t>条语音待接收</w:t>
            </w:r>
          </w:p>
          <w:p w:rsidR="00D778C1" w:rsidRPr="00A36486" w:rsidRDefault="00D778C1" w:rsidP="00681B8D">
            <w:r w:rsidRPr="00A36486">
              <w:rPr>
                <w:rFonts w:hint="eastAsia"/>
              </w:rPr>
              <w:t>若接收标识为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。则在响应后。开始下发第一条语音包，若语音消息数为</w:t>
            </w:r>
            <w:r w:rsidRPr="00A36486">
              <w:t>0</w:t>
            </w:r>
            <w:r w:rsidRPr="00A36486">
              <w:rPr>
                <w:rFonts w:hint="eastAsia"/>
              </w:rPr>
              <w:t>时，则不进行下一步。</w:t>
            </w:r>
          </w:p>
          <w:p w:rsidR="00D778C1" w:rsidRPr="00A36486" w:rsidRDefault="00D778C1" w:rsidP="00681B8D">
            <w:r w:rsidRPr="00A36486">
              <w:rPr>
                <w:rFonts w:hint="eastAsia"/>
              </w:rPr>
              <w:t>语音流程：</w:t>
            </w:r>
          </w:p>
          <w:p w:rsidR="00D778C1" w:rsidRPr="00A36486" w:rsidRDefault="00D778C1" w:rsidP="00D778C1">
            <w:r>
              <w:rPr>
                <w:rFonts w:hint="eastAsia"/>
              </w:rPr>
              <w:t>语音标签点击后</w:t>
            </w:r>
            <w:r w:rsidRPr="00A36486">
              <w:rPr>
                <w:rFonts w:hint="eastAsia"/>
              </w:rPr>
              <w:t>，设备若空闲，则发送</w:t>
            </w:r>
            <w:r w:rsidRPr="00A36486">
              <w:t>AP0</w:t>
            </w:r>
            <w:r>
              <w:rPr>
                <w:rFonts w:hint="eastAsia"/>
              </w:rPr>
              <w:t>9</w:t>
            </w:r>
            <w:r w:rsidRPr="00A36486">
              <w:rPr>
                <w:rFonts w:hint="eastAsia"/>
              </w:rPr>
              <w:t>查询语音数量，若</w:t>
            </w:r>
            <w:r w:rsidRPr="00A36486">
              <w:t>AP0</w:t>
            </w:r>
            <w:r>
              <w:rPr>
                <w:rFonts w:hint="eastAsia"/>
              </w:rPr>
              <w:t>9</w:t>
            </w:r>
            <w:r w:rsidRPr="00A36486">
              <w:rPr>
                <w:rFonts w:hint="eastAsia"/>
              </w:rPr>
              <w:t>标志位为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，则服务器在收到查询，响应完当前数量后，开始调用</w:t>
            </w:r>
            <w:r w:rsidRPr="00A36486">
              <w:t>BP</w:t>
            </w:r>
            <w:r>
              <w:rPr>
                <w:rFonts w:hint="eastAsia"/>
              </w:rPr>
              <w:t>38</w:t>
            </w:r>
            <w:r w:rsidRPr="00A36486">
              <w:rPr>
                <w:rFonts w:hint="eastAsia"/>
              </w:rPr>
              <w:t>发送语音。当有多条语音时，设备可在处理完当前语音后。继续发送</w:t>
            </w:r>
            <w:r w:rsidRPr="00A36486">
              <w:t>AP0</w:t>
            </w:r>
            <w:r>
              <w:rPr>
                <w:rFonts w:hint="eastAsia"/>
              </w:rPr>
              <w:t>9</w:t>
            </w:r>
            <w:r w:rsidRPr="00A36486">
              <w:rPr>
                <w:rFonts w:hint="eastAsia"/>
              </w:rPr>
              <w:t>，来获取余下语音。</w:t>
            </w:r>
          </w:p>
        </w:tc>
      </w:tr>
      <w:tr w:rsidR="00D778C1" w:rsidRPr="00A36486" w:rsidTr="00681B8D">
        <w:trPr>
          <w:trHeight w:val="640"/>
        </w:trPr>
        <w:tc>
          <w:tcPr>
            <w:tcW w:w="2079" w:type="dxa"/>
          </w:tcPr>
          <w:p w:rsidR="00D778C1" w:rsidRPr="00A36486" w:rsidRDefault="00D778C1" w:rsidP="00681B8D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D778C1" w:rsidRPr="00A36486" w:rsidRDefault="00D778C1" w:rsidP="00681B8D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5D1A3E" w:rsidRPr="00AB5224" w:rsidRDefault="005D1A3E" w:rsidP="00AB5224">
      <w:pPr>
        <w:rPr>
          <w:lang w:val="zh-CN"/>
        </w:rPr>
      </w:pPr>
    </w:p>
    <w:p w:rsidR="001E0E71" w:rsidRDefault="001E0E71" w:rsidP="003845C5">
      <w:pPr>
        <w:pStyle w:val="1"/>
        <w:numPr>
          <w:ilvl w:val="0"/>
          <w:numId w:val="1"/>
        </w:numPr>
        <w:rPr>
          <w:lang w:val="zh-CN"/>
        </w:rPr>
      </w:pPr>
      <w:bookmarkStart w:id="14" w:name="_Toc445226775"/>
      <w:r>
        <w:rPr>
          <w:rFonts w:hint="eastAsia"/>
          <w:lang w:val="zh-CN"/>
        </w:rPr>
        <w:t>服务器发起（服务器</w:t>
      </w:r>
      <w:r w:rsidRPr="00DA5257">
        <w:rPr>
          <w:lang w:val="zh-CN"/>
        </w:rPr>
        <w:sym w:font="Wingdings" w:char="F0E0"/>
      </w:r>
      <w:r>
        <w:rPr>
          <w:rFonts w:hint="eastAsia"/>
          <w:lang w:val="zh-CN"/>
        </w:rPr>
        <w:t>设备）</w:t>
      </w:r>
      <w:bookmarkEnd w:id="14"/>
    </w:p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15" w:name="_Toc445226776"/>
      <w:r w:rsidRPr="003845C5">
        <w:rPr>
          <w:rFonts w:hint="eastAsia"/>
          <w:lang w:val="zh-CN"/>
        </w:rPr>
        <w:t>设置主控号码（</w:t>
      </w:r>
      <w:r w:rsidRPr="003845C5">
        <w:rPr>
          <w:lang w:val="zh-CN"/>
        </w:rPr>
        <w:t>1</w:t>
      </w:r>
      <w:r w:rsidRPr="003845C5">
        <w:rPr>
          <w:rFonts w:hint="eastAsia"/>
          <w:lang w:val="zh-CN"/>
        </w:rPr>
        <w:t>个号码）（下行协议号：</w:t>
      </w:r>
      <w:r w:rsidRPr="003845C5">
        <w:rPr>
          <w:lang w:val="zh-CN"/>
        </w:rPr>
        <w:t>BP11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AP11</w:t>
      </w:r>
      <w:r w:rsidRPr="003845C5">
        <w:rPr>
          <w:rFonts w:hint="eastAsia"/>
          <w:lang w:val="zh-CN"/>
        </w:rPr>
        <w:t>）</w:t>
      </w:r>
      <w:bookmarkEnd w:id="1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1F0A8B" w:rsidRDefault="001E0E71" w:rsidP="00756E68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lastRenderedPageBreak/>
              <w:t>I</w:t>
            </w:r>
            <w:r w:rsidRPr="001F0A8B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BP11</w:t>
            </w:r>
            <w:r w:rsidRPr="001F0A8B">
              <w:rPr>
                <w:rFonts w:ascii="Meiryo" w:eastAsia="Meiryo" w:hAnsi="Meiryo" w:cs="Meiryo"/>
              </w:rPr>
              <w:t>,353456789012345,080835,135XXXXXXXX#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1F0A8B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1F0A8B">
            <w:r w:rsidRPr="00A36486">
              <w:t xml:space="preserve">BP11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1F0A8B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1F0A8B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1F0A8B">
            <w:r w:rsidRPr="00A36486">
              <w:t xml:space="preserve">135XXXXXXXX   </w:t>
            </w:r>
            <w:r w:rsidRPr="00A36486">
              <w:rPr>
                <w:rFonts w:hint="eastAsia"/>
              </w:rPr>
              <w:t>：电话号码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9A1100">
            <w:r w:rsidRPr="00515CD8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11</w:t>
            </w:r>
            <w:r w:rsidRPr="00515CD8">
              <w:rPr>
                <w:rFonts w:ascii="Meiryo" w:eastAsia="Meiryo" w:hAnsi="Meiryo" w:cs="Meiryo"/>
              </w:rPr>
              <w:t>,080835,135XXXXXXXX#</w:t>
            </w:r>
            <w:r w:rsidRPr="00A36486">
              <w:br/>
              <w:t xml:space="preserve">080835: </w:t>
            </w:r>
            <w:r w:rsidRPr="00A36486">
              <w:rPr>
                <w:rFonts w:hint="eastAsia"/>
              </w:rPr>
              <w:t>设备响应的时候带上响应流水号</w:t>
            </w:r>
          </w:p>
          <w:p w:rsidR="001E0E71" w:rsidRPr="00A36486" w:rsidRDefault="001E0E71" w:rsidP="009A1100">
            <w:r w:rsidRPr="00A36486">
              <w:t>135XXXXXXXX</w:t>
            </w:r>
            <w:r w:rsidRPr="00A36486">
              <w:rPr>
                <w:rFonts w:hint="eastAsia"/>
              </w:rPr>
              <w:t>回复设备当前设置的主控号码供平台同步使用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16" w:name="_Toc445226777"/>
      <w:r w:rsidRPr="003845C5">
        <w:rPr>
          <w:rFonts w:hint="eastAsia"/>
          <w:lang w:val="zh-CN"/>
        </w:rPr>
        <w:t>设置</w:t>
      </w:r>
      <w:r w:rsidRPr="003845C5">
        <w:rPr>
          <w:lang w:val="zh-CN"/>
        </w:rPr>
        <w:t>SOS</w:t>
      </w:r>
      <w:r w:rsidRPr="003845C5">
        <w:rPr>
          <w:rFonts w:hint="eastAsia"/>
          <w:lang w:val="zh-CN"/>
        </w:rPr>
        <w:t>号码（</w:t>
      </w:r>
      <w:r w:rsidRPr="003845C5">
        <w:rPr>
          <w:lang w:val="zh-CN"/>
        </w:rPr>
        <w:t>3</w:t>
      </w:r>
      <w:r w:rsidRPr="003845C5">
        <w:rPr>
          <w:rFonts w:hint="eastAsia"/>
          <w:lang w:val="zh-CN"/>
        </w:rPr>
        <w:t>个）（下行协议号：</w:t>
      </w:r>
      <w:r w:rsidRPr="003845C5">
        <w:rPr>
          <w:lang w:val="zh-CN"/>
        </w:rPr>
        <w:t>BP12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AP12</w:t>
      </w:r>
      <w:r w:rsidRPr="003845C5">
        <w:rPr>
          <w:rFonts w:hint="eastAsia"/>
          <w:lang w:val="zh-CN"/>
        </w:rPr>
        <w:t>）</w:t>
      </w:r>
      <w:bookmarkEnd w:id="1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D759F" w:rsidRDefault="001E0E71" w:rsidP="00756E68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AD759F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BP12</w:t>
            </w:r>
            <w:r w:rsidRPr="00AD759F">
              <w:rPr>
                <w:rFonts w:ascii="Meiryo" w:eastAsia="Meiryo" w:hAnsi="Meiryo" w:cs="Meiryo"/>
              </w:rPr>
              <w:t>,353456789012345,080835,135XXXXXXXX,135XXXXXXXX,135XXXXXXXX#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BP12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AD759F">
            <w:r w:rsidRPr="00AD759F">
              <w:rPr>
                <w:rFonts w:ascii="Meiryo" w:eastAsia="Meiryo" w:hAnsi="Meiryo" w:cs="Meiryo"/>
              </w:rPr>
              <w:t>135XXXXXXXX,135XXXXXXXX,135XXXXXXXX</w:t>
            </w:r>
            <w:r w:rsidRPr="00A36486">
              <w:t xml:space="preserve"> : </w:t>
            </w:r>
            <w:r>
              <w:rPr>
                <w:rFonts w:ascii="Meiryo" w:eastAsia="华文新魏" w:hAnsi="Meiryo" w:cs="Meiryo"/>
              </w:rPr>
              <w:t>SOS</w:t>
            </w:r>
            <w:r w:rsidRPr="00A36486">
              <w:rPr>
                <w:rFonts w:hint="eastAsia"/>
              </w:rPr>
              <w:t>电话号码</w:t>
            </w:r>
            <w:r w:rsidRPr="00A36486">
              <w:t>,</w:t>
            </w:r>
            <w:r w:rsidRPr="00A36486">
              <w:rPr>
                <w:rFonts w:hint="eastAsia"/>
              </w:rPr>
              <w:t>如果某一个电话号码不设定，则对应位置为空，但是位置仍旧保留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>
              <w:rPr>
                <w:rFonts w:ascii="Meiryo" w:eastAsia="Meiryo" w:hAnsi="Meiryo" w:cs="Meiryo"/>
              </w:rPr>
              <w:t>I</w:t>
            </w:r>
            <w:r w:rsidRPr="00515CD8">
              <w:rPr>
                <w:rFonts w:ascii="Meiryo" w:eastAsia="Meiryo" w:hAnsi="Meiryo" w:cs="Meiryo"/>
              </w:rPr>
              <w:t>WAP</w:t>
            </w:r>
            <w:r>
              <w:rPr>
                <w:rFonts w:ascii="Meiryo" w:eastAsia="Meiryo" w:hAnsi="Meiryo" w:cs="Meiryo"/>
              </w:rPr>
              <w:t>12</w:t>
            </w:r>
            <w:r w:rsidRPr="00515CD8">
              <w:rPr>
                <w:rFonts w:ascii="Meiryo" w:eastAsia="Meiryo" w:hAnsi="Meiryo" w:cs="Meiryo"/>
              </w:rPr>
              <w:t>,080835,135XXXXXXXX,135XXXXXXXX,135XXXXXXXX#</w:t>
            </w:r>
            <w:r w:rsidRPr="00A36486">
              <w:br/>
              <w:t xml:space="preserve">080835: </w:t>
            </w:r>
            <w:r w:rsidRPr="00A36486">
              <w:rPr>
                <w:rFonts w:hint="eastAsia"/>
              </w:rPr>
              <w:t>设备响应的时候带上响应流水号</w:t>
            </w:r>
          </w:p>
          <w:p w:rsidR="001E0E71" w:rsidRPr="00A36486" w:rsidRDefault="001E0E71" w:rsidP="004E79D4">
            <w:r w:rsidRPr="00515CD8">
              <w:rPr>
                <w:rFonts w:ascii="Meiryo" w:eastAsia="Meiryo" w:hAnsi="Meiryo" w:cs="Meiryo"/>
              </w:rPr>
              <w:lastRenderedPageBreak/>
              <w:t>135XXXXXXXX,135XXXXXXXX,135XXXXXXXX</w:t>
            </w:r>
            <w:r w:rsidRPr="00A36486">
              <w:rPr>
                <w:rFonts w:hint="eastAsia"/>
              </w:rPr>
              <w:t>回复设备当前设置的主控号码供平台同步使用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62449" w:rsidRDefault="001E0E71" w:rsidP="00362449">
      <w:pPr>
        <w:rPr>
          <w:lang w:val="zh-CN"/>
        </w:rPr>
      </w:pPr>
    </w:p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17" w:name="_Toc445226778"/>
      <w:r w:rsidRPr="003845C5">
        <w:rPr>
          <w:rFonts w:hint="eastAsia"/>
          <w:lang w:val="zh-CN"/>
        </w:rPr>
        <w:t>设置联系人白名单（</w:t>
      </w:r>
      <w:r w:rsidRPr="003845C5">
        <w:rPr>
          <w:lang w:val="zh-CN"/>
        </w:rPr>
        <w:t>10</w:t>
      </w:r>
      <w:r w:rsidRPr="003845C5">
        <w:rPr>
          <w:rFonts w:hint="eastAsia"/>
          <w:lang w:val="zh-CN"/>
        </w:rPr>
        <w:t>个）（下行协议：</w:t>
      </w:r>
      <w:r w:rsidRPr="003845C5">
        <w:rPr>
          <w:lang w:val="zh-CN"/>
        </w:rPr>
        <w:t>BP14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AP14</w:t>
      </w:r>
      <w:r w:rsidRPr="003845C5">
        <w:rPr>
          <w:rFonts w:hint="eastAsia"/>
          <w:lang w:val="zh-CN"/>
        </w:rPr>
        <w:t>）</w:t>
      </w:r>
      <w:bookmarkEnd w:id="17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D759F" w:rsidRDefault="001E0E71" w:rsidP="00756E68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AD759F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BP14</w:t>
            </w:r>
            <w:r w:rsidRPr="00AD759F">
              <w:rPr>
                <w:rFonts w:ascii="Meiryo" w:eastAsia="Meiryo" w:hAnsi="Meiryo" w:cs="Meiryo"/>
              </w:rPr>
              <w:t>,353456789012345,080835,</w:t>
            </w:r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</w:t>
            </w:r>
            <w:r w:rsidRPr="00AD759F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BP14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3C449F"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|135xxxxxxxxxx</w:t>
            </w:r>
            <w:r w:rsidRPr="00A36486">
              <w:t xml:space="preserve"> : </w:t>
            </w:r>
            <w:r w:rsidRPr="00A36486">
              <w:rPr>
                <w:rFonts w:hint="eastAsia"/>
              </w:rPr>
              <w:t>一组联系人，使用</w:t>
            </w:r>
            <w:r w:rsidRPr="00A36486">
              <w:t>|</w:t>
            </w:r>
            <w:r w:rsidRPr="00A36486">
              <w:rPr>
                <w:rFonts w:hint="eastAsia"/>
              </w:rPr>
              <w:t>分隔名称和电话号码，名称使用</w:t>
            </w:r>
            <w:r w:rsidRPr="00A36486">
              <w:t>UNICODE</w:t>
            </w:r>
            <w:r w:rsidRPr="00A36486">
              <w:rPr>
                <w:rFonts w:hint="eastAsia"/>
              </w:rPr>
              <w:t>编码，多组之间使用逗号分隔，未填写的可为空，但位置仍需保留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>
              <w:rPr>
                <w:rFonts w:ascii="Meiryo" w:eastAsia="Meiryo" w:hAnsi="Meiryo" w:cs="Meiryo"/>
              </w:rPr>
              <w:t>I</w:t>
            </w:r>
            <w:r w:rsidRPr="00515CD8">
              <w:rPr>
                <w:rFonts w:ascii="Meiryo" w:eastAsia="Meiryo" w:hAnsi="Meiryo" w:cs="Meiryo"/>
              </w:rPr>
              <w:t>WAP</w:t>
            </w:r>
            <w:r>
              <w:rPr>
                <w:rFonts w:ascii="Meiryo" w:eastAsia="Meiryo" w:hAnsi="Meiryo" w:cs="Meiryo"/>
              </w:rPr>
              <w:t>14</w:t>
            </w:r>
            <w:r w:rsidRPr="00515CD8">
              <w:rPr>
                <w:rFonts w:ascii="Meiryo" w:eastAsia="Meiryo" w:hAnsi="Meiryo" w:cs="Meiryo"/>
              </w:rPr>
              <w:t>,080835,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</w:t>
            </w:r>
            <w:r w:rsidRPr="00515CD8">
              <w:rPr>
                <w:rFonts w:ascii="Meiryo" w:eastAsia="Meiryo" w:hAnsi="Meiryo" w:cs="Meiryo"/>
              </w:rPr>
              <w:t>#</w:t>
            </w:r>
            <w:r w:rsidRPr="00A36486">
              <w:br/>
              <w:t xml:space="preserve">080835: </w:t>
            </w:r>
            <w:r w:rsidRPr="00A36486">
              <w:rPr>
                <w:rFonts w:hint="eastAsia"/>
              </w:rPr>
              <w:t>设备响应的时候带上响应流水号</w:t>
            </w:r>
          </w:p>
          <w:p w:rsidR="001E0E71" w:rsidRPr="00A36486" w:rsidRDefault="001E0E71" w:rsidP="004E79D4"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</w:t>
            </w:r>
            <w:r w:rsidRPr="003C449F">
              <w:rPr>
                <w:rFonts w:ascii="Meiryo" w:eastAsia="Meiryo" w:hAnsi="Meiryo" w:cs="Meiryo"/>
              </w:rPr>
              <w:lastRenderedPageBreak/>
              <w:t>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</w:t>
            </w:r>
            <w:r w:rsidRPr="00A36486">
              <w:rPr>
                <w:rFonts w:hint="eastAsia"/>
              </w:rPr>
              <w:t>回复设备当前设置的主控号码供平台同步使用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18" w:name="_Toc445226779"/>
      <w:r w:rsidRPr="003845C5">
        <w:rPr>
          <w:lang w:val="zh-CN"/>
        </w:rPr>
        <w:t>GPRS</w:t>
      </w:r>
      <w:r w:rsidRPr="003845C5">
        <w:rPr>
          <w:rFonts w:hint="eastAsia"/>
          <w:lang w:val="zh-CN"/>
        </w:rPr>
        <w:t>定位数据上传时间间隔（下行协议号：</w:t>
      </w:r>
      <w:r w:rsidRPr="003845C5">
        <w:rPr>
          <w:lang w:val="zh-CN"/>
        </w:rPr>
        <w:t>BP15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AP15</w:t>
      </w:r>
      <w:r w:rsidRPr="003845C5">
        <w:rPr>
          <w:rFonts w:hint="eastAsia"/>
          <w:lang w:val="zh-CN"/>
        </w:rPr>
        <w:t>）</w:t>
      </w:r>
      <w:bookmarkEnd w:id="18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5B68F6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BP15</w:t>
            </w:r>
            <w:r w:rsidRPr="00016253">
              <w:rPr>
                <w:rFonts w:ascii="Meiryo" w:eastAsia="Meiryo" w:hAnsi="Meiryo" w:cs="Meiryo"/>
              </w:rPr>
              <w:t>,353456789012345,080835,30</w:t>
            </w:r>
            <w:r>
              <w:rPr>
                <w:rFonts w:ascii="Meiryo" w:eastAsia="Meiryo" w:hAnsi="Meiryo" w:cs="Meiryo"/>
              </w:rPr>
              <w:t>0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BP15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5A2519">
            <w:r>
              <w:rPr>
                <w:rFonts w:ascii="Meiryo" w:eastAsia="Meiryo" w:hAnsi="Meiryo" w:cs="Meiryo"/>
              </w:rPr>
              <w:t>300</w:t>
            </w:r>
            <w:r w:rsidRPr="00A36486">
              <w:t xml:space="preserve"> :</w:t>
            </w:r>
            <w:r w:rsidRPr="00A36486">
              <w:rPr>
                <w:rFonts w:hint="eastAsia"/>
              </w:rPr>
              <w:t>设备上传定位数据时间间隔，单位为：秒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IWAP1</w:t>
            </w:r>
            <w:r>
              <w:rPr>
                <w:rFonts w:ascii="Meiryo" w:eastAsia="Meiryo" w:hAnsi="Meiryo" w:cs="Meiryo"/>
              </w:rPr>
              <w:t>5</w:t>
            </w:r>
            <w:r w:rsidRPr="00655CF0">
              <w:rPr>
                <w:rFonts w:ascii="Meiryo" w:eastAsia="Meiryo" w:hAnsi="Meiryo" w:cs="Meiryo"/>
              </w:rPr>
              <w:t>,080835,30</w:t>
            </w:r>
            <w:r>
              <w:rPr>
                <w:rFonts w:ascii="Meiryo" w:eastAsia="Meiryo" w:hAnsi="Meiryo" w:cs="Meiryo"/>
              </w:rPr>
              <w:t>0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Pr="00031828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655CF0" w:rsidRDefault="001E0E71" w:rsidP="004E79D4">
            <w:pPr>
              <w:rPr>
                <w:rFonts w:ascii="Meiryo" w:eastAsia="华文新魏" w:hAnsi="Meiryo" w:cs="Meiryo"/>
              </w:rPr>
            </w:pPr>
            <w:r w:rsidRPr="00031828">
              <w:rPr>
                <w:rFonts w:ascii="微软雅黑" w:hAnsi="微软雅黑" w:cs="Meiryo"/>
              </w:rPr>
              <w:t xml:space="preserve">300: </w:t>
            </w:r>
            <w:r w:rsidRPr="00031828">
              <w:rPr>
                <w:rFonts w:ascii="微软雅黑" w:hAnsi="微软雅黑" w:cs="Meiryo" w:hint="eastAsia"/>
              </w:rPr>
              <w:t>设备回复当前设置，以便平台同步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19" w:name="_Toc445226780"/>
      <w:r w:rsidRPr="003845C5">
        <w:rPr>
          <w:rFonts w:hint="eastAsia"/>
          <w:lang w:val="zh-CN"/>
        </w:rPr>
        <w:t>立即定位指令（长链接有效）（下行协议号：</w:t>
      </w:r>
      <w:r w:rsidRPr="003845C5">
        <w:rPr>
          <w:lang w:val="zh-CN"/>
        </w:rPr>
        <w:t>BP16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AP16</w:t>
      </w:r>
      <w:r w:rsidRPr="003845C5">
        <w:rPr>
          <w:rFonts w:hint="eastAsia"/>
          <w:lang w:val="zh-CN"/>
        </w:rPr>
        <w:t>）</w:t>
      </w:r>
      <w:bookmarkEnd w:id="19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5B68F6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BP16</w:t>
            </w:r>
            <w:r w:rsidRPr="00016253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lastRenderedPageBreak/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BP16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8F27F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IWAP1</w:t>
            </w:r>
            <w:r>
              <w:rPr>
                <w:rFonts w:ascii="Meiryo" w:eastAsia="Meiryo" w:hAnsi="Meiryo" w:cs="Meiryo"/>
              </w:rPr>
              <w:t>6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>
              <w:rPr>
                <w:rFonts w:ascii="微软雅黑" w:hAnsi="微软雅黑" w:cs="Meiryo" w:hint="eastAsia"/>
              </w:rPr>
              <w:t>响应后，上行</w:t>
            </w:r>
            <w:r>
              <w:rPr>
                <w:rFonts w:ascii="微软雅黑" w:hAnsi="微软雅黑" w:cs="Meiryo"/>
              </w:rPr>
              <w:t>AP01</w:t>
            </w:r>
            <w:r>
              <w:rPr>
                <w:rFonts w:ascii="微软雅黑" w:hAnsi="微软雅黑" w:cs="Meiryo" w:hint="eastAsia"/>
              </w:rPr>
              <w:t>定位数据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0" w:name="_Toc445226781"/>
      <w:r w:rsidRPr="003845C5">
        <w:rPr>
          <w:rFonts w:hint="eastAsia"/>
          <w:lang w:val="zh-CN"/>
        </w:rPr>
        <w:t>恢复出厂设置（下行协议号：</w:t>
      </w:r>
      <w:r w:rsidRPr="003845C5">
        <w:rPr>
          <w:lang w:val="zh-CN"/>
        </w:rPr>
        <w:t>BP17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AP17</w:t>
      </w:r>
      <w:r w:rsidRPr="003845C5">
        <w:rPr>
          <w:rFonts w:hint="eastAsia"/>
          <w:lang w:val="zh-CN"/>
        </w:rPr>
        <w:t>）</w:t>
      </w:r>
      <w:bookmarkEnd w:id="20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D316A5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BP17</w:t>
            </w:r>
            <w:r w:rsidRPr="00016253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BP17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IWAP1</w:t>
            </w:r>
            <w:r>
              <w:rPr>
                <w:rFonts w:ascii="Meiryo" w:eastAsia="Meiryo" w:hAnsi="Meiryo" w:cs="Meiryo"/>
              </w:rPr>
              <w:t>7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1" w:name="_Toc445226782"/>
      <w:r w:rsidRPr="003845C5">
        <w:rPr>
          <w:rFonts w:hint="eastAsia"/>
          <w:lang w:val="zh-CN"/>
        </w:rPr>
        <w:t>重启终端（下行协议号：</w:t>
      </w:r>
      <w:r w:rsidRPr="003845C5">
        <w:rPr>
          <w:lang w:val="zh-CN"/>
        </w:rPr>
        <w:t>BP18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AP18</w:t>
      </w:r>
      <w:r w:rsidRPr="003845C5">
        <w:rPr>
          <w:rFonts w:hint="eastAsia"/>
          <w:lang w:val="zh-CN"/>
        </w:rPr>
        <w:t>）</w:t>
      </w:r>
      <w:bookmarkEnd w:id="21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2F400C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BP18</w:t>
            </w:r>
            <w:r w:rsidRPr="00016253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lastRenderedPageBreak/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BP18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IWAP1</w:t>
            </w:r>
            <w:r>
              <w:rPr>
                <w:rFonts w:ascii="Meiryo" w:eastAsia="Meiryo" w:hAnsi="Meiryo" w:cs="Meiryo"/>
              </w:rPr>
              <w:t>8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>
              <w:rPr>
                <w:rFonts w:ascii="微软雅黑" w:hAnsi="微软雅黑" w:cs="Meiryo" w:hint="eastAsia"/>
              </w:rPr>
              <w:t>响应指令后，设备重启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2" w:name="_Toc445226783"/>
      <w:r w:rsidRPr="003845C5">
        <w:rPr>
          <w:rFonts w:hint="eastAsia"/>
          <w:lang w:val="zh-CN"/>
        </w:rPr>
        <w:t>设置服务器信息（下行协议号：</w:t>
      </w:r>
      <w:r w:rsidRPr="003845C5">
        <w:rPr>
          <w:lang w:val="zh-CN"/>
        </w:rPr>
        <w:t>BP19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AP19</w:t>
      </w:r>
      <w:r w:rsidRPr="003845C5">
        <w:rPr>
          <w:rFonts w:hint="eastAsia"/>
          <w:lang w:val="zh-CN"/>
        </w:rPr>
        <w:t>）</w:t>
      </w:r>
      <w:bookmarkEnd w:id="22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DF38BD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BP19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,0,127.0.0.1,8011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BP19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4E79D4">
            <w:r w:rsidRPr="00A36486">
              <w:t xml:space="preserve">0: </w:t>
            </w:r>
            <w:r w:rsidRPr="00A36486">
              <w:rPr>
                <w:rFonts w:hint="eastAsia"/>
              </w:rPr>
              <w:t>表示绑定</w:t>
            </w:r>
            <w:r w:rsidRPr="00A36486">
              <w:t>IP</w:t>
            </w:r>
            <w:r w:rsidRPr="00A36486">
              <w:rPr>
                <w:rFonts w:hint="eastAsia"/>
              </w:rPr>
              <w:t>还是域名，</w:t>
            </w:r>
            <w:r w:rsidRPr="00A36486">
              <w:t>0</w:t>
            </w:r>
            <w:r w:rsidRPr="00A36486">
              <w:rPr>
                <w:rFonts w:hint="eastAsia"/>
              </w:rPr>
              <w:t>为</w:t>
            </w:r>
            <w:r w:rsidRPr="00A36486">
              <w:t xml:space="preserve">IP, 1 </w:t>
            </w:r>
            <w:r w:rsidRPr="00A36486">
              <w:rPr>
                <w:rFonts w:hint="eastAsia"/>
              </w:rPr>
              <w:t>为域名</w:t>
            </w:r>
          </w:p>
          <w:p w:rsidR="001E0E71" w:rsidRPr="00A36486" w:rsidRDefault="001E0E71" w:rsidP="004E79D4">
            <w:r w:rsidRPr="00A36486">
              <w:t xml:space="preserve">127.0.0.1: </w:t>
            </w:r>
            <w:r w:rsidRPr="00A36486">
              <w:rPr>
                <w:rFonts w:hint="eastAsia"/>
              </w:rPr>
              <w:t>绑定的服务器</w:t>
            </w:r>
            <w:r w:rsidRPr="00A36486">
              <w:t>IP</w:t>
            </w:r>
            <w:r w:rsidRPr="00A36486">
              <w:rPr>
                <w:rFonts w:hint="eastAsia"/>
              </w:rPr>
              <w:t>地址，为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时。此处为域名</w:t>
            </w:r>
          </w:p>
          <w:p w:rsidR="001E0E71" w:rsidRPr="00A36486" w:rsidRDefault="001E0E71" w:rsidP="004E79D4">
            <w:r w:rsidRPr="00A36486">
              <w:t xml:space="preserve">8011: </w:t>
            </w:r>
            <w:r w:rsidRPr="00A36486">
              <w:rPr>
                <w:rFonts w:hint="eastAsia"/>
              </w:rPr>
              <w:t>绑定的端口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IWAP1</w:t>
            </w:r>
            <w:r>
              <w:rPr>
                <w:rFonts w:ascii="Meiryo" w:eastAsia="Meiryo" w:hAnsi="Meiryo" w:cs="Meiryo"/>
              </w:rPr>
              <w:t>9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Pr="005B68F6" w:rsidRDefault="001E0E71" w:rsidP="00315DAF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3" w:name="_Toc445226784"/>
      <w:r>
        <w:rPr>
          <w:rFonts w:hint="eastAsia"/>
          <w:lang w:val="zh-CN"/>
        </w:rPr>
        <w:lastRenderedPageBreak/>
        <w:t>设置终端语言与时区（下行协议号：</w:t>
      </w:r>
      <w:r>
        <w:rPr>
          <w:lang w:val="zh-CN"/>
        </w:rPr>
        <w:t>BP20</w:t>
      </w:r>
      <w:r>
        <w:rPr>
          <w:rFonts w:hint="eastAsia"/>
          <w:lang w:val="zh-CN"/>
        </w:rPr>
        <w:t>，响应：</w:t>
      </w:r>
      <w:r>
        <w:rPr>
          <w:lang w:val="zh-CN"/>
        </w:rPr>
        <w:t>AP20</w:t>
      </w:r>
      <w:r>
        <w:rPr>
          <w:rFonts w:hint="eastAsia"/>
          <w:lang w:val="zh-CN"/>
        </w:rPr>
        <w:t>）</w:t>
      </w:r>
      <w:bookmarkEnd w:id="2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105A72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BP20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,0,8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BP20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FE3598">
            <w:r w:rsidRPr="00A36486">
              <w:t xml:space="preserve">0: </w:t>
            </w:r>
            <w:r w:rsidRPr="00A36486">
              <w:rPr>
                <w:rFonts w:hint="eastAsia"/>
              </w:rPr>
              <w:t>表示语言，</w:t>
            </w:r>
            <w:r w:rsidRPr="00A36486">
              <w:t xml:space="preserve">0 </w:t>
            </w:r>
            <w:r w:rsidRPr="00A36486">
              <w:rPr>
                <w:rFonts w:hint="eastAsia"/>
              </w:rPr>
              <w:t>为中文，</w:t>
            </w:r>
            <w:r w:rsidRPr="00A36486">
              <w:t>1</w:t>
            </w:r>
            <w:r w:rsidRPr="00A36486">
              <w:rPr>
                <w:rFonts w:hint="eastAsia"/>
              </w:rPr>
              <w:t>为英文</w:t>
            </w:r>
          </w:p>
          <w:p w:rsidR="001E0E71" w:rsidRPr="00A36486" w:rsidRDefault="001E0E71" w:rsidP="00FE3598">
            <w:r w:rsidRPr="00A36486">
              <w:t xml:space="preserve">8: </w:t>
            </w:r>
            <w:r w:rsidRPr="00A36486">
              <w:rPr>
                <w:rFonts w:hint="eastAsia"/>
              </w:rPr>
              <w:t>表示东八区，</w:t>
            </w:r>
            <w:r w:rsidRPr="00A36486">
              <w:t xml:space="preserve">-8 </w:t>
            </w:r>
            <w:r w:rsidRPr="00A36486">
              <w:rPr>
                <w:rFonts w:hint="eastAsia"/>
              </w:rPr>
              <w:t>表示西八区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20</w:t>
            </w:r>
            <w:r w:rsidRPr="00655CF0">
              <w:rPr>
                <w:rFonts w:ascii="Meiryo" w:eastAsia="Meiryo" w:hAnsi="Meiryo" w:cs="Meiryo"/>
              </w:rPr>
              <w:t>,080835</w:t>
            </w:r>
            <w:r>
              <w:rPr>
                <w:rFonts w:ascii="Meiryo" w:eastAsia="Meiryo" w:hAnsi="Meiryo" w:cs="Meiryo"/>
              </w:rPr>
              <w:t>,0,8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6745D3">
            <w:pPr>
              <w:rPr>
                <w:rFonts w:ascii="微软雅黑" w:cs="Meiryo"/>
              </w:rPr>
            </w:pPr>
            <w:r>
              <w:rPr>
                <w:rFonts w:ascii="微软雅黑" w:cs="Meiryo"/>
              </w:rPr>
              <w:t>0</w:t>
            </w:r>
            <w:r>
              <w:rPr>
                <w:rFonts w:ascii="微软雅黑" w:hAnsi="微软雅黑" w:cs="Meiryo"/>
              </w:rPr>
              <w:t>,8</w:t>
            </w:r>
            <w:r>
              <w:rPr>
                <w:rFonts w:ascii="微软雅黑" w:hAnsi="微软雅黑" w:cs="Meiryo" w:hint="eastAsia"/>
              </w:rPr>
              <w:t>：为设置信息，供平台同步使用</w:t>
            </w:r>
            <w:r w:rsidRPr="00A36486">
              <w:t>(</w:t>
            </w:r>
            <w:r w:rsidRPr="00A36486">
              <w:rPr>
                <w:rFonts w:hint="eastAsia"/>
              </w:rPr>
              <w:t>此时区自己保存，供登录响应服务器对时使用</w:t>
            </w:r>
            <w:r w:rsidRPr="00A36486">
              <w:t>)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4" w:name="_Toc445226785"/>
      <w:r>
        <w:rPr>
          <w:rFonts w:hint="eastAsia"/>
          <w:lang w:val="zh-CN"/>
        </w:rPr>
        <w:t>设置计步器开关（下行协议号：</w:t>
      </w:r>
      <w:r>
        <w:rPr>
          <w:lang w:val="zh-CN"/>
        </w:rPr>
        <w:t>BP21</w:t>
      </w:r>
      <w:r>
        <w:rPr>
          <w:rFonts w:hint="eastAsia"/>
          <w:lang w:val="zh-CN"/>
        </w:rPr>
        <w:t>，响应：</w:t>
      </w:r>
      <w:r>
        <w:rPr>
          <w:lang w:val="zh-CN"/>
        </w:rPr>
        <w:t>AP21</w:t>
      </w:r>
      <w:r>
        <w:rPr>
          <w:rFonts w:hint="eastAsia"/>
          <w:lang w:val="zh-CN"/>
        </w:rPr>
        <w:t>）</w:t>
      </w:r>
      <w:bookmarkEnd w:id="24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C75C36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BP21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BP21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703CA6">
            <w:r w:rsidRPr="00A36486">
              <w:lastRenderedPageBreak/>
              <w:t xml:space="preserve">1: </w:t>
            </w:r>
            <w:r w:rsidRPr="00A36486">
              <w:rPr>
                <w:rFonts w:hint="eastAsia"/>
              </w:rPr>
              <w:t>设置计步器开关状态，</w:t>
            </w:r>
            <w:r w:rsidRPr="00A36486">
              <w:t xml:space="preserve">1 </w:t>
            </w:r>
            <w:r w:rsidRPr="00A36486">
              <w:rPr>
                <w:rFonts w:hint="eastAsia"/>
              </w:rPr>
              <w:t>表示开，</w:t>
            </w:r>
            <w:r w:rsidRPr="00A36486">
              <w:t>0</w:t>
            </w:r>
            <w:r w:rsidRPr="00A36486">
              <w:rPr>
                <w:rFonts w:hint="eastAsia"/>
              </w:rPr>
              <w:t>表示关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21</w:t>
            </w:r>
            <w:r w:rsidRPr="00655CF0">
              <w:rPr>
                <w:rFonts w:ascii="Meiryo" w:eastAsia="Meiryo" w:hAnsi="Meiryo" w:cs="Meiryo"/>
              </w:rPr>
              <w:t>,080835</w:t>
            </w:r>
            <w:r>
              <w:rPr>
                <w:rFonts w:ascii="Meiryo" w:eastAsia="Meiryo" w:hAnsi="Meiryo" w:cs="Meiryo"/>
              </w:rPr>
              <w:t>,1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>
              <w:rPr>
                <w:rFonts w:ascii="微软雅黑" w:hAnsi="微软雅黑" w:cs="Meiryo"/>
              </w:rPr>
              <w:t>1</w:t>
            </w:r>
            <w:r>
              <w:rPr>
                <w:rFonts w:ascii="微软雅黑" w:hAnsi="微软雅黑" w:cs="Meiryo" w:hint="eastAsia"/>
              </w:rPr>
              <w:t>：</w:t>
            </w:r>
            <w:r>
              <w:rPr>
                <w:rFonts w:ascii="微软雅黑" w:hAnsi="微软雅黑" w:cs="Meiryo"/>
              </w:rPr>
              <w:t xml:space="preserve"> </w:t>
            </w:r>
            <w:r>
              <w:rPr>
                <w:rFonts w:ascii="微软雅黑" w:hAnsi="微软雅黑" w:cs="Meiryo" w:hint="eastAsia"/>
              </w:rPr>
              <w:t>为设置信息，供平台同步使用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1724B" w:rsidRDefault="001E0E71" w:rsidP="0031724B">
      <w:pPr>
        <w:rPr>
          <w:lang w:val="zh-CN"/>
        </w:rPr>
      </w:pPr>
    </w:p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5" w:name="_Toc445226786"/>
      <w:r>
        <w:rPr>
          <w:rFonts w:hint="eastAsia"/>
          <w:lang w:val="zh-CN"/>
        </w:rPr>
        <w:t>设置闹钟（下行协议号：</w:t>
      </w:r>
      <w:r>
        <w:rPr>
          <w:lang w:val="zh-CN"/>
        </w:rPr>
        <w:t>BP25</w:t>
      </w:r>
      <w:r>
        <w:rPr>
          <w:rFonts w:hint="eastAsia"/>
          <w:lang w:val="zh-CN"/>
        </w:rPr>
        <w:t>，响应：</w:t>
      </w:r>
      <w:r>
        <w:rPr>
          <w:lang w:val="zh-CN"/>
        </w:rPr>
        <w:t>AP25</w:t>
      </w:r>
      <w:r>
        <w:rPr>
          <w:rFonts w:hint="eastAsia"/>
          <w:lang w:val="zh-CN"/>
        </w:rPr>
        <w:t>）</w:t>
      </w:r>
      <w:bookmarkEnd w:id="2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2742F2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BP25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,1,3,</w:t>
            </w:r>
            <w:r w:rsidRPr="00A36486">
              <w:rPr>
                <w:color w:val="FF0000"/>
              </w:rPr>
              <w:t xml:space="preserve"> 0900 ,135,1@0900 ,135,1@0900 ,135,1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BP25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977054">
            <w:r w:rsidRPr="00A36486">
              <w:t xml:space="preserve">1: </w:t>
            </w:r>
            <w:r w:rsidRPr="00A36486">
              <w:rPr>
                <w:rFonts w:hint="eastAsia"/>
              </w:rPr>
              <w:t>表示闹钟总开关，</w:t>
            </w:r>
            <w:r w:rsidRPr="00A36486">
              <w:t>1</w:t>
            </w:r>
            <w:r w:rsidRPr="00A36486">
              <w:rPr>
                <w:rFonts w:hint="eastAsia"/>
              </w:rPr>
              <w:t>为开，</w:t>
            </w:r>
            <w:r w:rsidRPr="00A36486">
              <w:t xml:space="preserve">0 </w:t>
            </w:r>
            <w:r w:rsidRPr="00A36486">
              <w:rPr>
                <w:rFonts w:hint="eastAsia"/>
              </w:rPr>
              <w:t>为关</w:t>
            </w:r>
          </w:p>
          <w:p w:rsidR="001E0E71" w:rsidRPr="00A36486" w:rsidRDefault="001E0E71" w:rsidP="00977054">
            <w:r w:rsidRPr="00A36486">
              <w:t xml:space="preserve">3: </w:t>
            </w:r>
            <w:r w:rsidRPr="00A36486">
              <w:rPr>
                <w:rFonts w:hint="eastAsia"/>
              </w:rPr>
              <w:t>表示闹钟个数</w:t>
            </w:r>
          </w:p>
          <w:p w:rsidR="001E0E71" w:rsidRPr="00A36486" w:rsidRDefault="001E0E71" w:rsidP="008C40DF">
            <w:r w:rsidRPr="00A36486">
              <w:rPr>
                <w:color w:val="FF0000"/>
              </w:rPr>
              <w:t>0900 ,135,1</w:t>
            </w:r>
            <w:r w:rsidRPr="00A36486">
              <w:rPr>
                <w:rFonts w:hint="eastAsia"/>
              </w:rPr>
              <w:t>，表示一组闹钟，</w:t>
            </w:r>
            <w:r w:rsidRPr="00A36486">
              <w:t>0900</w:t>
            </w:r>
            <w:r w:rsidRPr="00A36486">
              <w:rPr>
                <w:rFonts w:hint="eastAsia"/>
              </w:rPr>
              <w:t>表示早上</w:t>
            </w:r>
            <w:r w:rsidRPr="00A36486">
              <w:t>09:00, 135</w:t>
            </w:r>
            <w:r w:rsidRPr="00A36486">
              <w:rPr>
                <w:rFonts w:hint="eastAsia"/>
              </w:rPr>
              <w:t>表示周一周三周五，使用</w:t>
            </w:r>
            <w:r w:rsidRPr="00A36486">
              <w:t>24</w:t>
            </w:r>
            <w:r w:rsidRPr="00A36486">
              <w:rPr>
                <w:rFonts w:hint="eastAsia"/>
              </w:rPr>
              <w:t>小时制</w:t>
            </w:r>
          </w:p>
          <w:p w:rsidR="001E0E71" w:rsidRPr="00A36486" w:rsidRDefault="001E0E71" w:rsidP="008C40DF">
            <w:r w:rsidRPr="00A36486">
              <w:rPr>
                <w:color w:val="000000"/>
              </w:rPr>
              <w:t>1</w:t>
            </w:r>
            <w:r w:rsidRPr="00A36486">
              <w:rPr>
                <w:rFonts w:hint="eastAsia"/>
              </w:rPr>
              <w:t>表示该组闹钟开启或关闭状态</w:t>
            </w:r>
            <w:r w:rsidRPr="00A36486">
              <w:t xml:space="preserve">   1</w:t>
            </w:r>
            <w:r w:rsidRPr="00A36486">
              <w:rPr>
                <w:rFonts w:hint="eastAsia"/>
              </w:rPr>
              <w:t>表示开启</w:t>
            </w:r>
            <w:r w:rsidRPr="00A36486">
              <w:t xml:space="preserve">  0</w:t>
            </w:r>
            <w:r w:rsidRPr="00A36486">
              <w:rPr>
                <w:rFonts w:hint="eastAsia"/>
              </w:rPr>
              <w:t>表示关闭</w:t>
            </w:r>
          </w:p>
          <w:p w:rsidR="001E0E71" w:rsidRPr="00A36486" w:rsidRDefault="001E0E71" w:rsidP="008C40DF">
            <w:pPr>
              <w:rPr>
                <w:i/>
              </w:rPr>
            </w:pPr>
            <w:r w:rsidRPr="00A36486">
              <w:rPr>
                <w:rFonts w:hint="eastAsia"/>
                <w:i/>
              </w:rPr>
              <w:t>多组闹钟之间用</w:t>
            </w:r>
            <w:r w:rsidRPr="00A36486">
              <w:rPr>
                <w:i/>
              </w:rPr>
              <w:t>”@”</w:t>
            </w:r>
            <w:r w:rsidRPr="00A36486">
              <w:rPr>
                <w:rFonts w:hint="eastAsia"/>
                <w:i/>
              </w:rPr>
              <w:t>符号分隔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25</w:t>
            </w:r>
            <w:r w:rsidRPr="00655CF0">
              <w:rPr>
                <w:rFonts w:ascii="Meiryo" w:eastAsia="Meiryo" w:hAnsi="Meiryo" w:cs="Meiryo"/>
              </w:rPr>
              <w:t>,080835</w:t>
            </w:r>
            <w:r>
              <w:rPr>
                <w:rFonts w:ascii="Meiryo" w:eastAsia="Meiryo" w:hAnsi="Meiryo" w:cs="Meiryo"/>
              </w:rPr>
              <w:t>,</w:t>
            </w:r>
            <w:r>
              <w:rPr>
                <w:rFonts w:ascii="Meiryo" w:eastAsia="华文新魏" w:hAnsi="Meiryo" w:cs="Meiryo"/>
              </w:rPr>
              <w:t xml:space="preserve"> 1,3,</w:t>
            </w:r>
            <w:r w:rsidRPr="00A36486">
              <w:rPr>
                <w:color w:val="FF0000"/>
              </w:rPr>
              <w:t xml:space="preserve"> 0900 ,135,1@0900 ,135,1@0900 ,135,1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5A633F">
            <w:pPr>
              <w:rPr>
                <w:rFonts w:ascii="微软雅黑" w:cs="Meiryo"/>
              </w:rPr>
            </w:pPr>
            <w:r>
              <w:rPr>
                <w:rFonts w:ascii="Meiryo" w:eastAsia="华文新魏" w:hAnsi="Meiryo" w:cs="Meiryo"/>
              </w:rPr>
              <w:t>1,2,123|0900,456|1300</w:t>
            </w:r>
            <w:r>
              <w:rPr>
                <w:rFonts w:ascii="微软雅黑" w:hAnsi="微软雅黑" w:cs="Meiryo" w:hint="eastAsia"/>
              </w:rPr>
              <w:t>设置信息，供平台同步使用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6" w:name="_Toc445226787"/>
      <w:r>
        <w:rPr>
          <w:rFonts w:hint="eastAsia"/>
          <w:lang w:val="zh-CN"/>
        </w:rPr>
        <w:lastRenderedPageBreak/>
        <w:t>设置上课隐身时间段（下行协议号：</w:t>
      </w:r>
      <w:r>
        <w:rPr>
          <w:lang w:val="zh-CN"/>
        </w:rPr>
        <w:t>BP26</w:t>
      </w:r>
      <w:r>
        <w:rPr>
          <w:rFonts w:hint="eastAsia"/>
          <w:lang w:val="zh-CN"/>
        </w:rPr>
        <w:t>，响应：</w:t>
      </w:r>
      <w:r>
        <w:rPr>
          <w:lang w:val="zh-CN"/>
        </w:rPr>
        <w:t>AP26</w:t>
      </w:r>
      <w:r>
        <w:rPr>
          <w:rFonts w:hint="eastAsia"/>
          <w:lang w:val="zh-CN"/>
        </w:rPr>
        <w:t>）</w:t>
      </w:r>
      <w:bookmarkEnd w:id="2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143F30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BP26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,1,2,123|0900@1145,456|1300@1600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BP26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4E79D4">
            <w:r w:rsidRPr="00A36486">
              <w:t xml:space="preserve">1: </w:t>
            </w:r>
            <w:r w:rsidRPr="00A36486">
              <w:rPr>
                <w:rFonts w:hint="eastAsia"/>
              </w:rPr>
              <w:t>表示隐身时段总开关，</w:t>
            </w:r>
            <w:r w:rsidRPr="00A36486">
              <w:t>1</w:t>
            </w:r>
            <w:r w:rsidRPr="00A36486">
              <w:rPr>
                <w:rFonts w:hint="eastAsia"/>
              </w:rPr>
              <w:t>为开，</w:t>
            </w:r>
            <w:r w:rsidRPr="00A36486">
              <w:t xml:space="preserve">0 </w:t>
            </w:r>
            <w:r w:rsidRPr="00A36486">
              <w:rPr>
                <w:rFonts w:hint="eastAsia"/>
              </w:rPr>
              <w:t>为关</w:t>
            </w:r>
          </w:p>
          <w:p w:rsidR="001E0E71" w:rsidRPr="00A36486" w:rsidRDefault="001E0E71" w:rsidP="004E79D4">
            <w:r w:rsidRPr="00A36486">
              <w:t xml:space="preserve">2: </w:t>
            </w:r>
            <w:r w:rsidRPr="00A36486">
              <w:rPr>
                <w:rFonts w:hint="eastAsia"/>
              </w:rPr>
              <w:t>表示时间段个数</w:t>
            </w:r>
          </w:p>
          <w:p w:rsidR="001E0E71" w:rsidRPr="00A36486" w:rsidRDefault="001E0E71" w:rsidP="004572D0">
            <w:pPr>
              <w:rPr>
                <w:i/>
              </w:rPr>
            </w:pPr>
            <w:r w:rsidRPr="00A36486">
              <w:t>123|0900@1145</w:t>
            </w:r>
            <w:r w:rsidRPr="00A36486">
              <w:rPr>
                <w:rFonts w:hint="eastAsia"/>
              </w:rPr>
              <w:t>，表示一组隐身时间，</w:t>
            </w:r>
            <w:r w:rsidRPr="00A36486">
              <w:t>123</w:t>
            </w:r>
            <w:r w:rsidRPr="00A36486">
              <w:rPr>
                <w:rFonts w:hint="eastAsia"/>
              </w:rPr>
              <w:t>表示周一周二周三，</w:t>
            </w:r>
            <w:r w:rsidRPr="00A36486">
              <w:t>0900@1145</w:t>
            </w:r>
            <w:r w:rsidRPr="00A36486">
              <w:rPr>
                <w:rFonts w:hint="eastAsia"/>
              </w:rPr>
              <w:t>表示早上</w:t>
            </w:r>
            <w:r w:rsidRPr="00A36486">
              <w:t>09:00</w:t>
            </w:r>
            <w:r w:rsidRPr="00A36486">
              <w:rPr>
                <w:rFonts w:hint="eastAsia"/>
              </w:rPr>
              <w:t>至</w:t>
            </w:r>
            <w:r w:rsidRPr="00A36486">
              <w:t>11:45</w:t>
            </w:r>
            <w:r w:rsidRPr="00A36486">
              <w:rPr>
                <w:rFonts w:hint="eastAsia"/>
              </w:rPr>
              <w:t>分隐身，使用</w:t>
            </w:r>
            <w:r w:rsidRPr="00A36486">
              <w:t>24</w:t>
            </w:r>
            <w:r w:rsidRPr="00A36486">
              <w:rPr>
                <w:rFonts w:hint="eastAsia"/>
              </w:rPr>
              <w:t>小时制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26</w:t>
            </w:r>
            <w:r w:rsidRPr="00655CF0">
              <w:rPr>
                <w:rFonts w:ascii="Meiryo" w:eastAsia="Meiryo" w:hAnsi="Meiryo" w:cs="Meiryo"/>
              </w:rPr>
              <w:t>,080835</w:t>
            </w:r>
            <w:r>
              <w:rPr>
                <w:rFonts w:ascii="Meiryo" w:eastAsia="Meiryo" w:hAnsi="Meiryo" w:cs="Meiryo"/>
              </w:rPr>
              <w:t>,</w:t>
            </w:r>
            <w:r>
              <w:rPr>
                <w:rFonts w:ascii="Meiryo" w:eastAsia="华文新魏" w:hAnsi="Meiryo" w:cs="Meiryo"/>
              </w:rPr>
              <w:t xml:space="preserve"> 1,2,123|0900@1145,456|1300@1600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>
              <w:rPr>
                <w:rFonts w:ascii="Meiryo" w:eastAsia="华文新魏" w:hAnsi="Meiryo" w:cs="Meiryo"/>
              </w:rPr>
              <w:t>1,2,123|0900@1145,456|1300@1600</w:t>
            </w:r>
            <w:r>
              <w:rPr>
                <w:rFonts w:ascii="微软雅黑" w:hAnsi="微软雅黑" w:cs="Meiryo" w:hint="eastAsia"/>
              </w:rPr>
              <w:t>设置信息，供平台同步使用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7" w:name="_Toc445226788"/>
      <w:r>
        <w:rPr>
          <w:rFonts w:hint="eastAsia"/>
          <w:lang w:val="zh-CN"/>
        </w:rPr>
        <w:t>新语音记录提醒（下行协议号：</w:t>
      </w:r>
      <w:r>
        <w:rPr>
          <w:lang w:val="zh-CN"/>
        </w:rPr>
        <w:t>BP27</w:t>
      </w:r>
      <w:r>
        <w:rPr>
          <w:rFonts w:hint="eastAsia"/>
          <w:lang w:val="zh-CN"/>
        </w:rPr>
        <w:t>，响应：</w:t>
      </w:r>
      <w:r>
        <w:rPr>
          <w:lang w:val="zh-CN"/>
        </w:rPr>
        <w:t>AP27</w:t>
      </w:r>
      <w:r>
        <w:rPr>
          <w:rFonts w:hint="eastAsia"/>
          <w:lang w:val="zh-CN"/>
        </w:rPr>
        <w:t>）</w:t>
      </w:r>
      <w:bookmarkEnd w:id="27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4605E0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BP27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BP27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lastRenderedPageBreak/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C11EB9">
            <w:r w:rsidRPr="00A36486">
              <w:t xml:space="preserve">1: </w:t>
            </w:r>
            <w:r w:rsidRPr="00A36486">
              <w:rPr>
                <w:rFonts w:hint="eastAsia"/>
              </w:rPr>
              <w:t>表示语音信息数量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27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BE1F0B" w:rsidRDefault="001E0E71" w:rsidP="00BE1F0B">
      <w:pPr>
        <w:rPr>
          <w:lang w:val="zh-CN"/>
        </w:rPr>
      </w:pPr>
    </w:p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8" w:name="_Toc445226789"/>
      <w:r>
        <w:rPr>
          <w:rFonts w:hint="eastAsia"/>
          <w:lang w:val="zh-CN"/>
        </w:rPr>
        <w:t>语音下行（下行协议号：</w:t>
      </w:r>
      <w:r>
        <w:rPr>
          <w:lang w:val="zh-CN"/>
        </w:rPr>
        <w:t>BP28</w:t>
      </w:r>
      <w:r>
        <w:rPr>
          <w:rFonts w:hint="eastAsia"/>
          <w:lang w:val="zh-CN"/>
        </w:rPr>
        <w:t>，响应：</w:t>
      </w:r>
      <w:r>
        <w:rPr>
          <w:lang w:val="zh-CN"/>
        </w:rPr>
        <w:t>AP28</w:t>
      </w:r>
      <w:r>
        <w:rPr>
          <w:rFonts w:hint="eastAsia"/>
          <w:lang w:val="zh-CN"/>
        </w:rPr>
        <w:t>）</w:t>
      </w:r>
      <w:bookmarkEnd w:id="28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152523" w:rsidRDefault="001E0E71" w:rsidP="00143F30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BP28</w:t>
            </w:r>
            <w:r w:rsidRPr="00152523">
              <w:rPr>
                <w:rFonts w:ascii="Meiryo" w:eastAsia="Meiryo" w:hAnsi="Meiryo" w:cs="Meiryo"/>
              </w:rPr>
              <w:t>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,XXXX</w:t>
            </w:r>
            <w:r w:rsidRPr="00152523">
              <w:rPr>
                <w:rFonts w:ascii="Meiryo" w:eastAsia="Meiryo" w:hAnsi="Meiryo" w:cs="Meiryo"/>
              </w:rPr>
              <w:t>,6,1,1024,XXXXXX</w:t>
            </w:r>
            <w:r>
              <w:rPr>
                <w:rFonts w:ascii="Meiryo" w:eastAsia="Meiryo" w:hAnsi="Meiryo" w:cs="Meiryo"/>
              </w:rPr>
              <w:t>XXXXXXXXXXXXXXXXXXXXXXXXXXX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BP28 : </w:t>
            </w:r>
            <w:r w:rsidRPr="00A36486">
              <w:rPr>
                <w:rFonts w:cs="宋体" w:hint="eastAsia"/>
              </w:rPr>
              <w:t>命令字符</w:t>
            </w:r>
          </w:p>
          <w:p w:rsidR="001E0E71" w:rsidRPr="00A36486" w:rsidRDefault="001E0E71" w:rsidP="004E79D4">
            <w:r w:rsidRPr="003C449F">
              <w:rPr>
                <w:rFonts w:ascii="Meiryo" w:eastAsia="Meiryo" w:hAnsi="Meiryo" w:cs="Meiryo"/>
              </w:rPr>
              <w:t>D3590D54</w:t>
            </w:r>
            <w:r w:rsidRPr="00A36486">
              <w:t>:UNICODE</w:t>
            </w:r>
            <w:r w:rsidRPr="00A36486">
              <w:rPr>
                <w:rFonts w:hint="eastAsia"/>
              </w:rPr>
              <w:t>编码，发送者名称</w:t>
            </w:r>
          </w:p>
          <w:p w:rsidR="001E0E71" w:rsidRPr="00A36486" w:rsidRDefault="001E0E71" w:rsidP="004E79D4">
            <w:r w:rsidRPr="00A36486">
              <w:t xml:space="preserve">XXXX: </w:t>
            </w:r>
            <w:r w:rsidRPr="00A36486">
              <w:rPr>
                <w:rFonts w:hint="eastAsia"/>
              </w:rPr>
              <w:t>附加信息，在响应数据包时，将附加信息原样响应，类似流水号</w:t>
            </w:r>
          </w:p>
          <w:p w:rsidR="001E0E71" w:rsidRPr="00A36486" w:rsidRDefault="001E0E71" w:rsidP="004E79D4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1E0E71" w:rsidRPr="00A36486" w:rsidRDefault="001E0E71" w:rsidP="004E79D4">
            <w:r w:rsidRPr="00A36486">
              <w:t xml:space="preserve">1 </w:t>
            </w:r>
            <w:r w:rsidRPr="00A36486">
              <w:rPr>
                <w:rFonts w:cs="宋体" w:hint="eastAsia"/>
              </w:rPr>
              <w:t>：当前包数，第一包为</w:t>
            </w:r>
            <w:r w:rsidRPr="00A36486">
              <w:t>1</w:t>
            </w:r>
            <w:r w:rsidRPr="00A36486">
              <w:rPr>
                <w:rFonts w:cs="宋体" w:hint="eastAsia"/>
              </w:rPr>
              <w:t>，第二包为</w:t>
            </w:r>
            <w:r w:rsidRPr="00A36486">
              <w:t>2</w:t>
            </w:r>
            <w:r w:rsidRPr="00A36486">
              <w:rPr>
                <w:rFonts w:cs="宋体" w:hint="eastAsia"/>
              </w:rPr>
              <w:t>，。。。。。。同一个语音包的语音时间相同</w:t>
            </w:r>
          </w:p>
          <w:p w:rsidR="001E0E71" w:rsidRPr="00A36486" w:rsidRDefault="001E0E71" w:rsidP="004E79D4">
            <w:r w:rsidRPr="00A36486">
              <w:t>1024 :</w:t>
            </w:r>
            <w:r w:rsidRPr="00A36486">
              <w:rPr>
                <w:rFonts w:cs="宋体" w:hint="eastAsia"/>
              </w:rPr>
              <w:t>语音包长度</w:t>
            </w:r>
          </w:p>
          <w:p w:rsidR="001E0E71" w:rsidRPr="00A36486" w:rsidRDefault="001E0E71" w:rsidP="004E79D4">
            <w:pPr>
              <w:rPr>
                <w:rFonts w:cs="宋体"/>
              </w:rPr>
            </w:pPr>
            <w:r w:rsidRPr="00A36486">
              <w:t>XXXXXXXXXXXXXXXXXXXXXXXXXXXXXXXXXXXXXX</w:t>
            </w:r>
            <w:r w:rsidRPr="00A36486">
              <w:rPr>
                <w:rFonts w:cs="宋体" w:hint="eastAsia"/>
              </w:rPr>
              <w:t>：当前音频数据</w:t>
            </w:r>
            <w:r w:rsidRPr="00A36486">
              <w:t xml:space="preserve">, </w:t>
            </w:r>
            <w:r w:rsidRPr="00A36486">
              <w:rPr>
                <w:rFonts w:cs="宋体" w:hint="eastAsia"/>
              </w:rPr>
              <w:t>每个音频数据包大小为</w:t>
            </w:r>
            <w:r w:rsidRPr="00A36486">
              <w:t>1024</w:t>
            </w:r>
            <w:r w:rsidRPr="00A36486">
              <w:rPr>
                <w:rFonts w:cs="宋体" w:hint="eastAsia"/>
              </w:rPr>
              <w:t>字节，最后一包不足</w:t>
            </w:r>
            <w:r w:rsidRPr="00A36486">
              <w:t>1024</w:t>
            </w:r>
            <w:r w:rsidRPr="00A36486">
              <w:rPr>
                <w:rFonts w:cs="宋体" w:hint="eastAsia"/>
              </w:rPr>
              <w:t>的取实际字节数</w:t>
            </w:r>
          </w:p>
          <w:p w:rsidR="001E0E71" w:rsidRPr="00A36486" w:rsidRDefault="001E0E71" w:rsidP="004E79D4">
            <w:r w:rsidRPr="00A36486">
              <w:rPr>
                <w:rFonts w:cs="宋体" w:hint="eastAsia"/>
              </w:rPr>
              <w:t>语音包上传规则：</w:t>
            </w:r>
          </w:p>
          <w:p w:rsidR="001E0E71" w:rsidRPr="00A36486" w:rsidRDefault="001E0E71" w:rsidP="004E79D4">
            <w:r w:rsidRPr="00A36486">
              <w:rPr>
                <w:rFonts w:cs="宋体" w:hint="eastAsia"/>
              </w:rPr>
              <w:t>按包次序依次上传，上传后如果没有收到服务器的响应包，则继续上传该语音包。</w:t>
            </w:r>
          </w:p>
          <w:p w:rsidR="001E0E71" w:rsidRPr="00A36486" w:rsidRDefault="001E0E71" w:rsidP="004E79D4">
            <w:r w:rsidRPr="00A36486">
              <w:rPr>
                <w:rFonts w:cs="宋体" w:hint="eastAsia"/>
              </w:rPr>
              <w:t>收到设备回复确认数据包接收成功状态后，继续开始依次上传下一个数据包。。。。。。</w:t>
            </w:r>
          </w:p>
          <w:p w:rsidR="001E0E71" w:rsidRPr="00A36486" w:rsidRDefault="001E0E71" w:rsidP="004E79D4">
            <w:r w:rsidRPr="00A36486">
              <w:rPr>
                <w:rFonts w:cs="宋体" w:hint="eastAsia"/>
              </w:rPr>
              <w:t>如果设备回复确认数据包接收失败状态，则重复发送上一个数据包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>
              <w:rPr>
                <w:rFonts w:ascii="Meiryo" w:eastAsia="Meiryo" w:hAnsi="Meiryo" w:cs="Meiryo"/>
              </w:rPr>
              <w:t>28</w:t>
            </w:r>
            <w:r w:rsidRPr="003F0F0F">
              <w:rPr>
                <w:rFonts w:ascii="Meiryo" w:eastAsia="Meiryo" w:hAnsi="Meiryo" w:cs="Meiryo"/>
              </w:rPr>
              <w:t>,</w:t>
            </w:r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,XXXX</w:t>
            </w:r>
            <w:r w:rsidRPr="003F0F0F">
              <w:rPr>
                <w:rFonts w:ascii="Meiryo" w:eastAsia="Meiryo" w:hAnsi="Meiryo" w:cs="Meiryo"/>
              </w:rPr>
              <w:t xml:space="preserve">,6,1,1# </w:t>
            </w:r>
          </w:p>
          <w:p w:rsidR="001E0E71" w:rsidRPr="00A36486" w:rsidRDefault="001E0E71" w:rsidP="000E445C">
            <w:r w:rsidRPr="003C449F">
              <w:rPr>
                <w:rFonts w:ascii="Meiryo" w:eastAsia="Meiryo" w:hAnsi="Meiryo" w:cs="Meiryo"/>
              </w:rPr>
              <w:t>D3590D54</w:t>
            </w:r>
            <w:r w:rsidRPr="00A36486">
              <w:t>:UNICODE</w:t>
            </w:r>
            <w:r w:rsidRPr="00A36486">
              <w:rPr>
                <w:rFonts w:hint="eastAsia"/>
              </w:rPr>
              <w:t>编码，发送者名称</w:t>
            </w:r>
          </w:p>
          <w:p w:rsidR="001E0E71" w:rsidRPr="00A36486" w:rsidRDefault="001E0E71" w:rsidP="004E79D4">
            <w:r w:rsidRPr="00A36486">
              <w:t xml:space="preserve">XXXX: </w:t>
            </w:r>
            <w:r w:rsidRPr="00A36486">
              <w:rPr>
                <w:rFonts w:hint="eastAsia"/>
              </w:rPr>
              <w:t>附加信息，原样返回</w:t>
            </w:r>
          </w:p>
          <w:p w:rsidR="001E0E71" w:rsidRPr="00A36486" w:rsidRDefault="001E0E71" w:rsidP="004E79D4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1E0E71" w:rsidRPr="00A36486" w:rsidRDefault="001E0E71" w:rsidP="004E79D4">
            <w:r w:rsidRPr="00A36486">
              <w:t>1</w:t>
            </w:r>
            <w:r w:rsidRPr="00A36486">
              <w:rPr>
                <w:rFonts w:cs="宋体" w:hint="eastAsia"/>
              </w:rPr>
              <w:t>：当前设备收到的是第几个包</w:t>
            </w:r>
          </w:p>
          <w:p w:rsidR="001E0E71" w:rsidRPr="00A36486" w:rsidRDefault="001E0E71" w:rsidP="00DE5CB3">
            <w:r w:rsidRPr="00A36486">
              <w:t>1</w:t>
            </w:r>
            <w:r w:rsidRPr="00A36486">
              <w:rPr>
                <w:rFonts w:cs="宋体" w:hint="eastAsia"/>
              </w:rPr>
              <w:t>：表示设备接受数据成功，</w:t>
            </w:r>
            <w:r w:rsidRPr="00A36486">
              <w:t>0</w:t>
            </w:r>
            <w:r w:rsidRPr="00A36486">
              <w:rPr>
                <w:rFonts w:cs="宋体" w:hint="eastAsia"/>
              </w:rPr>
              <w:t>表示设备接受数据失败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9" w:name="_Toc445226790"/>
      <w:r>
        <w:rPr>
          <w:rFonts w:hint="eastAsia"/>
          <w:lang w:val="zh-CN"/>
        </w:rPr>
        <w:t>脱落报警开关（下行协议号：</w:t>
      </w:r>
      <w:r>
        <w:rPr>
          <w:lang w:val="zh-CN"/>
        </w:rPr>
        <w:t>BP30</w:t>
      </w:r>
      <w:r>
        <w:rPr>
          <w:rFonts w:hint="eastAsia"/>
          <w:lang w:val="zh-CN"/>
        </w:rPr>
        <w:t>，响应：</w:t>
      </w:r>
      <w:r>
        <w:rPr>
          <w:lang w:val="zh-CN"/>
        </w:rPr>
        <w:t>AP30</w:t>
      </w:r>
      <w:r>
        <w:rPr>
          <w:rFonts w:hint="eastAsia"/>
          <w:lang w:val="zh-CN"/>
        </w:rPr>
        <w:t>）</w:t>
      </w:r>
      <w:bookmarkEnd w:id="29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E3136A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BP30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BP30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E3136A">
            <w:r w:rsidRPr="00A36486">
              <w:t xml:space="preserve">1: </w:t>
            </w:r>
            <w:r w:rsidRPr="00A36486">
              <w:rPr>
                <w:rFonts w:hint="eastAsia"/>
              </w:rPr>
              <w:t>表示脱落报警开关，</w:t>
            </w:r>
            <w:r w:rsidRPr="00A36486">
              <w:t>1</w:t>
            </w:r>
            <w:r w:rsidRPr="00A36486">
              <w:rPr>
                <w:rFonts w:hint="eastAsia"/>
              </w:rPr>
              <w:t>为开，</w:t>
            </w:r>
            <w:r w:rsidRPr="00A36486">
              <w:t xml:space="preserve">0 </w:t>
            </w:r>
            <w:r w:rsidRPr="00A36486">
              <w:rPr>
                <w:rFonts w:hint="eastAsia"/>
              </w:rPr>
              <w:t>为关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30</w:t>
            </w:r>
            <w:r w:rsidRPr="00655CF0">
              <w:rPr>
                <w:rFonts w:ascii="Meiryo" w:eastAsia="Meiryo" w:hAnsi="Meiryo" w:cs="Meiryo"/>
              </w:rPr>
              <w:t>,080835</w:t>
            </w:r>
            <w:r>
              <w:rPr>
                <w:rFonts w:ascii="Meiryo" w:eastAsia="Meiryo" w:hAnsi="Meiryo" w:cs="Meiryo"/>
              </w:rPr>
              <w:t>,</w:t>
            </w:r>
            <w:r>
              <w:rPr>
                <w:rFonts w:ascii="Meiryo" w:eastAsia="华文新魏" w:hAnsi="Meiryo" w:cs="Meiryo"/>
              </w:rPr>
              <w:t xml:space="preserve"> 1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>
              <w:rPr>
                <w:rFonts w:ascii="Meiryo" w:eastAsia="华文新魏" w:hAnsi="Meiryo" w:cs="Meiryo"/>
              </w:rPr>
              <w:t>1</w:t>
            </w:r>
            <w:r w:rsidRPr="00A36486">
              <w:t>:</w:t>
            </w:r>
            <w:r>
              <w:rPr>
                <w:rFonts w:ascii="微软雅黑" w:hAnsi="微软雅黑" w:cs="Meiryo" w:hint="eastAsia"/>
              </w:rPr>
              <w:t>设置信息，供平台同步使用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E3136A" w:rsidRDefault="001E0E71" w:rsidP="00E3136A">
      <w:pPr>
        <w:rPr>
          <w:lang w:val="zh-CN"/>
        </w:rPr>
      </w:pPr>
    </w:p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30" w:name="_Toc445226791"/>
      <w:r>
        <w:rPr>
          <w:rFonts w:hint="eastAsia"/>
          <w:lang w:val="zh-CN"/>
        </w:rPr>
        <w:t>拨打电话（下行协议号：</w:t>
      </w:r>
      <w:r>
        <w:rPr>
          <w:lang w:val="zh-CN"/>
        </w:rPr>
        <w:t>BP32</w:t>
      </w:r>
      <w:r>
        <w:rPr>
          <w:rFonts w:hint="eastAsia"/>
          <w:lang w:val="zh-CN"/>
        </w:rPr>
        <w:t>，响应：</w:t>
      </w:r>
      <w:r>
        <w:rPr>
          <w:lang w:val="zh-CN"/>
        </w:rPr>
        <w:t>AP32</w:t>
      </w:r>
      <w:r>
        <w:rPr>
          <w:rFonts w:hint="eastAsia"/>
          <w:lang w:val="zh-CN"/>
        </w:rPr>
        <w:t>）</w:t>
      </w:r>
      <w:bookmarkEnd w:id="30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514AFE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lastRenderedPageBreak/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BP32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Meiryo" w:hAnsi="Meiryo" w:cs="Meiryo"/>
              </w:rPr>
              <w:t>,133xxxxxxxx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BP32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514AFE">
            <w:r w:rsidRPr="00A36486">
              <w:t>133xxxxxxxx</w:t>
            </w:r>
            <w:r w:rsidRPr="00A36486">
              <w:rPr>
                <w:rFonts w:hint="eastAsia"/>
              </w:rPr>
              <w:t>：让终端设备拨打该电话号码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32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472E50" w:rsidRDefault="001E0E71" w:rsidP="004E79D4">
            <w:pPr>
              <w:rPr>
                <w:rFonts w:ascii="微软雅黑" w:eastAsia="华文新魏" w:hAnsi="微软雅黑" w:cs="Meiryo"/>
              </w:rPr>
            </w:pPr>
            <w:r>
              <w:rPr>
                <w:rFonts w:ascii="Meiryo" w:eastAsia="Meiryo" w:hAnsi="Meiryo" w:cs="Meiryo"/>
              </w:rPr>
              <w:t>133xxxxxxxx</w:t>
            </w:r>
            <w:r>
              <w:rPr>
                <w:rFonts w:ascii="Meiryo" w:eastAsia="华文新魏" w:hAnsi="Meiryo" w:cs="Meiryo"/>
              </w:rPr>
              <w:t>:</w:t>
            </w:r>
            <w:r w:rsidRPr="00472E50">
              <w:rPr>
                <w:rFonts w:ascii="微软雅黑" w:hAnsi="微软雅黑" w:cs="Meiryo" w:hint="eastAsia"/>
              </w:rPr>
              <w:t>设置信息，供服务器同步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30216" w:rsidRDefault="001E0E71" w:rsidP="00330216">
      <w:pPr>
        <w:rPr>
          <w:lang w:val="zh-CN"/>
        </w:rPr>
      </w:pPr>
    </w:p>
    <w:p w:rsidR="001E0E71" w:rsidRPr="007E1F2B" w:rsidRDefault="001E0E71" w:rsidP="007E1F2B">
      <w:pPr>
        <w:rPr>
          <w:lang w:val="zh-CN"/>
        </w:rPr>
      </w:pPr>
    </w:p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31" w:name="_Toc445226792"/>
      <w:r>
        <w:rPr>
          <w:rFonts w:hint="eastAsia"/>
          <w:lang w:val="zh-CN"/>
        </w:rPr>
        <w:t>进入设备验证码显示界面（下行协议号：</w:t>
      </w:r>
      <w:r>
        <w:rPr>
          <w:lang w:val="zh-CN"/>
        </w:rPr>
        <w:t>BP35</w:t>
      </w:r>
      <w:r>
        <w:rPr>
          <w:rFonts w:hint="eastAsia"/>
          <w:lang w:val="zh-CN"/>
        </w:rPr>
        <w:t>，响应：</w:t>
      </w:r>
      <w:r>
        <w:rPr>
          <w:lang w:val="zh-CN"/>
        </w:rPr>
        <w:t>AP35</w:t>
      </w:r>
      <w:r>
        <w:rPr>
          <w:rFonts w:hint="eastAsia"/>
          <w:lang w:val="zh-CN"/>
        </w:rPr>
        <w:t>）</w:t>
      </w:r>
      <w:bookmarkEnd w:id="31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062266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BP35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,1234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BP35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4E79D4">
            <w:r w:rsidRPr="00A36486">
              <w:t>1234</w:t>
            </w:r>
            <w:r w:rsidRPr="00A36486">
              <w:rPr>
                <w:rFonts w:hint="eastAsia"/>
              </w:rPr>
              <w:t>：验证码，在首次</w:t>
            </w:r>
            <w:r w:rsidRPr="00A36486">
              <w:t>APP</w:t>
            </w:r>
            <w:r w:rsidRPr="00A36486">
              <w:rPr>
                <w:rFonts w:hint="eastAsia"/>
              </w:rPr>
              <w:t>绑定时使用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35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Pr="005B68F6" w:rsidRDefault="001E0E71" w:rsidP="00C6649C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lastRenderedPageBreak/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6029FC" w:rsidRDefault="001E0E71" w:rsidP="006029FC">
      <w:pPr>
        <w:rPr>
          <w:lang w:val="zh-CN"/>
        </w:rPr>
      </w:pPr>
    </w:p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32" w:name="_Toc445226793"/>
      <w:r>
        <w:rPr>
          <w:rFonts w:hint="eastAsia"/>
          <w:lang w:val="zh-CN"/>
        </w:rPr>
        <w:t>退出设备验证码显示界面（下行协议号：</w:t>
      </w:r>
      <w:r>
        <w:rPr>
          <w:lang w:val="zh-CN"/>
        </w:rPr>
        <w:t>BP36</w:t>
      </w:r>
      <w:r>
        <w:rPr>
          <w:rFonts w:hint="eastAsia"/>
          <w:lang w:val="zh-CN"/>
        </w:rPr>
        <w:t>，响应：</w:t>
      </w:r>
      <w:r>
        <w:rPr>
          <w:lang w:val="zh-CN"/>
        </w:rPr>
        <w:t>AP36</w:t>
      </w:r>
      <w:r>
        <w:rPr>
          <w:rFonts w:hint="eastAsia"/>
          <w:lang w:val="zh-CN"/>
        </w:rPr>
        <w:t>）</w:t>
      </w:r>
      <w:bookmarkEnd w:id="32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7B23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BP36</w:t>
            </w:r>
            <w:r w:rsidRPr="00016253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BP36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7B239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36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Pr="005B68F6" w:rsidRDefault="001E0E71" w:rsidP="00B01C5A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050ACD">
      <w:pPr>
        <w:rPr>
          <w:lang w:val="zh-CN"/>
        </w:rPr>
      </w:pPr>
    </w:p>
    <w:p w:rsidR="001E0E71" w:rsidRPr="003525F3" w:rsidRDefault="003845C5" w:rsidP="003525F3">
      <w:pPr>
        <w:pStyle w:val="2"/>
        <w:numPr>
          <w:ilvl w:val="0"/>
          <w:numId w:val="9"/>
        </w:numPr>
        <w:rPr>
          <w:highlight w:val="green"/>
          <w:lang w:val="zh-CN"/>
        </w:rPr>
      </w:pPr>
      <w:bookmarkStart w:id="33" w:name="_Toc445226794"/>
      <w:r w:rsidRPr="003525F3">
        <w:rPr>
          <w:rFonts w:hint="eastAsia"/>
          <w:highlight w:val="green"/>
          <w:lang w:val="zh-CN"/>
        </w:rPr>
        <w:t>设定</w:t>
      </w:r>
      <w:r w:rsidR="003525F3" w:rsidRPr="003525F3">
        <w:rPr>
          <w:rFonts w:hint="eastAsia"/>
          <w:highlight w:val="green"/>
          <w:lang w:val="zh-CN"/>
        </w:rPr>
        <w:t>语音</w:t>
      </w:r>
      <w:r w:rsidRPr="003525F3">
        <w:rPr>
          <w:highlight w:val="green"/>
          <w:lang w:val="zh-CN"/>
        </w:rPr>
        <w:t>提醒</w:t>
      </w:r>
      <w:r w:rsidR="003525F3" w:rsidRPr="003525F3">
        <w:rPr>
          <w:highlight w:val="green"/>
          <w:lang w:val="zh-CN"/>
        </w:rPr>
        <w:t>（下行协议号：</w:t>
      </w:r>
      <w:r w:rsidR="003525F3" w:rsidRPr="003525F3">
        <w:rPr>
          <w:rFonts w:hint="eastAsia"/>
          <w:highlight w:val="green"/>
          <w:lang w:val="zh-CN"/>
        </w:rPr>
        <w:t>BP</w:t>
      </w:r>
      <w:r w:rsidR="003525F3" w:rsidRPr="003525F3">
        <w:rPr>
          <w:highlight w:val="green"/>
          <w:lang w:val="zh-CN"/>
        </w:rPr>
        <w:t>36</w:t>
      </w:r>
      <w:r w:rsidR="003525F3" w:rsidRPr="003525F3">
        <w:rPr>
          <w:highlight w:val="green"/>
          <w:lang w:val="zh-CN"/>
        </w:rPr>
        <w:t>，</w:t>
      </w:r>
      <w:r w:rsidR="003525F3" w:rsidRPr="003525F3">
        <w:rPr>
          <w:rFonts w:hint="eastAsia"/>
          <w:highlight w:val="green"/>
          <w:lang w:val="zh-CN"/>
        </w:rPr>
        <w:t>响应</w:t>
      </w:r>
      <w:r w:rsidR="003525F3" w:rsidRPr="003525F3">
        <w:rPr>
          <w:highlight w:val="green"/>
          <w:lang w:val="zh-CN"/>
        </w:rPr>
        <w:t>：</w:t>
      </w:r>
      <w:r w:rsidR="003525F3" w:rsidRPr="003525F3">
        <w:rPr>
          <w:rFonts w:hint="eastAsia"/>
          <w:highlight w:val="green"/>
          <w:lang w:val="zh-CN"/>
        </w:rPr>
        <w:t>AP</w:t>
      </w:r>
      <w:r w:rsidR="003525F3" w:rsidRPr="003525F3">
        <w:rPr>
          <w:highlight w:val="green"/>
          <w:lang w:val="zh-CN"/>
        </w:rPr>
        <w:t>36</w:t>
      </w:r>
      <w:r w:rsidR="003525F3" w:rsidRPr="003525F3">
        <w:rPr>
          <w:highlight w:val="green"/>
          <w:lang w:val="zh-CN"/>
        </w:rPr>
        <w:t>）</w:t>
      </w:r>
      <w:bookmarkEnd w:id="3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8803F9" w:rsidRPr="00A36486" w:rsidTr="00883CF8">
        <w:tc>
          <w:tcPr>
            <w:tcW w:w="9464" w:type="dxa"/>
            <w:gridSpan w:val="2"/>
          </w:tcPr>
          <w:p w:rsidR="008803F9" w:rsidRPr="00A36486" w:rsidRDefault="008803F9" w:rsidP="00883CF8">
            <w:r w:rsidRPr="00A36486">
              <w:rPr>
                <w:rFonts w:hint="eastAsia"/>
              </w:rPr>
              <w:t>示例：</w:t>
            </w:r>
          </w:p>
        </w:tc>
      </w:tr>
      <w:tr w:rsidR="008803F9" w:rsidRPr="00A36486" w:rsidTr="00883CF8">
        <w:tc>
          <w:tcPr>
            <w:tcW w:w="9464" w:type="dxa"/>
            <w:gridSpan w:val="2"/>
          </w:tcPr>
          <w:p w:rsidR="008803F9" w:rsidRPr="00152523" w:rsidRDefault="008803F9" w:rsidP="008803F9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</w:t>
            </w:r>
            <w:r>
              <w:rPr>
                <w:rStyle w:val="af5"/>
                <w:rFonts w:ascii="Meiryo" w:eastAsia="Meiryo" w:hAnsi="Meiryo" w:cs="Meiryo"/>
              </w:rPr>
              <w:t>36</w:t>
            </w:r>
            <w:r>
              <w:rPr>
                <w:rFonts w:ascii="Meiryo" w:eastAsia="Meiryo" w:hAnsi="Meiryo" w:cs="Meiryo"/>
              </w:rPr>
              <w:t>,XXXX,1602121056</w:t>
            </w:r>
            <w:r w:rsidR="003525F3">
              <w:rPr>
                <w:rFonts w:ascii="Meiryo" w:eastAsia="Meiryo" w:hAnsi="Meiryo" w:cs="Meiryo"/>
              </w:rPr>
              <w:t>,13</w:t>
            </w:r>
            <w:r>
              <w:rPr>
                <w:rFonts w:ascii="Meiryo" w:eastAsia="Meiryo" w:hAnsi="Meiryo" w:cs="Meiryo"/>
              </w:rPr>
              <w:t>67</w:t>
            </w:r>
            <w:r w:rsidRPr="00152523">
              <w:rPr>
                <w:rFonts w:ascii="Meiryo" w:eastAsia="Meiryo" w:hAnsi="Meiryo" w:cs="Meiryo"/>
              </w:rPr>
              <w:t>,6,1,1024,XXXXXX</w:t>
            </w:r>
            <w:r>
              <w:rPr>
                <w:rFonts w:ascii="Meiryo" w:eastAsia="Meiryo" w:hAnsi="Meiryo" w:cs="Meiryo"/>
              </w:rPr>
              <w:t>XXXXXXXXXXXXXXXXXXXXXXXXXXX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8803F9" w:rsidRPr="00A36486" w:rsidTr="00883CF8">
        <w:tc>
          <w:tcPr>
            <w:tcW w:w="9464" w:type="dxa"/>
            <w:gridSpan w:val="2"/>
          </w:tcPr>
          <w:p w:rsidR="008803F9" w:rsidRPr="00A36486" w:rsidRDefault="008803F9" w:rsidP="00883CF8">
            <w:r w:rsidRPr="00A36486">
              <w:rPr>
                <w:rFonts w:hint="eastAsia"/>
              </w:rPr>
              <w:t>说明：</w:t>
            </w:r>
          </w:p>
        </w:tc>
      </w:tr>
      <w:tr w:rsidR="008803F9" w:rsidRPr="00A36486" w:rsidTr="00883CF8">
        <w:trPr>
          <w:trHeight w:val="640"/>
        </w:trPr>
        <w:tc>
          <w:tcPr>
            <w:tcW w:w="9464" w:type="dxa"/>
            <w:gridSpan w:val="2"/>
          </w:tcPr>
          <w:p w:rsidR="008803F9" w:rsidRPr="00A36486" w:rsidRDefault="008803F9" w:rsidP="00883CF8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8803F9" w:rsidRPr="00A36486" w:rsidRDefault="008803F9" w:rsidP="00883CF8">
            <w:r>
              <w:t>BP36</w:t>
            </w:r>
            <w:r w:rsidRPr="00A36486">
              <w:t xml:space="preserve"> : </w:t>
            </w:r>
            <w:r w:rsidRPr="00A36486">
              <w:rPr>
                <w:rFonts w:cs="宋体" w:hint="eastAsia"/>
              </w:rPr>
              <w:t>命令字符</w:t>
            </w:r>
          </w:p>
          <w:p w:rsidR="008803F9" w:rsidRDefault="008803F9" w:rsidP="00883CF8">
            <w:r w:rsidRPr="00A36486">
              <w:t xml:space="preserve">XXXX: </w:t>
            </w:r>
            <w:r w:rsidRPr="00A36486">
              <w:rPr>
                <w:rFonts w:hint="eastAsia"/>
              </w:rPr>
              <w:t>附加信息，在响应数据包时，将附加信息原样响应，类似流水号</w:t>
            </w:r>
          </w:p>
          <w:p w:rsidR="008803F9" w:rsidRPr="00A36486" w:rsidRDefault="008803F9" w:rsidP="00883CF8">
            <w:r>
              <w:rPr>
                <w:rFonts w:hint="eastAsia"/>
              </w:rPr>
              <w:lastRenderedPageBreak/>
              <w:t>1602121056</w:t>
            </w:r>
            <w:r>
              <w:rPr>
                <w:rFonts w:hint="eastAsia"/>
              </w:rPr>
              <w:t>：时间</w:t>
            </w:r>
            <w:r>
              <w:t>，</w:t>
            </w:r>
            <w:r>
              <w:rPr>
                <w:rFonts w:hint="eastAsia"/>
              </w:rPr>
              <w:t>表示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  <w:r>
              <w:t>10</w:t>
            </w:r>
            <w:r>
              <w:rPr>
                <w:rFonts w:hint="eastAsia"/>
              </w:rPr>
              <w:t>点</w:t>
            </w:r>
            <w:r>
              <w:t>56</w:t>
            </w:r>
            <w:r>
              <w:rPr>
                <w:rFonts w:hint="eastAsia"/>
              </w:rPr>
              <w:t>分</w:t>
            </w:r>
          </w:p>
          <w:p w:rsidR="008803F9" w:rsidRDefault="003525F3" w:rsidP="00883CF8">
            <w:pPr>
              <w:rPr>
                <w:rFonts w:cs="宋体"/>
              </w:rPr>
            </w:pPr>
            <w:r>
              <w:t>13</w:t>
            </w:r>
            <w:r w:rsidR="008803F9">
              <w:t>67</w:t>
            </w:r>
            <w:r w:rsidR="008803F9" w:rsidRPr="00A36486">
              <w:rPr>
                <w:rFonts w:cs="宋体" w:hint="eastAsia"/>
              </w:rPr>
              <w:t>：</w:t>
            </w:r>
            <w:r w:rsidR="008803F9">
              <w:rPr>
                <w:rFonts w:cs="宋体" w:hint="eastAsia"/>
              </w:rPr>
              <w:t>表示</w:t>
            </w:r>
            <w:r>
              <w:rPr>
                <w:rFonts w:cs="宋体" w:hint="eastAsia"/>
              </w:rPr>
              <w:t>周一</w:t>
            </w:r>
            <w:r>
              <w:rPr>
                <w:rFonts w:cs="宋体"/>
              </w:rPr>
              <w:t>、</w:t>
            </w:r>
            <w:r>
              <w:rPr>
                <w:rFonts w:cs="宋体" w:hint="eastAsia"/>
              </w:rPr>
              <w:t>三</w:t>
            </w:r>
            <w:r>
              <w:rPr>
                <w:rFonts w:cs="宋体"/>
              </w:rPr>
              <w:t>、</w:t>
            </w:r>
            <w:r>
              <w:rPr>
                <w:rFonts w:cs="宋体" w:hint="eastAsia"/>
              </w:rPr>
              <w:t>六</w:t>
            </w:r>
            <w:r>
              <w:rPr>
                <w:rFonts w:cs="宋体"/>
              </w:rPr>
              <w:t>、</w:t>
            </w:r>
            <w:r>
              <w:rPr>
                <w:rFonts w:cs="宋体" w:hint="eastAsia"/>
              </w:rPr>
              <w:t>日</w:t>
            </w:r>
            <w:r w:rsidR="008803F9">
              <w:rPr>
                <w:rFonts w:cs="宋体"/>
              </w:rPr>
              <w:t>重复</w:t>
            </w:r>
            <w:r>
              <w:rPr>
                <w:rFonts w:cs="宋体"/>
              </w:rPr>
              <w:t>，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表示</w:t>
            </w:r>
            <w:r>
              <w:rPr>
                <w:rFonts w:cs="宋体"/>
              </w:rPr>
              <w:t>不重复</w:t>
            </w:r>
          </w:p>
          <w:p w:rsidR="003525F3" w:rsidRPr="00A36486" w:rsidRDefault="003525F3" w:rsidP="00883CF8">
            <w:r>
              <w:rPr>
                <w:rFonts w:cs="宋体" w:hint="eastAsia"/>
              </w:rPr>
              <w:t>6</w:t>
            </w:r>
            <w:r>
              <w:rPr>
                <w:rFonts w:cs="宋体" w:hint="eastAsia"/>
              </w:rPr>
              <w:t>：表示</w:t>
            </w:r>
            <w:r>
              <w:rPr>
                <w:rFonts w:cs="宋体"/>
              </w:rPr>
              <w:t>语音数据包总数</w:t>
            </w:r>
          </w:p>
          <w:p w:rsidR="008803F9" w:rsidRPr="00A36486" w:rsidRDefault="008803F9" w:rsidP="00883CF8">
            <w:r w:rsidRPr="00A36486">
              <w:t xml:space="preserve">1 </w:t>
            </w:r>
            <w:r w:rsidRPr="00A36486">
              <w:rPr>
                <w:rFonts w:cs="宋体" w:hint="eastAsia"/>
              </w:rPr>
              <w:t>：当前包数，第一包为</w:t>
            </w:r>
            <w:r w:rsidRPr="00A36486">
              <w:t>1</w:t>
            </w:r>
            <w:r w:rsidRPr="00A36486">
              <w:rPr>
                <w:rFonts w:cs="宋体" w:hint="eastAsia"/>
              </w:rPr>
              <w:t>，第二包为</w:t>
            </w:r>
            <w:r w:rsidRPr="00A36486">
              <w:t>2</w:t>
            </w:r>
            <w:r w:rsidRPr="00A36486">
              <w:rPr>
                <w:rFonts w:cs="宋体" w:hint="eastAsia"/>
              </w:rPr>
              <w:t>，。。。。。。同一个语音包的语音时间相同</w:t>
            </w:r>
          </w:p>
          <w:p w:rsidR="008803F9" w:rsidRPr="00A36486" w:rsidRDefault="008803F9" w:rsidP="00883CF8">
            <w:r w:rsidRPr="00A36486">
              <w:t>1024 :</w:t>
            </w:r>
            <w:r w:rsidRPr="00A36486">
              <w:rPr>
                <w:rFonts w:cs="宋体" w:hint="eastAsia"/>
              </w:rPr>
              <w:t>语音包长度</w:t>
            </w:r>
          </w:p>
          <w:p w:rsidR="008803F9" w:rsidRPr="00A36486" w:rsidRDefault="008803F9" w:rsidP="00883CF8">
            <w:pPr>
              <w:rPr>
                <w:rFonts w:cs="宋体"/>
              </w:rPr>
            </w:pPr>
            <w:r w:rsidRPr="00A36486">
              <w:t>XXXXXXXXXXXXXXXXXXXXXXXXXXXXXXXXXXXXXX</w:t>
            </w:r>
            <w:r w:rsidRPr="00A36486">
              <w:rPr>
                <w:rFonts w:cs="宋体" w:hint="eastAsia"/>
              </w:rPr>
              <w:t>：当前音频数据</w:t>
            </w:r>
            <w:r w:rsidRPr="00A36486">
              <w:t xml:space="preserve">, </w:t>
            </w:r>
            <w:r w:rsidRPr="00A36486">
              <w:rPr>
                <w:rFonts w:cs="宋体" w:hint="eastAsia"/>
              </w:rPr>
              <w:t>每个音频数据包大小为</w:t>
            </w:r>
            <w:r w:rsidRPr="00A36486">
              <w:t>1024</w:t>
            </w:r>
            <w:r w:rsidRPr="00A36486">
              <w:rPr>
                <w:rFonts w:cs="宋体" w:hint="eastAsia"/>
              </w:rPr>
              <w:t>字节，最后一包不足</w:t>
            </w:r>
            <w:r w:rsidRPr="00A36486">
              <w:t>1024</w:t>
            </w:r>
            <w:r w:rsidRPr="00A36486">
              <w:rPr>
                <w:rFonts w:cs="宋体" w:hint="eastAsia"/>
              </w:rPr>
              <w:t>的取实际字节数</w:t>
            </w:r>
          </w:p>
          <w:p w:rsidR="008803F9" w:rsidRPr="00A36486" w:rsidRDefault="008803F9" w:rsidP="00883CF8">
            <w:r w:rsidRPr="00A36486">
              <w:rPr>
                <w:rFonts w:cs="宋体" w:hint="eastAsia"/>
              </w:rPr>
              <w:t>语音包上传规则：</w:t>
            </w:r>
          </w:p>
          <w:p w:rsidR="008803F9" w:rsidRPr="00A36486" w:rsidRDefault="008803F9" w:rsidP="00883CF8">
            <w:r w:rsidRPr="00A36486">
              <w:rPr>
                <w:rFonts w:cs="宋体" w:hint="eastAsia"/>
              </w:rPr>
              <w:t>按包次序依次上传，上传后如果没有收到服务器的响应包，则继续上传该语音包。</w:t>
            </w:r>
          </w:p>
          <w:p w:rsidR="008803F9" w:rsidRPr="00A36486" w:rsidRDefault="008803F9" w:rsidP="00883CF8">
            <w:r w:rsidRPr="00A36486">
              <w:rPr>
                <w:rFonts w:cs="宋体" w:hint="eastAsia"/>
              </w:rPr>
              <w:t>收到设备回复确认数据包接收成功状态后，继续开始依次上传下一个数据包。。。。。。</w:t>
            </w:r>
          </w:p>
          <w:p w:rsidR="008803F9" w:rsidRPr="00A36486" w:rsidRDefault="008803F9" w:rsidP="00883CF8">
            <w:r w:rsidRPr="00A36486">
              <w:rPr>
                <w:rFonts w:cs="宋体" w:hint="eastAsia"/>
              </w:rPr>
              <w:t>如果设备回复确认数据包接收失败状态，则重复发送上一个数据包</w:t>
            </w:r>
          </w:p>
        </w:tc>
      </w:tr>
      <w:tr w:rsidR="008803F9" w:rsidRPr="00A36486" w:rsidTr="00883CF8">
        <w:trPr>
          <w:trHeight w:val="444"/>
        </w:trPr>
        <w:tc>
          <w:tcPr>
            <w:tcW w:w="2079" w:type="dxa"/>
          </w:tcPr>
          <w:p w:rsidR="008803F9" w:rsidRPr="00A36486" w:rsidRDefault="008803F9" w:rsidP="00883CF8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8803F9" w:rsidRPr="00A36486" w:rsidRDefault="008803F9" w:rsidP="00883CF8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 w:rsidR="003525F3">
              <w:rPr>
                <w:rFonts w:ascii="Meiryo" w:eastAsia="Meiryo" w:hAnsi="Meiryo" w:cs="Meiryo"/>
              </w:rPr>
              <w:t>36</w:t>
            </w:r>
            <w:r w:rsidRPr="003F0F0F">
              <w:rPr>
                <w:rFonts w:ascii="Meiryo" w:eastAsia="Meiryo" w:hAnsi="Meiryo" w:cs="Meiryo"/>
              </w:rPr>
              <w:t>,</w:t>
            </w:r>
            <w:r w:rsidR="003525F3">
              <w:rPr>
                <w:rFonts w:ascii="Meiryo" w:eastAsia="Meiryo" w:hAnsi="Meiryo" w:cs="Meiryo"/>
              </w:rPr>
              <w:t>XXXX</w:t>
            </w:r>
            <w:r>
              <w:rPr>
                <w:rFonts w:ascii="Meiryo" w:eastAsia="Meiryo" w:hAnsi="Meiryo" w:cs="Meiryo"/>
              </w:rPr>
              <w:t>,</w:t>
            </w:r>
            <w:r w:rsidR="003525F3">
              <w:rPr>
                <w:rFonts w:ascii="Meiryo" w:eastAsia="Meiryo" w:hAnsi="Meiryo" w:cs="Meiryo"/>
              </w:rPr>
              <w:t>1602121056,1367</w:t>
            </w:r>
            <w:r w:rsidRPr="003F0F0F">
              <w:rPr>
                <w:rFonts w:ascii="Meiryo" w:eastAsia="Meiryo" w:hAnsi="Meiryo" w:cs="Meiryo"/>
              </w:rPr>
              <w:t xml:space="preserve">,6,1,1# </w:t>
            </w:r>
          </w:p>
          <w:p w:rsidR="008803F9" w:rsidRDefault="008803F9" w:rsidP="00883CF8">
            <w:r w:rsidRPr="00A36486">
              <w:t xml:space="preserve">XXXX: </w:t>
            </w:r>
            <w:r w:rsidRPr="00A36486">
              <w:rPr>
                <w:rFonts w:hint="eastAsia"/>
              </w:rPr>
              <w:t>附加信息，原样返回</w:t>
            </w:r>
          </w:p>
          <w:p w:rsidR="003525F3" w:rsidRDefault="003525F3" w:rsidP="003525F3">
            <w:r>
              <w:rPr>
                <w:rFonts w:hint="eastAsia"/>
              </w:rPr>
              <w:t>1602121056</w:t>
            </w:r>
            <w:r>
              <w:rPr>
                <w:rFonts w:hint="eastAsia"/>
              </w:rPr>
              <w:t>：时间，表示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分</w:t>
            </w:r>
          </w:p>
          <w:p w:rsidR="003525F3" w:rsidRDefault="003525F3" w:rsidP="003525F3">
            <w:r>
              <w:rPr>
                <w:rFonts w:hint="eastAsia"/>
              </w:rPr>
              <w:t>1367</w:t>
            </w:r>
            <w:r>
              <w:rPr>
                <w:rFonts w:hint="eastAsia"/>
              </w:rPr>
              <w:t>：表示周一、三、六、日重复，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表示不重复</w:t>
            </w:r>
          </w:p>
          <w:p w:rsidR="003525F3" w:rsidRPr="00A36486" w:rsidRDefault="003525F3" w:rsidP="00883CF8"/>
          <w:p w:rsidR="008803F9" w:rsidRPr="00A36486" w:rsidRDefault="008803F9" w:rsidP="00883CF8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8803F9" w:rsidRPr="00A36486" w:rsidRDefault="008803F9" w:rsidP="00883CF8">
            <w:r w:rsidRPr="00A36486">
              <w:t>1</w:t>
            </w:r>
            <w:r w:rsidRPr="00A36486">
              <w:rPr>
                <w:rFonts w:cs="宋体" w:hint="eastAsia"/>
              </w:rPr>
              <w:t>：当前设备收到的是第几个包</w:t>
            </w:r>
          </w:p>
          <w:p w:rsidR="008803F9" w:rsidRPr="00A36486" w:rsidRDefault="008803F9" w:rsidP="00883CF8">
            <w:r w:rsidRPr="00A36486">
              <w:t>1</w:t>
            </w:r>
            <w:r w:rsidRPr="00A36486">
              <w:rPr>
                <w:rFonts w:cs="宋体" w:hint="eastAsia"/>
              </w:rPr>
              <w:t>：表示设备接受数据成功，</w:t>
            </w:r>
            <w:r w:rsidRPr="00A36486">
              <w:t>0</w:t>
            </w:r>
            <w:r w:rsidRPr="00A36486">
              <w:rPr>
                <w:rFonts w:cs="宋体" w:hint="eastAsia"/>
              </w:rPr>
              <w:t>表示设备接受数据失败</w:t>
            </w:r>
          </w:p>
        </w:tc>
      </w:tr>
      <w:tr w:rsidR="008803F9" w:rsidRPr="00A36486" w:rsidTr="00883CF8">
        <w:trPr>
          <w:trHeight w:val="640"/>
        </w:trPr>
        <w:tc>
          <w:tcPr>
            <w:tcW w:w="2079" w:type="dxa"/>
          </w:tcPr>
          <w:p w:rsidR="008803F9" w:rsidRPr="00A36486" w:rsidRDefault="008803F9" w:rsidP="00883CF8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8803F9" w:rsidRPr="00A36486" w:rsidRDefault="00514305" w:rsidP="00883C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</w:t>
            </w:r>
            <w:r>
              <w:rPr>
                <w:sz w:val="24"/>
                <w:szCs w:val="24"/>
              </w:rPr>
              <w:t>不重复的提醒，</w:t>
            </w:r>
            <w:r>
              <w:rPr>
                <w:rFonts w:hint="eastAsia"/>
                <w:sz w:val="24"/>
                <w:szCs w:val="24"/>
              </w:rPr>
              <w:t>到点</w:t>
            </w:r>
            <w:r>
              <w:rPr>
                <w:sz w:val="24"/>
                <w:szCs w:val="24"/>
              </w:rPr>
              <w:t>提醒后，</w:t>
            </w:r>
            <w:r>
              <w:rPr>
                <w:rFonts w:hint="eastAsia"/>
                <w:sz w:val="24"/>
                <w:szCs w:val="24"/>
              </w:rPr>
              <w:t>这条</w:t>
            </w:r>
            <w:r>
              <w:rPr>
                <w:sz w:val="24"/>
                <w:szCs w:val="24"/>
              </w:rPr>
              <w:t>信息从设备中删除</w:t>
            </w:r>
          </w:p>
        </w:tc>
      </w:tr>
    </w:tbl>
    <w:p w:rsidR="003845C5" w:rsidRPr="00514305" w:rsidRDefault="00514305" w:rsidP="00514305">
      <w:pPr>
        <w:pStyle w:val="2"/>
        <w:numPr>
          <w:ilvl w:val="0"/>
          <w:numId w:val="9"/>
        </w:numPr>
        <w:rPr>
          <w:highlight w:val="green"/>
          <w:lang w:val="zh-CN"/>
        </w:rPr>
      </w:pPr>
      <w:bookmarkStart w:id="34" w:name="_Toc445226795"/>
      <w:r w:rsidRPr="00514305">
        <w:rPr>
          <w:highlight w:val="green"/>
          <w:lang w:val="zh-CN"/>
        </w:rPr>
        <w:t>查询语音提醒</w:t>
      </w:r>
      <w:r>
        <w:rPr>
          <w:highlight w:val="green"/>
          <w:lang w:val="zh-CN"/>
        </w:rPr>
        <w:t>设置</w:t>
      </w:r>
      <w:r w:rsidRPr="00514305">
        <w:rPr>
          <w:rFonts w:hint="eastAsia"/>
          <w:highlight w:val="green"/>
          <w:lang w:val="zh-CN"/>
        </w:rPr>
        <w:t>（下行协议号：</w:t>
      </w:r>
      <w:r w:rsidRPr="00514305">
        <w:rPr>
          <w:rFonts w:hint="eastAsia"/>
          <w:highlight w:val="green"/>
          <w:lang w:val="zh-CN"/>
        </w:rPr>
        <w:t>BP37</w:t>
      </w:r>
      <w:r w:rsidRPr="00514305">
        <w:rPr>
          <w:rFonts w:hint="eastAsia"/>
          <w:highlight w:val="green"/>
          <w:lang w:val="zh-CN"/>
        </w:rPr>
        <w:t>，响应：</w:t>
      </w:r>
      <w:r w:rsidRPr="00514305">
        <w:rPr>
          <w:rFonts w:hint="eastAsia"/>
          <w:highlight w:val="green"/>
          <w:lang w:val="zh-CN"/>
        </w:rPr>
        <w:t>AP37</w:t>
      </w:r>
      <w:r w:rsidRPr="00514305">
        <w:rPr>
          <w:rFonts w:hint="eastAsia"/>
          <w:highlight w:val="green"/>
          <w:lang w:val="zh-CN"/>
        </w:rPr>
        <w:t>）</w:t>
      </w:r>
      <w:bookmarkEnd w:id="34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514305" w:rsidRPr="00A36486" w:rsidTr="00883CF8">
        <w:tc>
          <w:tcPr>
            <w:tcW w:w="9464" w:type="dxa"/>
            <w:gridSpan w:val="2"/>
          </w:tcPr>
          <w:p w:rsidR="00514305" w:rsidRPr="00A36486" w:rsidRDefault="00514305" w:rsidP="00883CF8">
            <w:r w:rsidRPr="00A36486">
              <w:rPr>
                <w:rFonts w:hint="eastAsia"/>
              </w:rPr>
              <w:t>示例：</w:t>
            </w:r>
          </w:p>
        </w:tc>
      </w:tr>
      <w:tr w:rsidR="00514305" w:rsidRPr="00A36486" w:rsidTr="00883CF8">
        <w:tc>
          <w:tcPr>
            <w:tcW w:w="9464" w:type="dxa"/>
            <w:gridSpan w:val="2"/>
          </w:tcPr>
          <w:p w:rsidR="00514305" w:rsidRPr="00152523" w:rsidRDefault="00514305" w:rsidP="00C6307A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</w:t>
            </w:r>
            <w:r>
              <w:rPr>
                <w:rStyle w:val="af5"/>
                <w:rFonts w:ascii="Meiryo" w:eastAsia="Meiryo" w:hAnsi="Meiryo" w:cs="Meiryo"/>
              </w:rPr>
              <w:t>37</w:t>
            </w:r>
            <w:r>
              <w:rPr>
                <w:rFonts w:ascii="Meiryo" w:eastAsia="Meiryo" w:hAnsi="Meiryo" w:cs="Meiryo"/>
              </w:rPr>
              <w:t>,</w:t>
            </w:r>
            <w:r w:rsidR="00C6307A" w:rsidRPr="00C6307A">
              <w:rPr>
                <w:rFonts w:ascii="Meiryo" w:eastAsia="Meiryo" w:hAnsi="Meiryo" w:cs="Meiryo"/>
              </w:rPr>
              <w:t>080835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514305" w:rsidRPr="00A36486" w:rsidTr="00883CF8">
        <w:tc>
          <w:tcPr>
            <w:tcW w:w="9464" w:type="dxa"/>
            <w:gridSpan w:val="2"/>
          </w:tcPr>
          <w:p w:rsidR="00514305" w:rsidRPr="00A36486" w:rsidRDefault="00514305" w:rsidP="00883CF8">
            <w:r w:rsidRPr="00A36486">
              <w:rPr>
                <w:rFonts w:hint="eastAsia"/>
              </w:rPr>
              <w:lastRenderedPageBreak/>
              <w:t>说明：</w:t>
            </w:r>
          </w:p>
        </w:tc>
      </w:tr>
      <w:tr w:rsidR="00514305" w:rsidRPr="00A36486" w:rsidTr="00883CF8">
        <w:trPr>
          <w:trHeight w:val="640"/>
        </w:trPr>
        <w:tc>
          <w:tcPr>
            <w:tcW w:w="9464" w:type="dxa"/>
            <w:gridSpan w:val="2"/>
          </w:tcPr>
          <w:p w:rsidR="00514305" w:rsidRPr="00A36486" w:rsidRDefault="00514305" w:rsidP="00883CF8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514305" w:rsidRPr="00A36486" w:rsidRDefault="00514305" w:rsidP="00883CF8">
            <w:r>
              <w:t>BP37</w:t>
            </w:r>
            <w:r w:rsidRPr="00A36486">
              <w:t xml:space="preserve">: </w:t>
            </w:r>
            <w:r w:rsidRPr="00A36486">
              <w:rPr>
                <w:rFonts w:cs="宋体" w:hint="eastAsia"/>
              </w:rPr>
              <w:t>命令字符</w:t>
            </w:r>
          </w:p>
          <w:p w:rsidR="00514305" w:rsidRPr="00A36486" w:rsidRDefault="00C6307A" w:rsidP="00883CF8">
            <w:r w:rsidRPr="00C6307A">
              <w:t>080835</w:t>
            </w:r>
            <w:r w:rsidR="00514305" w:rsidRPr="00A36486">
              <w:t xml:space="preserve">: </w:t>
            </w:r>
            <w:r>
              <w:rPr>
                <w:rFonts w:hint="eastAsia"/>
              </w:rPr>
              <w:t>操作</w:t>
            </w:r>
            <w:r>
              <w:t>流水号</w:t>
            </w:r>
          </w:p>
        </w:tc>
      </w:tr>
      <w:tr w:rsidR="00514305" w:rsidRPr="00A36486" w:rsidTr="00883CF8">
        <w:trPr>
          <w:trHeight w:val="444"/>
        </w:trPr>
        <w:tc>
          <w:tcPr>
            <w:tcW w:w="2079" w:type="dxa"/>
          </w:tcPr>
          <w:p w:rsidR="00514305" w:rsidRPr="00A36486" w:rsidRDefault="00514305" w:rsidP="00883CF8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514305" w:rsidRPr="00A36486" w:rsidRDefault="00514305" w:rsidP="00883CF8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 w:rsidR="00C6307A">
              <w:rPr>
                <w:rFonts w:ascii="Meiryo" w:eastAsia="Meiryo" w:hAnsi="Meiryo" w:cs="Meiryo"/>
              </w:rPr>
              <w:t>37</w:t>
            </w:r>
            <w:r w:rsidRPr="003F0F0F">
              <w:rPr>
                <w:rFonts w:ascii="Meiryo" w:eastAsia="Meiryo" w:hAnsi="Meiryo" w:cs="Meiryo"/>
              </w:rPr>
              <w:t>,</w:t>
            </w:r>
            <w:r w:rsidR="00C6307A">
              <w:rPr>
                <w:rFonts w:ascii="Meiryo" w:eastAsia="Meiryo" w:hAnsi="Meiryo" w:cs="Meiryo"/>
              </w:rPr>
              <w:t>080835</w:t>
            </w:r>
            <w:r>
              <w:rPr>
                <w:rFonts w:ascii="Meiryo" w:eastAsia="Meiryo" w:hAnsi="Meiryo" w:cs="Meiryo"/>
              </w:rPr>
              <w:t>,</w:t>
            </w:r>
            <w:r w:rsidR="00E138B3">
              <w:t xml:space="preserve"> </w:t>
            </w:r>
            <w:r w:rsidR="00E138B3" w:rsidRPr="00E138B3">
              <w:rPr>
                <w:rFonts w:ascii="Meiryo" w:eastAsia="Meiryo" w:hAnsi="Meiryo" w:cs="Meiryo"/>
              </w:rPr>
              <w:t>1602121056,1367,</w:t>
            </w:r>
            <w:r w:rsidR="00E138B3">
              <w:t xml:space="preserve"> </w:t>
            </w:r>
            <w:r w:rsidR="00E138B3">
              <w:rPr>
                <w:rFonts w:ascii="Meiryo" w:eastAsia="Meiryo" w:hAnsi="Meiryo" w:cs="Meiryo"/>
              </w:rPr>
              <w:t>160213</w:t>
            </w:r>
            <w:r w:rsidR="00E138B3" w:rsidRPr="00E138B3">
              <w:rPr>
                <w:rFonts w:ascii="Meiryo" w:eastAsia="Meiryo" w:hAnsi="Meiryo" w:cs="Meiryo"/>
              </w:rPr>
              <w:t>0</w:t>
            </w:r>
            <w:r w:rsidR="00E138B3">
              <w:rPr>
                <w:rFonts w:ascii="Meiryo" w:eastAsia="Meiryo" w:hAnsi="Meiryo" w:cs="Meiryo"/>
              </w:rPr>
              <w:t>900</w:t>
            </w:r>
            <w:r w:rsidR="00E138B3" w:rsidRPr="00E138B3">
              <w:rPr>
                <w:rFonts w:ascii="Meiryo" w:eastAsia="Meiryo" w:hAnsi="Meiryo" w:cs="Meiryo"/>
              </w:rPr>
              <w:t>,</w:t>
            </w:r>
            <w:r w:rsidR="00E138B3">
              <w:rPr>
                <w:rFonts w:ascii="Meiryo" w:eastAsia="Meiryo" w:hAnsi="Meiryo" w:cs="Meiryo"/>
              </w:rPr>
              <w:t>0,……</w:t>
            </w:r>
            <w:r w:rsidRPr="003F0F0F">
              <w:rPr>
                <w:rFonts w:ascii="Meiryo" w:eastAsia="Meiryo" w:hAnsi="Meiryo" w:cs="Meiryo"/>
              </w:rPr>
              <w:t xml:space="preserve"># </w:t>
            </w:r>
          </w:p>
          <w:p w:rsidR="00514305" w:rsidRDefault="00E138B3" w:rsidP="00883CF8">
            <w:r>
              <w:t>080835</w:t>
            </w:r>
            <w:r w:rsidR="00514305" w:rsidRPr="00A36486">
              <w:t xml:space="preserve">: </w:t>
            </w:r>
            <w:r>
              <w:rPr>
                <w:rFonts w:hint="eastAsia"/>
              </w:rPr>
              <w:t>操作</w:t>
            </w:r>
            <w:r>
              <w:t>流水号</w:t>
            </w:r>
            <w:r w:rsidR="00514305" w:rsidRPr="00A36486">
              <w:rPr>
                <w:rFonts w:hint="eastAsia"/>
              </w:rPr>
              <w:t>，原样返回</w:t>
            </w:r>
          </w:p>
          <w:p w:rsidR="00514305" w:rsidRDefault="00514305" w:rsidP="00883CF8">
            <w:r>
              <w:rPr>
                <w:rFonts w:hint="eastAsia"/>
              </w:rPr>
              <w:t>1602121056</w:t>
            </w:r>
            <w:r>
              <w:rPr>
                <w:rFonts w:hint="eastAsia"/>
              </w:rPr>
              <w:t>：时间，表示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分</w:t>
            </w:r>
          </w:p>
          <w:p w:rsidR="00514305" w:rsidRDefault="00514305" w:rsidP="00883CF8">
            <w:r>
              <w:rPr>
                <w:rFonts w:hint="eastAsia"/>
              </w:rPr>
              <w:t>1367</w:t>
            </w:r>
            <w:r>
              <w:rPr>
                <w:rFonts w:hint="eastAsia"/>
              </w:rPr>
              <w:t>：表示周一、三、六、日重复，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表示不重复</w:t>
            </w:r>
          </w:p>
          <w:p w:rsidR="00514305" w:rsidRPr="00A36486" w:rsidRDefault="00E138B3" w:rsidP="00883CF8">
            <w:r>
              <w:t>后面表示多组提醒</w:t>
            </w:r>
          </w:p>
        </w:tc>
      </w:tr>
      <w:tr w:rsidR="00514305" w:rsidRPr="00A36486" w:rsidTr="00883CF8">
        <w:trPr>
          <w:trHeight w:val="640"/>
        </w:trPr>
        <w:tc>
          <w:tcPr>
            <w:tcW w:w="2079" w:type="dxa"/>
          </w:tcPr>
          <w:p w:rsidR="00514305" w:rsidRPr="00A36486" w:rsidRDefault="00514305" w:rsidP="00883CF8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514305" w:rsidRPr="00A36486" w:rsidRDefault="00514305" w:rsidP="00883CF8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883CF8" w:rsidRDefault="00074837" w:rsidP="00883CF8">
      <w:pPr>
        <w:pStyle w:val="2"/>
        <w:numPr>
          <w:ilvl w:val="0"/>
          <w:numId w:val="9"/>
        </w:numPr>
        <w:rPr>
          <w:lang w:val="zh-CN"/>
        </w:rPr>
      </w:pPr>
      <w:bookmarkStart w:id="35" w:name="_Toc445226796"/>
      <w:r>
        <w:rPr>
          <w:rFonts w:hint="eastAsia"/>
          <w:lang w:val="zh-CN"/>
        </w:rPr>
        <w:t>语音标签</w:t>
      </w:r>
      <w:r w:rsidR="00883CF8">
        <w:rPr>
          <w:rFonts w:hint="eastAsia"/>
          <w:lang w:val="zh-CN"/>
        </w:rPr>
        <w:t>（下行协议号：</w:t>
      </w:r>
      <w:r w:rsidR="00883CF8">
        <w:rPr>
          <w:lang w:val="zh-CN"/>
        </w:rPr>
        <w:t>BP</w:t>
      </w:r>
      <w:r w:rsidR="00883CF8">
        <w:rPr>
          <w:rFonts w:hint="eastAsia"/>
          <w:lang w:val="zh-CN"/>
        </w:rPr>
        <w:t>3</w:t>
      </w:r>
      <w:r w:rsidR="00883CF8">
        <w:rPr>
          <w:lang w:val="zh-CN"/>
        </w:rPr>
        <w:t>8</w:t>
      </w:r>
      <w:r w:rsidR="00883CF8">
        <w:rPr>
          <w:rFonts w:hint="eastAsia"/>
          <w:lang w:val="zh-CN"/>
        </w:rPr>
        <w:t>，响应：</w:t>
      </w:r>
      <w:r w:rsidR="00883CF8">
        <w:rPr>
          <w:lang w:val="zh-CN"/>
        </w:rPr>
        <w:t>AP</w:t>
      </w:r>
      <w:r w:rsidR="00883CF8">
        <w:rPr>
          <w:rFonts w:hint="eastAsia"/>
          <w:lang w:val="zh-CN"/>
        </w:rPr>
        <w:t>3</w:t>
      </w:r>
      <w:r w:rsidR="00883CF8">
        <w:rPr>
          <w:lang w:val="zh-CN"/>
        </w:rPr>
        <w:t>8</w:t>
      </w:r>
      <w:r w:rsidR="00883CF8">
        <w:rPr>
          <w:rFonts w:hint="eastAsia"/>
          <w:lang w:val="zh-CN"/>
        </w:rPr>
        <w:t>）</w:t>
      </w:r>
      <w:bookmarkEnd w:id="3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883CF8" w:rsidRPr="00A36486" w:rsidTr="00883CF8">
        <w:tc>
          <w:tcPr>
            <w:tcW w:w="9464" w:type="dxa"/>
            <w:gridSpan w:val="2"/>
          </w:tcPr>
          <w:p w:rsidR="00883CF8" w:rsidRPr="00A36486" w:rsidRDefault="00883CF8" w:rsidP="00883CF8">
            <w:r w:rsidRPr="00A36486">
              <w:rPr>
                <w:rFonts w:hint="eastAsia"/>
              </w:rPr>
              <w:t>示例：</w:t>
            </w:r>
          </w:p>
        </w:tc>
      </w:tr>
      <w:tr w:rsidR="00883CF8" w:rsidRPr="00A36486" w:rsidTr="00883CF8">
        <w:tc>
          <w:tcPr>
            <w:tcW w:w="9464" w:type="dxa"/>
            <w:gridSpan w:val="2"/>
          </w:tcPr>
          <w:p w:rsidR="00883CF8" w:rsidRPr="00152523" w:rsidRDefault="00883CF8" w:rsidP="00074837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</w:t>
            </w:r>
            <w:r w:rsidR="00074837">
              <w:rPr>
                <w:rStyle w:val="af5"/>
                <w:rFonts w:ascii="Meiryo" w:eastAsiaTheme="minorEastAsia" w:hAnsi="Meiryo" w:cs="Meiryo" w:hint="eastAsia"/>
              </w:rPr>
              <w:t>3</w:t>
            </w:r>
            <w:r w:rsidRPr="00A36486">
              <w:rPr>
                <w:rStyle w:val="af5"/>
                <w:rFonts w:ascii="Meiryo" w:eastAsia="Meiryo" w:hAnsi="Meiryo" w:cs="Meiryo"/>
              </w:rPr>
              <w:t>8</w:t>
            </w:r>
            <w:r w:rsidRPr="00152523">
              <w:rPr>
                <w:rFonts w:ascii="Meiryo" w:eastAsia="Meiryo" w:hAnsi="Meiryo" w:cs="Meiryo"/>
              </w:rPr>
              <w:t>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,XXXX</w:t>
            </w:r>
            <w:r w:rsidRPr="00152523">
              <w:rPr>
                <w:rFonts w:ascii="Meiryo" w:eastAsia="Meiryo" w:hAnsi="Meiryo" w:cs="Meiryo"/>
              </w:rPr>
              <w:t>,6,1,1024,XXXXXX</w:t>
            </w:r>
            <w:r>
              <w:rPr>
                <w:rFonts w:ascii="Meiryo" w:eastAsia="Meiryo" w:hAnsi="Meiryo" w:cs="Meiryo"/>
              </w:rPr>
              <w:t>XXXXXXXXXXXXXXXXXXXXXXXXXXX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883CF8" w:rsidRPr="00A36486" w:rsidTr="00883CF8">
        <w:tc>
          <w:tcPr>
            <w:tcW w:w="9464" w:type="dxa"/>
            <w:gridSpan w:val="2"/>
          </w:tcPr>
          <w:p w:rsidR="00883CF8" w:rsidRPr="00A36486" w:rsidRDefault="00883CF8" w:rsidP="00883CF8">
            <w:r w:rsidRPr="00A36486">
              <w:rPr>
                <w:rFonts w:hint="eastAsia"/>
              </w:rPr>
              <w:t>说明：</w:t>
            </w:r>
          </w:p>
        </w:tc>
      </w:tr>
      <w:tr w:rsidR="00883CF8" w:rsidRPr="00A36486" w:rsidTr="00883CF8">
        <w:trPr>
          <w:trHeight w:val="640"/>
        </w:trPr>
        <w:tc>
          <w:tcPr>
            <w:tcW w:w="9464" w:type="dxa"/>
            <w:gridSpan w:val="2"/>
          </w:tcPr>
          <w:p w:rsidR="00883CF8" w:rsidRPr="00A36486" w:rsidRDefault="00883CF8" w:rsidP="00883CF8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883CF8" w:rsidRPr="00A36486" w:rsidRDefault="00883CF8" w:rsidP="00883CF8">
            <w:r w:rsidRPr="00A36486">
              <w:t>BP</w:t>
            </w:r>
            <w:r w:rsidR="002701A1">
              <w:rPr>
                <w:rFonts w:hint="eastAsia"/>
              </w:rPr>
              <w:t>3</w:t>
            </w:r>
            <w:r w:rsidRPr="00A36486">
              <w:t xml:space="preserve">8 : </w:t>
            </w:r>
            <w:r w:rsidRPr="00A36486">
              <w:rPr>
                <w:rFonts w:cs="宋体" w:hint="eastAsia"/>
              </w:rPr>
              <w:t>命令字符</w:t>
            </w:r>
          </w:p>
          <w:p w:rsidR="00883CF8" w:rsidRPr="00A36486" w:rsidRDefault="00883CF8" w:rsidP="00883CF8">
            <w:r w:rsidRPr="003C449F">
              <w:rPr>
                <w:rFonts w:ascii="Meiryo" w:eastAsia="Meiryo" w:hAnsi="Meiryo" w:cs="Meiryo"/>
              </w:rPr>
              <w:t>D3590D54</w:t>
            </w:r>
            <w:r w:rsidRPr="00A36486">
              <w:t>:UNICODE</w:t>
            </w:r>
            <w:r w:rsidRPr="00A36486">
              <w:rPr>
                <w:rFonts w:hint="eastAsia"/>
              </w:rPr>
              <w:t>编码，发送者名称</w:t>
            </w:r>
          </w:p>
          <w:p w:rsidR="00883CF8" w:rsidRPr="00A36486" w:rsidRDefault="00883CF8" w:rsidP="00883CF8">
            <w:r w:rsidRPr="00A36486">
              <w:t xml:space="preserve">XXXX: </w:t>
            </w:r>
            <w:r w:rsidRPr="00A36486">
              <w:rPr>
                <w:rFonts w:hint="eastAsia"/>
              </w:rPr>
              <w:t>附加信息，在响应数据包时，将附加信息原样响应，类似流水号</w:t>
            </w:r>
          </w:p>
          <w:p w:rsidR="00883CF8" w:rsidRPr="00A36486" w:rsidRDefault="00883CF8" w:rsidP="00883CF8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883CF8" w:rsidRPr="00A36486" w:rsidRDefault="00883CF8" w:rsidP="00883CF8">
            <w:r w:rsidRPr="00A36486">
              <w:t xml:space="preserve">1 </w:t>
            </w:r>
            <w:r w:rsidRPr="00A36486">
              <w:rPr>
                <w:rFonts w:cs="宋体" w:hint="eastAsia"/>
              </w:rPr>
              <w:t>：当前包数，第一包为</w:t>
            </w:r>
            <w:r w:rsidRPr="00A36486">
              <w:t>1</w:t>
            </w:r>
            <w:r w:rsidRPr="00A36486">
              <w:rPr>
                <w:rFonts w:cs="宋体" w:hint="eastAsia"/>
              </w:rPr>
              <w:t>，第二包为</w:t>
            </w:r>
            <w:r w:rsidRPr="00A36486">
              <w:t>2</w:t>
            </w:r>
            <w:r w:rsidRPr="00A36486">
              <w:rPr>
                <w:rFonts w:cs="宋体" w:hint="eastAsia"/>
              </w:rPr>
              <w:t>，。。。。。。同一个语音包的语音时间相同</w:t>
            </w:r>
          </w:p>
          <w:p w:rsidR="00883CF8" w:rsidRPr="00A36486" w:rsidRDefault="00883CF8" w:rsidP="00883CF8">
            <w:r w:rsidRPr="00A36486">
              <w:t>1024 :</w:t>
            </w:r>
            <w:r w:rsidRPr="00A36486">
              <w:rPr>
                <w:rFonts w:cs="宋体" w:hint="eastAsia"/>
              </w:rPr>
              <w:t>语音包长度</w:t>
            </w:r>
          </w:p>
          <w:p w:rsidR="00883CF8" w:rsidRPr="00A36486" w:rsidRDefault="00883CF8" w:rsidP="00883CF8">
            <w:pPr>
              <w:rPr>
                <w:rFonts w:cs="宋体"/>
              </w:rPr>
            </w:pPr>
            <w:r w:rsidRPr="00A36486">
              <w:t>XXXXXXXXXXXXXXXXXXXXXXXXXXXXXXXXXXXXXX</w:t>
            </w:r>
            <w:r w:rsidRPr="00A36486">
              <w:rPr>
                <w:rFonts w:cs="宋体" w:hint="eastAsia"/>
              </w:rPr>
              <w:t>：当前音频数据</w:t>
            </w:r>
            <w:r w:rsidRPr="00A36486">
              <w:t xml:space="preserve">, </w:t>
            </w:r>
            <w:r w:rsidRPr="00A36486">
              <w:rPr>
                <w:rFonts w:cs="宋体" w:hint="eastAsia"/>
              </w:rPr>
              <w:t>每个音频数据包大小为</w:t>
            </w:r>
            <w:r w:rsidRPr="00A36486">
              <w:t>1024</w:t>
            </w:r>
            <w:r w:rsidRPr="00A36486">
              <w:rPr>
                <w:rFonts w:cs="宋体" w:hint="eastAsia"/>
              </w:rPr>
              <w:t>字节，最后一包不足</w:t>
            </w:r>
            <w:r w:rsidRPr="00A36486">
              <w:t>1024</w:t>
            </w:r>
            <w:r w:rsidRPr="00A36486">
              <w:rPr>
                <w:rFonts w:cs="宋体" w:hint="eastAsia"/>
              </w:rPr>
              <w:t>的取实际字节数</w:t>
            </w:r>
          </w:p>
          <w:p w:rsidR="00883CF8" w:rsidRPr="00A36486" w:rsidRDefault="00883CF8" w:rsidP="00883CF8">
            <w:r w:rsidRPr="00A36486">
              <w:rPr>
                <w:rFonts w:cs="宋体" w:hint="eastAsia"/>
              </w:rPr>
              <w:lastRenderedPageBreak/>
              <w:t>语音包上传规则：</w:t>
            </w:r>
          </w:p>
          <w:p w:rsidR="00883CF8" w:rsidRPr="00A36486" w:rsidRDefault="00883CF8" w:rsidP="00883CF8">
            <w:r w:rsidRPr="00A36486">
              <w:rPr>
                <w:rFonts w:cs="宋体" w:hint="eastAsia"/>
              </w:rPr>
              <w:t>按包次序依次上传，上传后如果没有收到服务器的响应包，则继续上传该语音包。</w:t>
            </w:r>
          </w:p>
          <w:p w:rsidR="00883CF8" w:rsidRPr="00A36486" w:rsidRDefault="00883CF8" w:rsidP="00883CF8">
            <w:r w:rsidRPr="00A36486">
              <w:rPr>
                <w:rFonts w:cs="宋体" w:hint="eastAsia"/>
              </w:rPr>
              <w:t>收到设备回复确认数据包接收成功状态后，继续开始依次上传下一个数据包。。。。。。</w:t>
            </w:r>
          </w:p>
          <w:p w:rsidR="00883CF8" w:rsidRPr="00A36486" w:rsidRDefault="00883CF8" w:rsidP="00883CF8">
            <w:r w:rsidRPr="00A36486">
              <w:rPr>
                <w:rFonts w:cs="宋体" w:hint="eastAsia"/>
              </w:rPr>
              <w:t>如果设备回复确认数据包接收失败状态，则重复发送上一个数据包</w:t>
            </w:r>
          </w:p>
        </w:tc>
      </w:tr>
      <w:tr w:rsidR="00883CF8" w:rsidRPr="00A36486" w:rsidTr="00883CF8">
        <w:trPr>
          <w:trHeight w:val="444"/>
        </w:trPr>
        <w:tc>
          <w:tcPr>
            <w:tcW w:w="2079" w:type="dxa"/>
          </w:tcPr>
          <w:p w:rsidR="00883CF8" w:rsidRPr="00A36486" w:rsidRDefault="00883CF8" w:rsidP="00883CF8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883CF8" w:rsidRPr="00A36486" w:rsidRDefault="00883CF8" w:rsidP="00883CF8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 w:rsidR="002701A1">
              <w:rPr>
                <w:rFonts w:ascii="Meiryo" w:eastAsiaTheme="minorEastAsia" w:hAnsi="Meiryo" w:cs="Meiryo" w:hint="eastAsia"/>
              </w:rPr>
              <w:t>3</w:t>
            </w:r>
            <w:r>
              <w:rPr>
                <w:rFonts w:ascii="Meiryo" w:eastAsia="Meiryo" w:hAnsi="Meiryo" w:cs="Meiryo"/>
              </w:rPr>
              <w:t>8</w:t>
            </w:r>
            <w:r w:rsidRPr="003F0F0F">
              <w:rPr>
                <w:rFonts w:ascii="Meiryo" w:eastAsia="Meiryo" w:hAnsi="Meiryo" w:cs="Meiryo"/>
              </w:rPr>
              <w:t>,</w:t>
            </w:r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,XXXX</w:t>
            </w:r>
            <w:r w:rsidRPr="003F0F0F">
              <w:rPr>
                <w:rFonts w:ascii="Meiryo" w:eastAsia="Meiryo" w:hAnsi="Meiryo" w:cs="Meiryo"/>
              </w:rPr>
              <w:t xml:space="preserve">,6,1,1# </w:t>
            </w:r>
          </w:p>
          <w:p w:rsidR="00883CF8" w:rsidRPr="00A36486" w:rsidRDefault="00883CF8" w:rsidP="00883CF8">
            <w:r w:rsidRPr="003C449F">
              <w:rPr>
                <w:rFonts w:ascii="Meiryo" w:eastAsia="Meiryo" w:hAnsi="Meiryo" w:cs="Meiryo"/>
              </w:rPr>
              <w:t>D3590D54</w:t>
            </w:r>
            <w:r w:rsidRPr="00A36486">
              <w:t>:UNICODE</w:t>
            </w:r>
            <w:r w:rsidRPr="00A36486">
              <w:rPr>
                <w:rFonts w:hint="eastAsia"/>
              </w:rPr>
              <w:t>编码，发送者名称</w:t>
            </w:r>
          </w:p>
          <w:p w:rsidR="00883CF8" w:rsidRPr="00A36486" w:rsidRDefault="00883CF8" w:rsidP="00883CF8">
            <w:r w:rsidRPr="00A36486">
              <w:t xml:space="preserve">XXXX: </w:t>
            </w:r>
            <w:r w:rsidRPr="00A36486">
              <w:rPr>
                <w:rFonts w:hint="eastAsia"/>
              </w:rPr>
              <w:t>附加信息，原样返回</w:t>
            </w:r>
          </w:p>
          <w:p w:rsidR="00883CF8" w:rsidRPr="00A36486" w:rsidRDefault="00883CF8" w:rsidP="00883CF8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883CF8" w:rsidRPr="00A36486" w:rsidRDefault="00883CF8" w:rsidP="00883CF8">
            <w:r w:rsidRPr="00A36486">
              <w:t>1</w:t>
            </w:r>
            <w:r w:rsidRPr="00A36486">
              <w:rPr>
                <w:rFonts w:cs="宋体" w:hint="eastAsia"/>
              </w:rPr>
              <w:t>：当前设备收到的是第几个包</w:t>
            </w:r>
          </w:p>
          <w:p w:rsidR="00883CF8" w:rsidRPr="00A36486" w:rsidRDefault="00883CF8" w:rsidP="00883CF8">
            <w:r w:rsidRPr="00A36486">
              <w:t>1</w:t>
            </w:r>
            <w:r w:rsidRPr="00A36486">
              <w:rPr>
                <w:rFonts w:cs="宋体" w:hint="eastAsia"/>
              </w:rPr>
              <w:t>：表示设备接受数据成功，</w:t>
            </w:r>
            <w:r w:rsidRPr="00A36486">
              <w:t>0</w:t>
            </w:r>
            <w:r w:rsidRPr="00A36486">
              <w:rPr>
                <w:rFonts w:cs="宋体" w:hint="eastAsia"/>
              </w:rPr>
              <w:t>表示设备接受数据失败</w:t>
            </w:r>
          </w:p>
        </w:tc>
      </w:tr>
      <w:tr w:rsidR="00883CF8" w:rsidRPr="00A36486" w:rsidTr="00883CF8">
        <w:trPr>
          <w:trHeight w:val="640"/>
        </w:trPr>
        <w:tc>
          <w:tcPr>
            <w:tcW w:w="2079" w:type="dxa"/>
          </w:tcPr>
          <w:p w:rsidR="00883CF8" w:rsidRPr="00A36486" w:rsidRDefault="00883CF8" w:rsidP="00883CF8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883CF8" w:rsidRPr="00A36486" w:rsidRDefault="00883CF8" w:rsidP="00883CF8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F22D18" w:rsidRPr="00514305" w:rsidRDefault="00F22D18" w:rsidP="00F22D18">
      <w:pPr>
        <w:pStyle w:val="2"/>
        <w:numPr>
          <w:ilvl w:val="0"/>
          <w:numId w:val="9"/>
        </w:numPr>
        <w:rPr>
          <w:highlight w:val="green"/>
          <w:lang w:val="zh-CN"/>
        </w:rPr>
      </w:pPr>
      <w:bookmarkStart w:id="36" w:name="_Toc445226797"/>
      <w:r>
        <w:rPr>
          <w:rFonts w:hint="eastAsia"/>
          <w:highlight w:val="green"/>
          <w:lang w:val="zh-CN"/>
        </w:rPr>
        <w:t>删除</w:t>
      </w:r>
      <w:r w:rsidRPr="00514305">
        <w:rPr>
          <w:highlight w:val="green"/>
          <w:lang w:val="zh-CN"/>
        </w:rPr>
        <w:t>语音提醒</w:t>
      </w:r>
      <w:r w:rsidRPr="00514305">
        <w:rPr>
          <w:rFonts w:hint="eastAsia"/>
          <w:highlight w:val="green"/>
          <w:lang w:val="zh-CN"/>
        </w:rPr>
        <w:t>（下行协议号：</w:t>
      </w:r>
      <w:r>
        <w:rPr>
          <w:rFonts w:hint="eastAsia"/>
          <w:highlight w:val="green"/>
          <w:lang w:val="zh-CN"/>
        </w:rPr>
        <w:t>BP39</w:t>
      </w:r>
      <w:r w:rsidRPr="00514305">
        <w:rPr>
          <w:rFonts w:hint="eastAsia"/>
          <w:highlight w:val="green"/>
          <w:lang w:val="zh-CN"/>
        </w:rPr>
        <w:t>，响应：</w:t>
      </w:r>
      <w:r>
        <w:rPr>
          <w:rFonts w:hint="eastAsia"/>
          <w:highlight w:val="green"/>
          <w:lang w:val="zh-CN"/>
        </w:rPr>
        <w:t>AP39</w:t>
      </w:r>
      <w:r w:rsidRPr="00514305">
        <w:rPr>
          <w:rFonts w:hint="eastAsia"/>
          <w:highlight w:val="green"/>
          <w:lang w:val="zh-CN"/>
        </w:rPr>
        <w:t>）</w:t>
      </w:r>
      <w:bookmarkEnd w:id="3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F22D18" w:rsidRPr="00A36486" w:rsidTr="00F1349D">
        <w:tc>
          <w:tcPr>
            <w:tcW w:w="9464" w:type="dxa"/>
            <w:gridSpan w:val="2"/>
          </w:tcPr>
          <w:p w:rsidR="00F22D18" w:rsidRPr="00A36486" w:rsidRDefault="00F22D18" w:rsidP="00F1349D">
            <w:r w:rsidRPr="00A36486">
              <w:rPr>
                <w:rFonts w:hint="eastAsia"/>
              </w:rPr>
              <w:t>示例：</w:t>
            </w:r>
          </w:p>
        </w:tc>
      </w:tr>
      <w:tr w:rsidR="00F22D18" w:rsidRPr="00A36486" w:rsidTr="00F1349D">
        <w:tc>
          <w:tcPr>
            <w:tcW w:w="9464" w:type="dxa"/>
            <w:gridSpan w:val="2"/>
          </w:tcPr>
          <w:p w:rsidR="00F22D18" w:rsidRPr="00152523" w:rsidRDefault="00F22D18" w:rsidP="00F1349D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</w:t>
            </w:r>
            <w:r>
              <w:rPr>
                <w:rStyle w:val="af5"/>
                <w:rFonts w:ascii="Meiryo" w:eastAsia="Meiryo" w:hAnsi="Meiryo" w:cs="Meiryo"/>
              </w:rPr>
              <w:t>3</w:t>
            </w:r>
            <w:r>
              <w:rPr>
                <w:rStyle w:val="af5"/>
                <w:rFonts w:ascii="Meiryo" w:eastAsiaTheme="minorEastAsia" w:hAnsi="Meiryo" w:cs="Meiryo" w:hint="eastAsia"/>
              </w:rPr>
              <w:t>9</w:t>
            </w:r>
            <w:r>
              <w:rPr>
                <w:rFonts w:ascii="Meiryo" w:eastAsia="Meiryo" w:hAnsi="Meiryo" w:cs="Meiryo"/>
              </w:rPr>
              <w:t>,</w:t>
            </w:r>
            <w:r w:rsidRPr="00F22D18">
              <w:rPr>
                <w:rFonts w:ascii="Meiryo" w:eastAsia="Meiryo" w:hAnsi="Meiryo" w:cs="Meiryo" w:hint="eastAsia"/>
              </w:rPr>
              <w:t>080835</w:t>
            </w:r>
            <w:r>
              <w:rPr>
                <w:rFonts w:ascii="Meiryo" w:eastAsia="Meiryo" w:hAnsi="Meiryo" w:cs="Meiryo"/>
              </w:rPr>
              <w:t>,</w:t>
            </w:r>
            <w:r w:rsidRPr="00E138B3">
              <w:rPr>
                <w:rFonts w:ascii="Meiryo" w:eastAsia="Meiryo" w:hAnsi="Meiryo" w:cs="Meiryo"/>
              </w:rPr>
              <w:t>1602121056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F22D18" w:rsidRPr="00A36486" w:rsidTr="00F1349D">
        <w:tc>
          <w:tcPr>
            <w:tcW w:w="9464" w:type="dxa"/>
            <w:gridSpan w:val="2"/>
          </w:tcPr>
          <w:p w:rsidR="00F22D18" w:rsidRPr="00A36486" w:rsidRDefault="00F22D18" w:rsidP="00F1349D">
            <w:r w:rsidRPr="00A36486">
              <w:rPr>
                <w:rFonts w:hint="eastAsia"/>
              </w:rPr>
              <w:t>说明：</w:t>
            </w:r>
          </w:p>
        </w:tc>
      </w:tr>
      <w:tr w:rsidR="00F22D18" w:rsidRPr="00A36486" w:rsidTr="00F1349D">
        <w:trPr>
          <w:trHeight w:val="640"/>
        </w:trPr>
        <w:tc>
          <w:tcPr>
            <w:tcW w:w="9464" w:type="dxa"/>
            <w:gridSpan w:val="2"/>
          </w:tcPr>
          <w:p w:rsidR="00F22D18" w:rsidRDefault="00F22D18" w:rsidP="00F22D18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A87CB8" w:rsidRPr="00A36486" w:rsidRDefault="00A87CB8" w:rsidP="00F22D18">
            <w:r>
              <w:t>BP3</w:t>
            </w:r>
            <w:r>
              <w:rPr>
                <w:rFonts w:hint="eastAsia"/>
              </w:rPr>
              <w:t>9</w:t>
            </w:r>
            <w:r w:rsidRPr="00A36486">
              <w:t xml:space="preserve">: </w:t>
            </w:r>
            <w:r w:rsidRPr="00A36486">
              <w:rPr>
                <w:rFonts w:cs="宋体" w:hint="eastAsia"/>
              </w:rPr>
              <w:t>命令字符</w:t>
            </w:r>
          </w:p>
          <w:p w:rsidR="00A87CB8" w:rsidRDefault="00F22D18" w:rsidP="00A87CB8">
            <w:r w:rsidRPr="00C6307A">
              <w:t>080835</w:t>
            </w:r>
            <w:r w:rsidRPr="00A36486">
              <w:t xml:space="preserve">: </w:t>
            </w:r>
            <w:r>
              <w:rPr>
                <w:rFonts w:hint="eastAsia"/>
              </w:rPr>
              <w:t>操作</w:t>
            </w:r>
            <w:r>
              <w:t>流水号</w:t>
            </w:r>
          </w:p>
          <w:p w:rsidR="00A87CB8" w:rsidRPr="00A36486" w:rsidRDefault="00F22D18" w:rsidP="00A87CB8">
            <w:r w:rsidRPr="00E138B3">
              <w:rPr>
                <w:rFonts w:ascii="Meiryo" w:eastAsia="Meiryo" w:hAnsi="Meiryo" w:cs="Meiryo"/>
              </w:rPr>
              <w:t>1602121056</w:t>
            </w:r>
            <w:r w:rsidRPr="00A36486">
              <w:t xml:space="preserve">: </w:t>
            </w:r>
            <w:r>
              <w:rPr>
                <w:rFonts w:hint="eastAsia"/>
              </w:rPr>
              <w:t>需要删除的语音提醒的时间</w:t>
            </w:r>
          </w:p>
        </w:tc>
      </w:tr>
      <w:tr w:rsidR="00F22D18" w:rsidRPr="00A36486" w:rsidTr="00F1349D">
        <w:trPr>
          <w:trHeight w:val="444"/>
        </w:trPr>
        <w:tc>
          <w:tcPr>
            <w:tcW w:w="2079" w:type="dxa"/>
          </w:tcPr>
          <w:p w:rsidR="00F22D18" w:rsidRPr="00A36486" w:rsidRDefault="00F22D18" w:rsidP="00F1349D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F22D18" w:rsidRPr="00A36486" w:rsidRDefault="00F22D18" w:rsidP="00F1349D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>
              <w:rPr>
                <w:rFonts w:ascii="Meiryo" w:eastAsia="Meiryo" w:hAnsi="Meiryo" w:cs="Meiryo"/>
              </w:rPr>
              <w:t>3</w:t>
            </w:r>
            <w:r w:rsidR="00BC1611">
              <w:rPr>
                <w:rFonts w:ascii="Meiryo" w:eastAsiaTheme="minorEastAsia" w:hAnsi="Meiryo" w:cs="Meiryo" w:hint="eastAsia"/>
              </w:rPr>
              <w:t>9</w:t>
            </w:r>
            <w:r w:rsidRPr="003F0F0F">
              <w:rPr>
                <w:rFonts w:ascii="Meiryo" w:eastAsia="Meiryo" w:hAnsi="Meiryo" w:cs="Meiryo"/>
              </w:rPr>
              <w:t>,</w:t>
            </w:r>
            <w:r>
              <w:t xml:space="preserve"> 080835</w:t>
            </w:r>
            <w:r>
              <w:rPr>
                <w:rFonts w:ascii="Meiryo" w:eastAsia="Meiryo" w:hAnsi="Meiryo" w:cs="Meiryo"/>
              </w:rPr>
              <w:t>,</w:t>
            </w:r>
            <w:r>
              <w:t xml:space="preserve"> </w:t>
            </w:r>
            <w:r w:rsidRPr="00E138B3">
              <w:rPr>
                <w:rFonts w:ascii="Meiryo" w:eastAsia="Meiryo" w:hAnsi="Meiryo" w:cs="Meiryo"/>
              </w:rPr>
              <w:t>1602121056,</w:t>
            </w:r>
            <w:r>
              <w:rPr>
                <w:rFonts w:ascii="Meiryo" w:eastAsiaTheme="minorEastAsia" w:hAnsi="Meiryo" w:cs="Meiryo" w:hint="eastAsia"/>
              </w:rPr>
              <w:t>1</w:t>
            </w:r>
            <w:r w:rsidRPr="003F0F0F">
              <w:rPr>
                <w:rFonts w:ascii="Meiryo" w:eastAsia="Meiryo" w:hAnsi="Meiryo" w:cs="Meiryo"/>
              </w:rPr>
              <w:t xml:space="preserve"># </w:t>
            </w:r>
          </w:p>
          <w:p w:rsidR="00F22D18" w:rsidRDefault="00F22D18" w:rsidP="00F1349D">
            <w:r>
              <w:t>080835</w:t>
            </w:r>
            <w:r w:rsidRPr="00A36486">
              <w:t xml:space="preserve">: </w:t>
            </w:r>
            <w:r>
              <w:rPr>
                <w:rFonts w:hint="eastAsia"/>
              </w:rPr>
              <w:t>操作</w:t>
            </w:r>
            <w:r>
              <w:t>流水号</w:t>
            </w:r>
            <w:r w:rsidRPr="00A36486">
              <w:rPr>
                <w:rFonts w:hint="eastAsia"/>
              </w:rPr>
              <w:t>，原样返回</w:t>
            </w:r>
          </w:p>
          <w:p w:rsidR="00F22D18" w:rsidRDefault="00F22D18" w:rsidP="00F1349D">
            <w:r>
              <w:rPr>
                <w:rFonts w:hint="eastAsia"/>
              </w:rPr>
              <w:t>1602121056</w:t>
            </w:r>
            <w:r>
              <w:rPr>
                <w:rFonts w:hint="eastAsia"/>
              </w:rPr>
              <w:t>：删除的语音提醒时间</w:t>
            </w:r>
          </w:p>
          <w:p w:rsidR="00F22D18" w:rsidRDefault="00F22D18" w:rsidP="00F134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表示不成功</w:t>
            </w:r>
          </w:p>
          <w:p w:rsidR="00F22D18" w:rsidRPr="00A36486" w:rsidRDefault="00F22D18" w:rsidP="00F1349D">
            <w:r>
              <w:lastRenderedPageBreak/>
              <w:t>后面表示多组提醒</w:t>
            </w:r>
          </w:p>
        </w:tc>
      </w:tr>
      <w:tr w:rsidR="00F22D18" w:rsidRPr="00A36486" w:rsidTr="00F1349D">
        <w:trPr>
          <w:trHeight w:val="640"/>
        </w:trPr>
        <w:tc>
          <w:tcPr>
            <w:tcW w:w="2079" w:type="dxa"/>
          </w:tcPr>
          <w:p w:rsidR="00F22D18" w:rsidRPr="00A36486" w:rsidRDefault="00F22D18" w:rsidP="00F1349D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F22D18" w:rsidRPr="00A36486" w:rsidRDefault="00F22D18" w:rsidP="00F1349D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E138B3" w:rsidRDefault="00E138B3" w:rsidP="005D1A3E">
      <w:pPr>
        <w:pStyle w:val="2"/>
        <w:rPr>
          <w:lang w:val="zh-CN"/>
        </w:rPr>
      </w:pPr>
    </w:p>
    <w:sectPr w:rsidR="00E138B3" w:rsidSect="00A16E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8C7" w:rsidRDefault="009508C7" w:rsidP="00FB6574">
      <w:pPr>
        <w:spacing w:after="0" w:line="240" w:lineRule="auto"/>
      </w:pPr>
      <w:r>
        <w:separator/>
      </w:r>
    </w:p>
  </w:endnote>
  <w:endnote w:type="continuationSeparator" w:id="0">
    <w:p w:rsidR="009508C7" w:rsidRDefault="009508C7" w:rsidP="00FB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姚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icrosoft YaHei U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8C7" w:rsidRDefault="009508C7" w:rsidP="00FB6574">
      <w:pPr>
        <w:spacing w:after="0" w:line="240" w:lineRule="auto"/>
      </w:pPr>
      <w:r>
        <w:separator/>
      </w:r>
    </w:p>
  </w:footnote>
  <w:footnote w:type="continuationSeparator" w:id="0">
    <w:p w:rsidR="009508C7" w:rsidRDefault="009508C7" w:rsidP="00FB6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72D2C"/>
    <w:multiLevelType w:val="hybridMultilevel"/>
    <w:tmpl w:val="B6B01EB6"/>
    <w:lvl w:ilvl="0" w:tplc="FFE0F7E6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7DA0082"/>
    <w:multiLevelType w:val="hybridMultilevel"/>
    <w:tmpl w:val="A1A6C64A"/>
    <w:lvl w:ilvl="0" w:tplc="925C42E4">
      <w:start w:val="1"/>
      <w:numFmt w:val="decimal"/>
      <w:lvlText w:val="%1.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  <w:rPr>
        <w:rFonts w:cs="Times New Roman"/>
      </w:rPr>
    </w:lvl>
  </w:abstractNum>
  <w:abstractNum w:abstractNumId="2">
    <w:nsid w:val="2C562CF8"/>
    <w:multiLevelType w:val="hybridMultilevel"/>
    <w:tmpl w:val="DEC610A0"/>
    <w:lvl w:ilvl="0" w:tplc="A3D847AC">
      <w:start w:val="1"/>
      <w:numFmt w:val="japaneseCounting"/>
      <w:lvlText w:val="%1、"/>
      <w:lvlJc w:val="left"/>
      <w:pPr>
        <w:ind w:left="630" w:hanging="6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285240B"/>
    <w:multiLevelType w:val="hybridMultilevel"/>
    <w:tmpl w:val="4822D7C0"/>
    <w:lvl w:ilvl="0" w:tplc="1146323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3817F21"/>
    <w:multiLevelType w:val="hybridMultilevel"/>
    <w:tmpl w:val="65FCCE20"/>
    <w:lvl w:ilvl="0" w:tplc="AB10F2FC">
      <w:start w:val="1"/>
      <w:numFmt w:val="decimal"/>
      <w:lvlText w:val="%1.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  <w:rPr>
        <w:rFonts w:cs="Times New Roman"/>
      </w:rPr>
    </w:lvl>
  </w:abstractNum>
  <w:abstractNum w:abstractNumId="5">
    <w:nsid w:val="4B7C1BA4"/>
    <w:multiLevelType w:val="hybridMultilevel"/>
    <w:tmpl w:val="B5A89F60"/>
    <w:lvl w:ilvl="0" w:tplc="C25CD5C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4C4F4885"/>
    <w:multiLevelType w:val="hybridMultilevel"/>
    <w:tmpl w:val="4822D7C0"/>
    <w:lvl w:ilvl="0" w:tplc="1146323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8DA750E"/>
    <w:multiLevelType w:val="hybridMultilevel"/>
    <w:tmpl w:val="D1EE4318"/>
    <w:lvl w:ilvl="0" w:tplc="A170E8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72FD37A0"/>
    <w:multiLevelType w:val="hybridMultilevel"/>
    <w:tmpl w:val="4822D7C0"/>
    <w:lvl w:ilvl="0" w:tplc="1146323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attachedTemplate r:id="rId1"/>
  <w:defaultTabStop w:val="708"/>
  <w:hyphenationZone w:val="425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86ED4"/>
    <w:rsid w:val="00000E51"/>
    <w:rsid w:val="000048F0"/>
    <w:rsid w:val="00016253"/>
    <w:rsid w:val="00026B7D"/>
    <w:rsid w:val="0003064B"/>
    <w:rsid w:val="00030655"/>
    <w:rsid w:val="00031828"/>
    <w:rsid w:val="00034179"/>
    <w:rsid w:val="00036704"/>
    <w:rsid w:val="00050ACD"/>
    <w:rsid w:val="00051E25"/>
    <w:rsid w:val="00052E75"/>
    <w:rsid w:val="0005376B"/>
    <w:rsid w:val="000572C8"/>
    <w:rsid w:val="00062266"/>
    <w:rsid w:val="00074837"/>
    <w:rsid w:val="000769CE"/>
    <w:rsid w:val="00096778"/>
    <w:rsid w:val="000A337A"/>
    <w:rsid w:val="000A43E6"/>
    <w:rsid w:val="000A6530"/>
    <w:rsid w:val="000A7784"/>
    <w:rsid w:val="000C19D2"/>
    <w:rsid w:val="000C7B0E"/>
    <w:rsid w:val="000D6AA0"/>
    <w:rsid w:val="000E4312"/>
    <w:rsid w:val="000E445C"/>
    <w:rsid w:val="000E706D"/>
    <w:rsid w:val="000F04AE"/>
    <w:rsid w:val="000F11D2"/>
    <w:rsid w:val="00101551"/>
    <w:rsid w:val="00105A72"/>
    <w:rsid w:val="00110B60"/>
    <w:rsid w:val="00113C91"/>
    <w:rsid w:val="0013544B"/>
    <w:rsid w:val="00135E76"/>
    <w:rsid w:val="0013699C"/>
    <w:rsid w:val="00141CB2"/>
    <w:rsid w:val="001434BF"/>
    <w:rsid w:val="00143F30"/>
    <w:rsid w:val="00152523"/>
    <w:rsid w:val="0015349C"/>
    <w:rsid w:val="001C3E3D"/>
    <w:rsid w:val="001D1410"/>
    <w:rsid w:val="001E0E71"/>
    <w:rsid w:val="001F049A"/>
    <w:rsid w:val="001F0A8B"/>
    <w:rsid w:val="001F1511"/>
    <w:rsid w:val="00207F35"/>
    <w:rsid w:val="00215C95"/>
    <w:rsid w:val="002164C5"/>
    <w:rsid w:val="00216C03"/>
    <w:rsid w:val="00224B5D"/>
    <w:rsid w:val="00227512"/>
    <w:rsid w:val="002321AB"/>
    <w:rsid w:val="002321FD"/>
    <w:rsid w:val="0023258D"/>
    <w:rsid w:val="0025194D"/>
    <w:rsid w:val="00254B29"/>
    <w:rsid w:val="002701A1"/>
    <w:rsid w:val="00273578"/>
    <w:rsid w:val="002742F2"/>
    <w:rsid w:val="00284E8F"/>
    <w:rsid w:val="00285C39"/>
    <w:rsid w:val="00286ED4"/>
    <w:rsid w:val="00290EE5"/>
    <w:rsid w:val="002958C6"/>
    <w:rsid w:val="002B57AA"/>
    <w:rsid w:val="002E2B7F"/>
    <w:rsid w:val="002E72D1"/>
    <w:rsid w:val="002F400C"/>
    <w:rsid w:val="0030262E"/>
    <w:rsid w:val="003070E3"/>
    <w:rsid w:val="0031061C"/>
    <w:rsid w:val="00315DAF"/>
    <w:rsid w:val="0031724B"/>
    <w:rsid w:val="00321152"/>
    <w:rsid w:val="00327822"/>
    <w:rsid w:val="00330216"/>
    <w:rsid w:val="00331AD4"/>
    <w:rsid w:val="00335042"/>
    <w:rsid w:val="003358C3"/>
    <w:rsid w:val="0034165C"/>
    <w:rsid w:val="00341B39"/>
    <w:rsid w:val="003525F3"/>
    <w:rsid w:val="00352985"/>
    <w:rsid w:val="00356B35"/>
    <w:rsid w:val="00362449"/>
    <w:rsid w:val="00362C3F"/>
    <w:rsid w:val="00363719"/>
    <w:rsid w:val="00366961"/>
    <w:rsid w:val="00367718"/>
    <w:rsid w:val="00381948"/>
    <w:rsid w:val="00382A71"/>
    <w:rsid w:val="003845C5"/>
    <w:rsid w:val="00390E25"/>
    <w:rsid w:val="00391B3A"/>
    <w:rsid w:val="0039430B"/>
    <w:rsid w:val="00396C07"/>
    <w:rsid w:val="003C449F"/>
    <w:rsid w:val="003D3983"/>
    <w:rsid w:val="003E7089"/>
    <w:rsid w:val="003F0A6F"/>
    <w:rsid w:val="003F0F0F"/>
    <w:rsid w:val="00406AE3"/>
    <w:rsid w:val="0043241D"/>
    <w:rsid w:val="0043411E"/>
    <w:rsid w:val="0044458A"/>
    <w:rsid w:val="004572D0"/>
    <w:rsid w:val="004605E0"/>
    <w:rsid w:val="004642C5"/>
    <w:rsid w:val="00472E50"/>
    <w:rsid w:val="00481E60"/>
    <w:rsid w:val="00483CDA"/>
    <w:rsid w:val="00485A10"/>
    <w:rsid w:val="0048748F"/>
    <w:rsid w:val="004927C4"/>
    <w:rsid w:val="00493D6A"/>
    <w:rsid w:val="004A3573"/>
    <w:rsid w:val="004B03C7"/>
    <w:rsid w:val="004B3B7A"/>
    <w:rsid w:val="004B7B19"/>
    <w:rsid w:val="004C0AB0"/>
    <w:rsid w:val="004C2DDD"/>
    <w:rsid w:val="004D2394"/>
    <w:rsid w:val="004D2A04"/>
    <w:rsid w:val="004D482E"/>
    <w:rsid w:val="004D525B"/>
    <w:rsid w:val="004D7BF4"/>
    <w:rsid w:val="004E79D4"/>
    <w:rsid w:val="004F0A97"/>
    <w:rsid w:val="00500505"/>
    <w:rsid w:val="00511B9B"/>
    <w:rsid w:val="00514305"/>
    <w:rsid w:val="00514AFE"/>
    <w:rsid w:val="00515CD8"/>
    <w:rsid w:val="00515E7D"/>
    <w:rsid w:val="005200BA"/>
    <w:rsid w:val="00521D32"/>
    <w:rsid w:val="0052684C"/>
    <w:rsid w:val="005304A4"/>
    <w:rsid w:val="00533D29"/>
    <w:rsid w:val="00535AE7"/>
    <w:rsid w:val="00535C84"/>
    <w:rsid w:val="00541E02"/>
    <w:rsid w:val="0054768E"/>
    <w:rsid w:val="0055159E"/>
    <w:rsid w:val="005579E0"/>
    <w:rsid w:val="00560124"/>
    <w:rsid w:val="00563361"/>
    <w:rsid w:val="00565C52"/>
    <w:rsid w:val="005974AD"/>
    <w:rsid w:val="005A11C3"/>
    <w:rsid w:val="005A2519"/>
    <w:rsid w:val="005A633F"/>
    <w:rsid w:val="005B2E74"/>
    <w:rsid w:val="005B68F6"/>
    <w:rsid w:val="005C00D6"/>
    <w:rsid w:val="005C5BD7"/>
    <w:rsid w:val="005C75DA"/>
    <w:rsid w:val="005D1A3E"/>
    <w:rsid w:val="005D5EAA"/>
    <w:rsid w:val="005E25C1"/>
    <w:rsid w:val="005E6036"/>
    <w:rsid w:val="006029FC"/>
    <w:rsid w:val="00625CCB"/>
    <w:rsid w:val="00645E85"/>
    <w:rsid w:val="00655924"/>
    <w:rsid w:val="00655CF0"/>
    <w:rsid w:val="00667E17"/>
    <w:rsid w:val="00673FC9"/>
    <w:rsid w:val="006745D3"/>
    <w:rsid w:val="00681C02"/>
    <w:rsid w:val="00685755"/>
    <w:rsid w:val="006857B2"/>
    <w:rsid w:val="006A30B8"/>
    <w:rsid w:val="006B49A4"/>
    <w:rsid w:val="006C36D6"/>
    <w:rsid w:val="006D247B"/>
    <w:rsid w:val="006D6611"/>
    <w:rsid w:val="006D7243"/>
    <w:rsid w:val="006E038C"/>
    <w:rsid w:val="006E3506"/>
    <w:rsid w:val="006F14A4"/>
    <w:rsid w:val="006F4C0C"/>
    <w:rsid w:val="006F5E78"/>
    <w:rsid w:val="00703CA6"/>
    <w:rsid w:val="007055B0"/>
    <w:rsid w:val="00725780"/>
    <w:rsid w:val="007368AC"/>
    <w:rsid w:val="00741D54"/>
    <w:rsid w:val="00754ECA"/>
    <w:rsid w:val="00756E68"/>
    <w:rsid w:val="007654EB"/>
    <w:rsid w:val="00771B0C"/>
    <w:rsid w:val="00781730"/>
    <w:rsid w:val="00782E8D"/>
    <w:rsid w:val="007849DA"/>
    <w:rsid w:val="007919B6"/>
    <w:rsid w:val="00796601"/>
    <w:rsid w:val="007B2394"/>
    <w:rsid w:val="007B4085"/>
    <w:rsid w:val="007B622C"/>
    <w:rsid w:val="007C38D7"/>
    <w:rsid w:val="007C66C3"/>
    <w:rsid w:val="007D6122"/>
    <w:rsid w:val="007D78E3"/>
    <w:rsid w:val="007E00E7"/>
    <w:rsid w:val="007E1F2B"/>
    <w:rsid w:val="007E719A"/>
    <w:rsid w:val="007F3581"/>
    <w:rsid w:val="0080023D"/>
    <w:rsid w:val="00801161"/>
    <w:rsid w:val="00802246"/>
    <w:rsid w:val="00805BD7"/>
    <w:rsid w:val="0081129C"/>
    <w:rsid w:val="00813102"/>
    <w:rsid w:val="00815DDD"/>
    <w:rsid w:val="00817CE9"/>
    <w:rsid w:val="00821FA0"/>
    <w:rsid w:val="00830AB3"/>
    <w:rsid w:val="00835300"/>
    <w:rsid w:val="008412E3"/>
    <w:rsid w:val="008417C9"/>
    <w:rsid w:val="008466E2"/>
    <w:rsid w:val="008536A5"/>
    <w:rsid w:val="00862F2D"/>
    <w:rsid w:val="008640BE"/>
    <w:rsid w:val="00873948"/>
    <w:rsid w:val="008803F9"/>
    <w:rsid w:val="00883CF8"/>
    <w:rsid w:val="008B5908"/>
    <w:rsid w:val="008B76FF"/>
    <w:rsid w:val="008C2867"/>
    <w:rsid w:val="008C40DF"/>
    <w:rsid w:val="008C446E"/>
    <w:rsid w:val="008D49DB"/>
    <w:rsid w:val="008E10B6"/>
    <w:rsid w:val="008E4C20"/>
    <w:rsid w:val="008E5AA4"/>
    <w:rsid w:val="008E5FF5"/>
    <w:rsid w:val="008F27F4"/>
    <w:rsid w:val="0090215E"/>
    <w:rsid w:val="00910D1D"/>
    <w:rsid w:val="009213CF"/>
    <w:rsid w:val="009263A9"/>
    <w:rsid w:val="009333E9"/>
    <w:rsid w:val="009406BF"/>
    <w:rsid w:val="00942304"/>
    <w:rsid w:val="00942641"/>
    <w:rsid w:val="00942E72"/>
    <w:rsid w:val="00944188"/>
    <w:rsid w:val="009508C7"/>
    <w:rsid w:val="00957562"/>
    <w:rsid w:val="00960BBF"/>
    <w:rsid w:val="00963050"/>
    <w:rsid w:val="009647D5"/>
    <w:rsid w:val="009662F2"/>
    <w:rsid w:val="00973D99"/>
    <w:rsid w:val="00973E3C"/>
    <w:rsid w:val="00974C2A"/>
    <w:rsid w:val="00977054"/>
    <w:rsid w:val="009870AB"/>
    <w:rsid w:val="0099162C"/>
    <w:rsid w:val="009947CF"/>
    <w:rsid w:val="00994AB9"/>
    <w:rsid w:val="009A1100"/>
    <w:rsid w:val="009B78E7"/>
    <w:rsid w:val="009C11E2"/>
    <w:rsid w:val="009C7A4B"/>
    <w:rsid w:val="009D325D"/>
    <w:rsid w:val="009D3A95"/>
    <w:rsid w:val="009D5A9F"/>
    <w:rsid w:val="009E27F5"/>
    <w:rsid w:val="009E3CAE"/>
    <w:rsid w:val="009F13ED"/>
    <w:rsid w:val="00A0016D"/>
    <w:rsid w:val="00A06AF3"/>
    <w:rsid w:val="00A13243"/>
    <w:rsid w:val="00A16E51"/>
    <w:rsid w:val="00A20FCC"/>
    <w:rsid w:val="00A2224F"/>
    <w:rsid w:val="00A333DB"/>
    <w:rsid w:val="00A357A8"/>
    <w:rsid w:val="00A36486"/>
    <w:rsid w:val="00A42F68"/>
    <w:rsid w:val="00A56598"/>
    <w:rsid w:val="00A57CB5"/>
    <w:rsid w:val="00A62171"/>
    <w:rsid w:val="00A644FD"/>
    <w:rsid w:val="00A6772C"/>
    <w:rsid w:val="00A701E1"/>
    <w:rsid w:val="00A70AB6"/>
    <w:rsid w:val="00A72B49"/>
    <w:rsid w:val="00A8556E"/>
    <w:rsid w:val="00A8796E"/>
    <w:rsid w:val="00A87CB8"/>
    <w:rsid w:val="00A9196F"/>
    <w:rsid w:val="00A924C7"/>
    <w:rsid w:val="00A97408"/>
    <w:rsid w:val="00AA2F1F"/>
    <w:rsid w:val="00AB2B99"/>
    <w:rsid w:val="00AB5224"/>
    <w:rsid w:val="00AC3EB9"/>
    <w:rsid w:val="00AC78F8"/>
    <w:rsid w:val="00AD759F"/>
    <w:rsid w:val="00AE728F"/>
    <w:rsid w:val="00AF2DB8"/>
    <w:rsid w:val="00AF357B"/>
    <w:rsid w:val="00B01C5A"/>
    <w:rsid w:val="00B079B9"/>
    <w:rsid w:val="00B1348B"/>
    <w:rsid w:val="00B14B63"/>
    <w:rsid w:val="00B349CB"/>
    <w:rsid w:val="00B44E39"/>
    <w:rsid w:val="00B46942"/>
    <w:rsid w:val="00B473DE"/>
    <w:rsid w:val="00B51DD7"/>
    <w:rsid w:val="00B529FA"/>
    <w:rsid w:val="00B543F7"/>
    <w:rsid w:val="00B63B0C"/>
    <w:rsid w:val="00B674A9"/>
    <w:rsid w:val="00B72BE2"/>
    <w:rsid w:val="00B928B8"/>
    <w:rsid w:val="00BA3DD9"/>
    <w:rsid w:val="00BA49ED"/>
    <w:rsid w:val="00BB43E4"/>
    <w:rsid w:val="00BB75A9"/>
    <w:rsid w:val="00BC0D1F"/>
    <w:rsid w:val="00BC1611"/>
    <w:rsid w:val="00BE1F0B"/>
    <w:rsid w:val="00BE776E"/>
    <w:rsid w:val="00BF0514"/>
    <w:rsid w:val="00BF273C"/>
    <w:rsid w:val="00BF392C"/>
    <w:rsid w:val="00BF4332"/>
    <w:rsid w:val="00BF5233"/>
    <w:rsid w:val="00C043C2"/>
    <w:rsid w:val="00C11EB9"/>
    <w:rsid w:val="00C202D0"/>
    <w:rsid w:val="00C25416"/>
    <w:rsid w:val="00C31996"/>
    <w:rsid w:val="00C41BAD"/>
    <w:rsid w:val="00C426C5"/>
    <w:rsid w:val="00C4653E"/>
    <w:rsid w:val="00C6307A"/>
    <w:rsid w:val="00C6649C"/>
    <w:rsid w:val="00C66626"/>
    <w:rsid w:val="00C6742D"/>
    <w:rsid w:val="00C75527"/>
    <w:rsid w:val="00C75C36"/>
    <w:rsid w:val="00C867A5"/>
    <w:rsid w:val="00C9150C"/>
    <w:rsid w:val="00C93247"/>
    <w:rsid w:val="00CA0E39"/>
    <w:rsid w:val="00CA213E"/>
    <w:rsid w:val="00CA6291"/>
    <w:rsid w:val="00CB3645"/>
    <w:rsid w:val="00CB60D2"/>
    <w:rsid w:val="00CC3703"/>
    <w:rsid w:val="00CD08C5"/>
    <w:rsid w:val="00CD62CB"/>
    <w:rsid w:val="00CF4F05"/>
    <w:rsid w:val="00D049A0"/>
    <w:rsid w:val="00D06ADD"/>
    <w:rsid w:val="00D13938"/>
    <w:rsid w:val="00D316A5"/>
    <w:rsid w:val="00D41E92"/>
    <w:rsid w:val="00D43453"/>
    <w:rsid w:val="00D47359"/>
    <w:rsid w:val="00D5136A"/>
    <w:rsid w:val="00D569CB"/>
    <w:rsid w:val="00D64859"/>
    <w:rsid w:val="00D64C58"/>
    <w:rsid w:val="00D64C6C"/>
    <w:rsid w:val="00D778C1"/>
    <w:rsid w:val="00D85B4A"/>
    <w:rsid w:val="00D94042"/>
    <w:rsid w:val="00DA175A"/>
    <w:rsid w:val="00DA5257"/>
    <w:rsid w:val="00DB4213"/>
    <w:rsid w:val="00DC581E"/>
    <w:rsid w:val="00DD0AA8"/>
    <w:rsid w:val="00DD0CA4"/>
    <w:rsid w:val="00DD1081"/>
    <w:rsid w:val="00DD7483"/>
    <w:rsid w:val="00DE0FD7"/>
    <w:rsid w:val="00DE17C4"/>
    <w:rsid w:val="00DE5CB3"/>
    <w:rsid w:val="00DF08BE"/>
    <w:rsid w:val="00DF14F6"/>
    <w:rsid w:val="00DF38BD"/>
    <w:rsid w:val="00DF7FEA"/>
    <w:rsid w:val="00E01E02"/>
    <w:rsid w:val="00E04FD9"/>
    <w:rsid w:val="00E138B3"/>
    <w:rsid w:val="00E21127"/>
    <w:rsid w:val="00E21286"/>
    <w:rsid w:val="00E3136A"/>
    <w:rsid w:val="00E340ED"/>
    <w:rsid w:val="00E34FB2"/>
    <w:rsid w:val="00E35C0E"/>
    <w:rsid w:val="00E47ADD"/>
    <w:rsid w:val="00E516E1"/>
    <w:rsid w:val="00E52528"/>
    <w:rsid w:val="00E53EE2"/>
    <w:rsid w:val="00E554E0"/>
    <w:rsid w:val="00E6682D"/>
    <w:rsid w:val="00E67396"/>
    <w:rsid w:val="00E81C87"/>
    <w:rsid w:val="00E83E87"/>
    <w:rsid w:val="00E90E52"/>
    <w:rsid w:val="00E93899"/>
    <w:rsid w:val="00EA5069"/>
    <w:rsid w:val="00EB5041"/>
    <w:rsid w:val="00EC47AD"/>
    <w:rsid w:val="00EC7914"/>
    <w:rsid w:val="00ED1A18"/>
    <w:rsid w:val="00ED5612"/>
    <w:rsid w:val="00EE2C28"/>
    <w:rsid w:val="00EE49B5"/>
    <w:rsid w:val="00EF3F3F"/>
    <w:rsid w:val="00EF462D"/>
    <w:rsid w:val="00F02839"/>
    <w:rsid w:val="00F05F4D"/>
    <w:rsid w:val="00F10CF5"/>
    <w:rsid w:val="00F218EF"/>
    <w:rsid w:val="00F22D18"/>
    <w:rsid w:val="00F343F8"/>
    <w:rsid w:val="00F5352D"/>
    <w:rsid w:val="00F5513D"/>
    <w:rsid w:val="00F64545"/>
    <w:rsid w:val="00F72FFF"/>
    <w:rsid w:val="00F74C59"/>
    <w:rsid w:val="00F7586F"/>
    <w:rsid w:val="00F868DD"/>
    <w:rsid w:val="00F96AD3"/>
    <w:rsid w:val="00FA7CA3"/>
    <w:rsid w:val="00FB5905"/>
    <w:rsid w:val="00FB6574"/>
    <w:rsid w:val="00FB6A29"/>
    <w:rsid w:val="00FC38F3"/>
    <w:rsid w:val="00FC44B1"/>
    <w:rsid w:val="00FE046A"/>
    <w:rsid w:val="00FE3598"/>
    <w:rsid w:val="00FE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="华文新魏" w:hAnsi="Trebuchet MS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957562"/>
    <w:pPr>
      <w:spacing w:after="120" w:line="264" w:lineRule="auto"/>
    </w:pPr>
    <w:rPr>
      <w:rFonts w:eastAsia="微软雅黑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9"/>
    <w:qFormat/>
    <w:rsid w:val="00A701E1"/>
    <w:pPr>
      <w:keepNext/>
      <w:keepLines/>
      <w:pBdr>
        <w:bottom w:val="single" w:sz="4" w:space="1" w:color="90C226"/>
      </w:pBdr>
      <w:spacing w:before="400" w:after="40" w:line="240" w:lineRule="auto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A701E1"/>
    <w:pPr>
      <w:keepNext/>
      <w:keepLines/>
      <w:spacing w:before="160" w:after="0" w:line="240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A16E51"/>
    <w:pPr>
      <w:keepNext/>
      <w:keepLines/>
      <w:spacing w:before="80" w:after="0" w:line="240" w:lineRule="auto"/>
      <w:outlineLvl w:val="2"/>
    </w:pPr>
    <w:rPr>
      <w:rFonts w:eastAsia="方正姚体"/>
      <w:color w:val="404040"/>
      <w:sz w:val="26"/>
      <w:szCs w:val="26"/>
    </w:rPr>
  </w:style>
  <w:style w:type="paragraph" w:styleId="4">
    <w:name w:val="heading 4"/>
    <w:basedOn w:val="a"/>
    <w:next w:val="a"/>
    <w:link w:val="4Char"/>
    <w:uiPriority w:val="99"/>
    <w:qFormat/>
    <w:rsid w:val="00A16E51"/>
    <w:pPr>
      <w:keepNext/>
      <w:keepLines/>
      <w:spacing w:before="80" w:after="0"/>
      <w:outlineLvl w:val="3"/>
    </w:pPr>
    <w:rPr>
      <w:rFonts w:eastAsia="方正姚体"/>
      <w:sz w:val="24"/>
      <w:szCs w:val="24"/>
    </w:rPr>
  </w:style>
  <w:style w:type="paragraph" w:styleId="5">
    <w:name w:val="heading 5"/>
    <w:basedOn w:val="a"/>
    <w:next w:val="a"/>
    <w:link w:val="5Char"/>
    <w:uiPriority w:val="99"/>
    <w:qFormat/>
    <w:rsid w:val="00A16E51"/>
    <w:pPr>
      <w:keepNext/>
      <w:keepLines/>
      <w:spacing w:before="80" w:after="0"/>
      <w:outlineLvl w:val="4"/>
    </w:pPr>
    <w:rPr>
      <w:rFonts w:eastAsia="方正姚体"/>
      <w:i/>
      <w:iCs/>
      <w:szCs w:val="22"/>
    </w:rPr>
  </w:style>
  <w:style w:type="paragraph" w:styleId="6">
    <w:name w:val="heading 6"/>
    <w:basedOn w:val="a"/>
    <w:next w:val="a"/>
    <w:link w:val="6Char"/>
    <w:uiPriority w:val="99"/>
    <w:qFormat/>
    <w:rsid w:val="00A16E51"/>
    <w:pPr>
      <w:keepNext/>
      <w:keepLines/>
      <w:spacing w:before="80" w:after="0"/>
      <w:outlineLvl w:val="5"/>
    </w:pPr>
    <w:rPr>
      <w:rFonts w:eastAsia="方正姚体"/>
      <w:color w:val="595959"/>
    </w:rPr>
  </w:style>
  <w:style w:type="paragraph" w:styleId="7">
    <w:name w:val="heading 7"/>
    <w:basedOn w:val="a"/>
    <w:next w:val="a"/>
    <w:link w:val="7Char"/>
    <w:uiPriority w:val="99"/>
    <w:qFormat/>
    <w:rsid w:val="00A16E51"/>
    <w:pPr>
      <w:keepNext/>
      <w:keepLines/>
      <w:spacing w:before="80" w:after="0"/>
      <w:outlineLvl w:val="6"/>
    </w:pPr>
    <w:rPr>
      <w:rFonts w:eastAsia="方正姚体"/>
      <w:i/>
      <w:iCs/>
      <w:color w:val="595959"/>
    </w:rPr>
  </w:style>
  <w:style w:type="paragraph" w:styleId="8">
    <w:name w:val="heading 8"/>
    <w:basedOn w:val="a"/>
    <w:next w:val="a"/>
    <w:link w:val="8Char"/>
    <w:uiPriority w:val="99"/>
    <w:qFormat/>
    <w:rsid w:val="00A16E51"/>
    <w:pPr>
      <w:keepNext/>
      <w:keepLines/>
      <w:spacing w:before="80" w:after="0"/>
      <w:outlineLvl w:val="7"/>
    </w:pPr>
    <w:rPr>
      <w:rFonts w:eastAsia="方正姚体"/>
      <w:smallCaps/>
      <w:color w:val="595959"/>
    </w:rPr>
  </w:style>
  <w:style w:type="paragraph" w:styleId="9">
    <w:name w:val="heading 9"/>
    <w:basedOn w:val="a"/>
    <w:next w:val="a"/>
    <w:link w:val="9Char"/>
    <w:uiPriority w:val="99"/>
    <w:qFormat/>
    <w:rsid w:val="00A16E51"/>
    <w:pPr>
      <w:keepNext/>
      <w:keepLines/>
      <w:spacing w:before="80" w:after="0"/>
      <w:outlineLvl w:val="8"/>
    </w:pPr>
    <w:rPr>
      <w:rFonts w:eastAsia="方正姚体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701E1"/>
    <w:rPr>
      <w:rFonts w:ascii="Trebuchet MS" w:eastAsia="Microsoft YaHei UI" w:hAnsi="Trebuchet MS" w:cs="Times New Roman"/>
      <w:sz w:val="32"/>
      <w:szCs w:val="32"/>
    </w:rPr>
  </w:style>
  <w:style w:type="character" w:customStyle="1" w:styleId="2Char">
    <w:name w:val="标题 2 Char"/>
    <w:basedOn w:val="a0"/>
    <w:link w:val="2"/>
    <w:uiPriority w:val="99"/>
    <w:locked/>
    <w:rsid w:val="00A701E1"/>
    <w:rPr>
      <w:rFonts w:ascii="Trebuchet MS" w:eastAsia="Microsoft YaHei UI" w:hAnsi="Trebuchet MS" w:cs="Times New Roman"/>
      <w:sz w:val="28"/>
      <w:szCs w:val="28"/>
    </w:rPr>
  </w:style>
  <w:style w:type="character" w:customStyle="1" w:styleId="3Char">
    <w:name w:val="标题 3 Char"/>
    <w:basedOn w:val="a0"/>
    <w:link w:val="3"/>
    <w:uiPriority w:val="99"/>
    <w:semiHidden/>
    <w:locked/>
    <w:rsid w:val="00A16E51"/>
    <w:rPr>
      <w:rFonts w:ascii="Trebuchet MS" w:eastAsia="方正姚体" w:hAnsi="Trebuchet MS" w:cs="Times New Roman"/>
      <w:color w:val="404040"/>
      <w:sz w:val="26"/>
      <w:szCs w:val="26"/>
    </w:rPr>
  </w:style>
  <w:style w:type="character" w:customStyle="1" w:styleId="4Char">
    <w:name w:val="标题 4 Char"/>
    <w:basedOn w:val="a0"/>
    <w:link w:val="4"/>
    <w:uiPriority w:val="99"/>
    <w:semiHidden/>
    <w:locked/>
    <w:rsid w:val="00A16E51"/>
    <w:rPr>
      <w:rFonts w:ascii="Trebuchet MS" w:eastAsia="方正姚体" w:hAnsi="Trebuchet MS" w:cs="Times New Roman"/>
      <w:sz w:val="24"/>
      <w:szCs w:val="24"/>
    </w:rPr>
  </w:style>
  <w:style w:type="character" w:customStyle="1" w:styleId="5Char">
    <w:name w:val="标题 5 Char"/>
    <w:basedOn w:val="a0"/>
    <w:link w:val="5"/>
    <w:uiPriority w:val="99"/>
    <w:semiHidden/>
    <w:locked/>
    <w:rsid w:val="00A16E51"/>
    <w:rPr>
      <w:rFonts w:ascii="Trebuchet MS" w:eastAsia="方正姚体" w:hAnsi="Trebuchet MS" w:cs="Times New Roman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9"/>
    <w:semiHidden/>
    <w:locked/>
    <w:rsid w:val="00A16E51"/>
    <w:rPr>
      <w:rFonts w:ascii="Trebuchet MS" w:eastAsia="方正姚体" w:hAnsi="Trebuchet MS" w:cs="Times New Roman"/>
      <w:color w:val="595959"/>
    </w:rPr>
  </w:style>
  <w:style w:type="character" w:customStyle="1" w:styleId="7Char">
    <w:name w:val="标题 7 Char"/>
    <w:basedOn w:val="a0"/>
    <w:link w:val="7"/>
    <w:uiPriority w:val="99"/>
    <w:semiHidden/>
    <w:locked/>
    <w:rsid w:val="00A16E51"/>
    <w:rPr>
      <w:rFonts w:ascii="Trebuchet MS" w:eastAsia="方正姚体" w:hAnsi="Trebuchet MS" w:cs="Times New Roman"/>
      <w:i/>
      <w:iCs/>
      <w:color w:val="595959"/>
    </w:rPr>
  </w:style>
  <w:style w:type="character" w:customStyle="1" w:styleId="8Char">
    <w:name w:val="标题 8 Char"/>
    <w:basedOn w:val="a0"/>
    <w:link w:val="8"/>
    <w:uiPriority w:val="99"/>
    <w:semiHidden/>
    <w:locked/>
    <w:rsid w:val="00A16E51"/>
    <w:rPr>
      <w:rFonts w:ascii="Trebuchet MS" w:eastAsia="方正姚体" w:hAnsi="Trebuchet MS" w:cs="Times New Roman"/>
      <w:smallCaps/>
      <w:color w:val="595959"/>
    </w:rPr>
  </w:style>
  <w:style w:type="character" w:customStyle="1" w:styleId="9Char">
    <w:name w:val="标题 9 Char"/>
    <w:basedOn w:val="a0"/>
    <w:link w:val="9"/>
    <w:uiPriority w:val="99"/>
    <w:semiHidden/>
    <w:locked/>
    <w:rsid w:val="00A16E51"/>
    <w:rPr>
      <w:rFonts w:ascii="Trebuchet MS" w:eastAsia="方正姚体" w:hAnsi="Trebuchet MS" w:cs="Times New Roman"/>
      <w:i/>
      <w:iCs/>
      <w:smallCaps/>
      <w:color w:val="595959"/>
    </w:rPr>
  </w:style>
  <w:style w:type="paragraph" w:styleId="a3">
    <w:name w:val="Title"/>
    <w:basedOn w:val="a"/>
    <w:next w:val="a"/>
    <w:link w:val="Char"/>
    <w:uiPriority w:val="99"/>
    <w:qFormat/>
    <w:rsid w:val="00A701E1"/>
    <w:pPr>
      <w:spacing w:after="0" w:line="240" w:lineRule="auto"/>
      <w:contextualSpacing/>
    </w:pPr>
    <w:rPr>
      <w:spacing w:val="-7"/>
      <w:sz w:val="64"/>
      <w:szCs w:val="64"/>
    </w:rPr>
  </w:style>
  <w:style w:type="character" w:customStyle="1" w:styleId="Char">
    <w:name w:val="标题 Char"/>
    <w:basedOn w:val="a0"/>
    <w:link w:val="a3"/>
    <w:uiPriority w:val="99"/>
    <w:locked/>
    <w:rsid w:val="00A701E1"/>
    <w:rPr>
      <w:rFonts w:ascii="Trebuchet MS" w:eastAsia="Microsoft YaHei UI" w:hAnsi="Trebuchet MS" w:cs="Times New Roman"/>
      <w:spacing w:val="-7"/>
      <w:sz w:val="64"/>
      <w:szCs w:val="64"/>
    </w:rPr>
  </w:style>
  <w:style w:type="paragraph" w:styleId="a4">
    <w:name w:val="Subtitle"/>
    <w:basedOn w:val="a"/>
    <w:next w:val="a"/>
    <w:link w:val="Char0"/>
    <w:uiPriority w:val="99"/>
    <w:qFormat/>
    <w:rsid w:val="001F1511"/>
    <w:pPr>
      <w:numPr>
        <w:ilvl w:val="1"/>
      </w:numPr>
      <w:spacing w:after="240" w:line="240" w:lineRule="auto"/>
    </w:pPr>
    <w:rPr>
      <w:color w:val="404040"/>
      <w:sz w:val="28"/>
      <w:szCs w:val="28"/>
    </w:rPr>
  </w:style>
  <w:style w:type="character" w:customStyle="1" w:styleId="Char0">
    <w:name w:val="副标题 Char"/>
    <w:basedOn w:val="a0"/>
    <w:link w:val="a4"/>
    <w:uiPriority w:val="99"/>
    <w:locked/>
    <w:rsid w:val="001F1511"/>
    <w:rPr>
      <w:rFonts w:ascii="Trebuchet MS" w:eastAsia="Microsoft YaHei UI" w:hAnsi="Trebuchet MS" w:cs="Times New Roman"/>
      <w:color w:val="404040"/>
      <w:sz w:val="28"/>
      <w:szCs w:val="28"/>
    </w:rPr>
  </w:style>
  <w:style w:type="character" w:customStyle="1" w:styleId="a5">
    <w:name w:val="次要强调"/>
    <w:basedOn w:val="a0"/>
    <w:uiPriority w:val="99"/>
    <w:rsid w:val="001F1511"/>
    <w:rPr>
      <w:rFonts w:eastAsia="Microsoft YaHei UI" w:cs="Times New Roman"/>
      <w:i/>
      <w:iCs/>
      <w:color w:val="595959"/>
    </w:rPr>
  </w:style>
  <w:style w:type="character" w:styleId="a6">
    <w:name w:val="Emphasis"/>
    <w:basedOn w:val="a0"/>
    <w:uiPriority w:val="99"/>
    <w:qFormat/>
    <w:rsid w:val="001F1511"/>
    <w:rPr>
      <w:rFonts w:eastAsia="Microsoft YaHei UI" w:cs="Times New Roman"/>
      <w:i/>
      <w:iCs/>
    </w:rPr>
  </w:style>
  <w:style w:type="character" w:customStyle="1" w:styleId="a7">
    <w:name w:val="重要强调"/>
    <w:basedOn w:val="a0"/>
    <w:uiPriority w:val="99"/>
    <w:rsid w:val="001F1511"/>
    <w:rPr>
      <w:rFonts w:eastAsia="Microsoft YaHei UI" w:cs="Times New Roman"/>
      <w:b/>
      <w:bCs/>
      <w:i/>
      <w:iCs/>
    </w:rPr>
  </w:style>
  <w:style w:type="character" w:customStyle="1" w:styleId="a8">
    <w:name w:val="增强"/>
    <w:basedOn w:val="a0"/>
    <w:uiPriority w:val="99"/>
    <w:rsid w:val="001F1511"/>
    <w:rPr>
      <w:rFonts w:eastAsia="Microsoft YaHei UI" w:cs="Times New Roman"/>
      <w:b/>
      <w:bCs/>
    </w:rPr>
  </w:style>
  <w:style w:type="paragraph" w:customStyle="1" w:styleId="a9">
    <w:name w:val="引言"/>
    <w:basedOn w:val="a"/>
    <w:next w:val="a"/>
    <w:link w:val="aa"/>
    <w:uiPriority w:val="99"/>
    <w:rsid w:val="00A16E5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a">
    <w:name w:val="引言字符"/>
    <w:basedOn w:val="a0"/>
    <w:link w:val="a9"/>
    <w:uiPriority w:val="99"/>
    <w:locked/>
    <w:rsid w:val="00A16E51"/>
    <w:rPr>
      <w:rFonts w:cs="Times New Roman"/>
      <w:i/>
      <w:iCs/>
    </w:rPr>
  </w:style>
  <w:style w:type="paragraph" w:customStyle="1" w:styleId="ab">
    <w:name w:val="重要引言"/>
    <w:basedOn w:val="a"/>
    <w:next w:val="a"/>
    <w:link w:val="ac"/>
    <w:uiPriority w:val="99"/>
    <w:rsid w:val="001F1511"/>
    <w:pPr>
      <w:spacing w:before="100" w:beforeAutospacing="1" w:after="240"/>
      <w:ind w:left="864" w:right="864"/>
      <w:jc w:val="center"/>
    </w:pPr>
    <w:rPr>
      <w:color w:val="90C226"/>
      <w:sz w:val="28"/>
      <w:szCs w:val="28"/>
    </w:rPr>
  </w:style>
  <w:style w:type="character" w:customStyle="1" w:styleId="ac">
    <w:name w:val="重要引言字符"/>
    <w:basedOn w:val="a0"/>
    <w:link w:val="ab"/>
    <w:uiPriority w:val="99"/>
    <w:locked/>
    <w:rsid w:val="001F1511"/>
    <w:rPr>
      <w:rFonts w:ascii="Trebuchet MS" w:eastAsia="Microsoft YaHei UI" w:hAnsi="Trebuchet MS" w:cs="Times New Roman"/>
      <w:color w:val="90C226"/>
      <w:sz w:val="28"/>
      <w:szCs w:val="28"/>
    </w:rPr>
  </w:style>
  <w:style w:type="character" w:customStyle="1" w:styleId="ad">
    <w:name w:val="次要参考资料"/>
    <w:basedOn w:val="a0"/>
    <w:uiPriority w:val="99"/>
    <w:rsid w:val="001F1511"/>
    <w:rPr>
      <w:rFonts w:eastAsia="Microsoft YaHei UI" w:cs="Times New Roman"/>
      <w:smallCaps/>
      <w:color w:val="404040"/>
    </w:rPr>
  </w:style>
  <w:style w:type="character" w:customStyle="1" w:styleId="ae">
    <w:name w:val="重要参考资料"/>
    <w:basedOn w:val="a0"/>
    <w:uiPriority w:val="99"/>
    <w:rsid w:val="001F1511"/>
    <w:rPr>
      <w:rFonts w:eastAsia="Microsoft YaHei UI" w:cs="Times New Roman"/>
      <w:b/>
      <w:bCs/>
      <w:smallCaps/>
      <w:u w:val="single"/>
    </w:rPr>
  </w:style>
  <w:style w:type="character" w:customStyle="1" w:styleId="af">
    <w:name w:val="书名"/>
    <w:basedOn w:val="a0"/>
    <w:uiPriority w:val="99"/>
    <w:rsid w:val="001F1511"/>
    <w:rPr>
      <w:rFonts w:eastAsia="Microsoft YaHei UI" w:cs="Times New Roman"/>
      <w:b/>
      <w:bCs/>
      <w:smallCaps/>
    </w:rPr>
  </w:style>
  <w:style w:type="paragraph" w:customStyle="1" w:styleId="af0">
    <w:name w:val="描述"/>
    <w:basedOn w:val="a"/>
    <w:next w:val="a"/>
    <w:uiPriority w:val="99"/>
    <w:semiHidden/>
    <w:rsid w:val="00A16E51"/>
    <w:pPr>
      <w:spacing w:line="240" w:lineRule="auto"/>
    </w:pPr>
    <w:rPr>
      <w:b/>
      <w:bCs/>
      <w:color w:val="404040"/>
    </w:rPr>
  </w:style>
  <w:style w:type="paragraph" w:customStyle="1" w:styleId="10">
    <w:name w:val="目录标题1"/>
    <w:basedOn w:val="1"/>
    <w:next w:val="a"/>
    <w:uiPriority w:val="99"/>
    <w:semiHidden/>
    <w:rsid w:val="00A16E51"/>
    <w:pPr>
      <w:outlineLvl w:val="9"/>
    </w:pPr>
  </w:style>
  <w:style w:type="paragraph" w:customStyle="1" w:styleId="af1">
    <w:name w:val="无间距"/>
    <w:uiPriority w:val="99"/>
    <w:rsid w:val="001F1511"/>
    <w:rPr>
      <w:rFonts w:eastAsia="Microsoft YaHei UI"/>
      <w:kern w:val="0"/>
      <w:sz w:val="20"/>
      <w:szCs w:val="20"/>
    </w:rPr>
  </w:style>
  <w:style w:type="paragraph" w:customStyle="1" w:styleId="af2">
    <w:name w:val="列表段落"/>
    <w:basedOn w:val="a"/>
    <w:uiPriority w:val="99"/>
    <w:rsid w:val="00A16E51"/>
    <w:pPr>
      <w:ind w:left="720"/>
      <w:contextualSpacing/>
    </w:pPr>
  </w:style>
  <w:style w:type="paragraph" w:styleId="af3">
    <w:name w:val="No Spacing"/>
    <w:uiPriority w:val="99"/>
    <w:qFormat/>
    <w:rsid w:val="001F1511"/>
    <w:rPr>
      <w:rFonts w:eastAsia="Microsoft YaHei UI"/>
      <w:kern w:val="0"/>
      <w:sz w:val="20"/>
      <w:szCs w:val="20"/>
    </w:rPr>
  </w:style>
  <w:style w:type="character" w:styleId="af4">
    <w:name w:val="Subtle Emphasis"/>
    <w:basedOn w:val="a0"/>
    <w:uiPriority w:val="99"/>
    <w:qFormat/>
    <w:rsid w:val="001F1511"/>
    <w:rPr>
      <w:rFonts w:eastAsia="Microsoft YaHei UI" w:cs="Times New Roman"/>
      <w:i/>
      <w:iCs/>
      <w:color w:val="404040"/>
    </w:rPr>
  </w:style>
  <w:style w:type="character" w:styleId="af5">
    <w:name w:val="Intense Emphasis"/>
    <w:basedOn w:val="a0"/>
    <w:uiPriority w:val="99"/>
    <w:qFormat/>
    <w:rsid w:val="001F1511"/>
    <w:rPr>
      <w:rFonts w:eastAsia="Microsoft YaHei UI" w:cs="Times New Roman"/>
      <w:i/>
      <w:iCs/>
      <w:color w:val="90C226"/>
    </w:rPr>
  </w:style>
  <w:style w:type="character" w:styleId="af6">
    <w:name w:val="Strong"/>
    <w:basedOn w:val="a0"/>
    <w:uiPriority w:val="99"/>
    <w:qFormat/>
    <w:rsid w:val="001F1511"/>
    <w:rPr>
      <w:rFonts w:eastAsia="Microsoft YaHei UI" w:cs="Times New Roman"/>
      <w:b/>
      <w:bCs/>
    </w:rPr>
  </w:style>
  <w:style w:type="paragraph" w:styleId="af7">
    <w:name w:val="Quote"/>
    <w:basedOn w:val="a"/>
    <w:next w:val="a"/>
    <w:link w:val="Char1"/>
    <w:uiPriority w:val="99"/>
    <w:qFormat/>
    <w:rsid w:val="001F151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1">
    <w:name w:val="引用 Char"/>
    <w:basedOn w:val="a0"/>
    <w:link w:val="af7"/>
    <w:uiPriority w:val="99"/>
    <w:locked/>
    <w:rsid w:val="001F1511"/>
    <w:rPr>
      <w:rFonts w:eastAsia="Microsoft YaHei UI" w:cs="Times New Roman"/>
      <w:i/>
      <w:iCs/>
      <w:color w:val="404040"/>
    </w:rPr>
  </w:style>
  <w:style w:type="paragraph" w:styleId="af8">
    <w:name w:val="Intense Quote"/>
    <w:basedOn w:val="a"/>
    <w:next w:val="a"/>
    <w:link w:val="Char2"/>
    <w:uiPriority w:val="99"/>
    <w:qFormat/>
    <w:rsid w:val="001F1511"/>
    <w:pPr>
      <w:pBdr>
        <w:top w:val="single" w:sz="4" w:space="10" w:color="90C226"/>
        <w:bottom w:val="single" w:sz="4" w:space="10" w:color="90C226"/>
      </w:pBdr>
      <w:spacing w:before="360" w:after="360"/>
      <w:ind w:left="864" w:right="864"/>
      <w:jc w:val="center"/>
    </w:pPr>
    <w:rPr>
      <w:i/>
      <w:iCs/>
      <w:color w:val="90C226"/>
    </w:rPr>
  </w:style>
  <w:style w:type="character" w:customStyle="1" w:styleId="Char2">
    <w:name w:val="明显引用 Char"/>
    <w:basedOn w:val="a0"/>
    <w:link w:val="af8"/>
    <w:uiPriority w:val="99"/>
    <w:locked/>
    <w:rsid w:val="001F1511"/>
    <w:rPr>
      <w:rFonts w:eastAsia="Microsoft YaHei UI" w:cs="Times New Roman"/>
      <w:i/>
      <w:iCs/>
      <w:color w:val="90C226"/>
    </w:rPr>
  </w:style>
  <w:style w:type="character" w:styleId="af9">
    <w:name w:val="Subtle Reference"/>
    <w:basedOn w:val="a0"/>
    <w:uiPriority w:val="99"/>
    <w:qFormat/>
    <w:rsid w:val="001F1511"/>
    <w:rPr>
      <w:rFonts w:eastAsia="Microsoft YaHei UI" w:cs="Times New Roman"/>
      <w:smallCaps/>
      <w:color w:val="5A5A5A"/>
    </w:rPr>
  </w:style>
  <w:style w:type="character" w:styleId="afa">
    <w:name w:val="Intense Reference"/>
    <w:basedOn w:val="a0"/>
    <w:uiPriority w:val="99"/>
    <w:qFormat/>
    <w:rsid w:val="001F1511"/>
    <w:rPr>
      <w:rFonts w:eastAsia="Microsoft YaHei UI" w:cs="Times New Roman"/>
      <w:b/>
      <w:bCs/>
      <w:smallCaps/>
      <w:color w:val="90C226"/>
      <w:spacing w:val="5"/>
    </w:rPr>
  </w:style>
  <w:style w:type="character" w:styleId="afb">
    <w:name w:val="Book Title"/>
    <w:basedOn w:val="a0"/>
    <w:uiPriority w:val="99"/>
    <w:qFormat/>
    <w:rsid w:val="001F1511"/>
    <w:rPr>
      <w:rFonts w:eastAsia="Microsoft YaHei UI" w:cs="Times New Roman"/>
      <w:b/>
      <w:bCs/>
      <w:i/>
      <w:iCs/>
      <w:spacing w:val="5"/>
    </w:rPr>
  </w:style>
  <w:style w:type="paragraph" w:styleId="afc">
    <w:name w:val="List Paragraph"/>
    <w:basedOn w:val="a"/>
    <w:uiPriority w:val="99"/>
    <w:qFormat/>
    <w:rsid w:val="001F1511"/>
    <w:pPr>
      <w:ind w:firstLineChars="200" w:firstLine="420"/>
    </w:pPr>
  </w:style>
  <w:style w:type="table" w:styleId="afd">
    <w:name w:val="Table Grid"/>
    <w:basedOn w:val="a1"/>
    <w:uiPriority w:val="99"/>
    <w:rsid w:val="00286ED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"/>
    <w:link w:val="Char3"/>
    <w:uiPriority w:val="99"/>
    <w:rsid w:val="00FB6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e"/>
    <w:uiPriority w:val="99"/>
    <w:locked/>
    <w:rsid w:val="00FB6574"/>
    <w:rPr>
      <w:rFonts w:eastAsia="微软雅黑" w:cs="Times New Roman"/>
      <w:sz w:val="18"/>
      <w:szCs w:val="18"/>
    </w:rPr>
  </w:style>
  <w:style w:type="paragraph" w:styleId="aff">
    <w:name w:val="footer"/>
    <w:basedOn w:val="a"/>
    <w:link w:val="Char4"/>
    <w:uiPriority w:val="99"/>
    <w:rsid w:val="00FB65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"/>
    <w:uiPriority w:val="99"/>
    <w:locked/>
    <w:rsid w:val="00FB6574"/>
    <w:rPr>
      <w:rFonts w:eastAsia="微软雅黑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493D6A"/>
    <w:pPr>
      <w:pBdr>
        <w:bottom w:val="none" w:sz="0" w:space="0" w:color="auto"/>
      </w:pBdr>
      <w:spacing w:before="240" w:after="0" w:line="259" w:lineRule="auto"/>
      <w:outlineLvl w:val="9"/>
    </w:pPr>
    <w:rPr>
      <w:rFonts w:eastAsia="方正姚体"/>
      <w:color w:val="6B911C"/>
    </w:rPr>
  </w:style>
  <w:style w:type="paragraph" w:styleId="20">
    <w:name w:val="toc 2"/>
    <w:basedOn w:val="a"/>
    <w:next w:val="a"/>
    <w:autoRedefine/>
    <w:uiPriority w:val="39"/>
    <w:rsid w:val="00493D6A"/>
    <w:pPr>
      <w:ind w:leftChars="200" w:left="420"/>
    </w:pPr>
  </w:style>
  <w:style w:type="paragraph" w:styleId="11">
    <w:name w:val="toc 1"/>
    <w:basedOn w:val="a"/>
    <w:next w:val="a"/>
    <w:autoRedefine/>
    <w:uiPriority w:val="39"/>
    <w:rsid w:val="00493D6A"/>
  </w:style>
  <w:style w:type="character" w:styleId="aff0">
    <w:name w:val="Hyperlink"/>
    <w:basedOn w:val="a0"/>
    <w:uiPriority w:val="99"/>
    <w:rsid w:val="00493D6A"/>
    <w:rPr>
      <w:rFonts w:cs="Times New Roman"/>
      <w:color w:val="99CA3C"/>
      <w:u w:val="single"/>
    </w:rPr>
  </w:style>
  <w:style w:type="paragraph" w:styleId="aff1">
    <w:name w:val="Balloon Text"/>
    <w:basedOn w:val="a"/>
    <w:link w:val="Char5"/>
    <w:uiPriority w:val="99"/>
    <w:semiHidden/>
    <w:rsid w:val="00227512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f1"/>
    <w:uiPriority w:val="99"/>
    <w:semiHidden/>
    <w:locked/>
    <w:rsid w:val="00227512"/>
    <w:rPr>
      <w:rFonts w:eastAsia="微软雅黑" w:cs="Times New Roman"/>
      <w:sz w:val="18"/>
      <w:szCs w:val="18"/>
    </w:rPr>
  </w:style>
  <w:style w:type="paragraph" w:styleId="aff2">
    <w:name w:val="Document Map"/>
    <w:basedOn w:val="a"/>
    <w:link w:val="Char6"/>
    <w:uiPriority w:val="99"/>
    <w:semiHidden/>
    <w:unhideWhenUsed/>
    <w:locked/>
    <w:rsid w:val="008D49DB"/>
    <w:rPr>
      <w:rFonts w:ascii="宋体" w:eastAsia="宋体"/>
      <w:sz w:val="24"/>
      <w:szCs w:val="24"/>
    </w:rPr>
  </w:style>
  <w:style w:type="character" w:customStyle="1" w:styleId="Char6">
    <w:name w:val="文档结构图 Char"/>
    <w:basedOn w:val="a0"/>
    <w:link w:val="aff2"/>
    <w:uiPriority w:val="99"/>
    <w:semiHidden/>
    <w:rsid w:val="008D49DB"/>
    <w:rPr>
      <w:rFonts w:ascii="宋体" w:eastAsia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AppData\Roaming\Microsoft\Templates\&#22810;&#38754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7A2BD8-4D81-4407-B44F-50401C62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多面设计（空白）.dotx</Template>
  <TotalTime>500</TotalTime>
  <Pages>1</Pages>
  <Words>2448</Words>
  <Characters>13954</Characters>
  <Application>Microsoft Office Word</Application>
  <DocSecurity>0</DocSecurity>
  <Lines>116</Lines>
  <Paragraphs>32</Paragraphs>
  <ScaleCrop>false</ScaleCrop>
  <Company/>
  <LinksUpToDate>false</LinksUpToDate>
  <CharactersWithSpaces>16370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Administrator</cp:lastModifiedBy>
  <cp:revision>15</cp:revision>
  <dcterms:created xsi:type="dcterms:W3CDTF">2016-01-27T08:58:00Z</dcterms:created>
  <dcterms:modified xsi:type="dcterms:W3CDTF">2016-03-08T10:57:00Z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